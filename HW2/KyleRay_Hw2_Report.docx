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B5277" w:rsidRDefault="00BA30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24A99A3B" w:rsidR="00C6554A" w:rsidRDefault="004E3583" w:rsidP="00C6554A">
      <w:pPr>
        <w:pStyle w:val="Title"/>
      </w:pPr>
      <w:r>
        <w:t>Homework #2</w:t>
      </w:r>
    </w:p>
    <w:p w14:paraId="198E7C9D" w14:textId="1C043D16" w:rsidR="007A7E25" w:rsidRDefault="007A7E25" w:rsidP="00C6554A">
      <w:pPr>
        <w:pStyle w:val="Title"/>
      </w:pPr>
      <w:r>
        <w:t>Add_Num_MPI</w:t>
      </w:r>
    </w:p>
    <w:p w14:paraId="69A83414" w14:textId="77777777" w:rsidR="007A7E25" w:rsidRDefault="007A7E25" w:rsidP="00C6554A">
      <w:pPr>
        <w:pStyle w:val="Title"/>
      </w:pPr>
    </w:p>
    <w:p w14:paraId="7BDCEE0D" w14:textId="13DB4BF5" w:rsidR="002736E7" w:rsidRDefault="002736E7" w:rsidP="00C6554A">
      <w:pPr>
        <w:pStyle w:val="Subtitle"/>
      </w:pPr>
      <w:r>
        <w:t xml:space="preserve">cpe </w:t>
      </w:r>
      <w:r w:rsidR="00C101E1">
        <w:t>512</w:t>
      </w:r>
    </w:p>
    <w:p w14:paraId="65A56B65" w14:textId="77777777" w:rsidR="002736E7" w:rsidRDefault="002736E7" w:rsidP="00C6554A">
      <w:pPr>
        <w:pStyle w:val="Subtitle"/>
      </w:pPr>
    </w:p>
    <w:p w14:paraId="1615F981" w14:textId="283B8720" w:rsidR="00C6554A" w:rsidRDefault="00C101E1" w:rsidP="00C6554A">
      <w:pPr>
        <w:pStyle w:val="Subtitle"/>
      </w:pPr>
      <w:r>
        <w:t>Kyle Ray</w:t>
      </w:r>
    </w:p>
    <w:p w14:paraId="2E1310C4" w14:textId="42F5D119" w:rsidR="00C101E1" w:rsidRDefault="00C101E1" w:rsidP="00C6554A">
      <w:pPr>
        <w:pStyle w:val="ContactInfo"/>
      </w:pPr>
    </w:p>
    <w:p w14:paraId="3071DAB7" w14:textId="1FE55D3D" w:rsidR="00594766" w:rsidRDefault="004E3583" w:rsidP="00057000">
      <w:pPr>
        <w:pStyle w:val="ContactInfo"/>
      </w:pPr>
      <w:r>
        <w:t>September 20</w:t>
      </w:r>
      <w:r w:rsidR="002736E7">
        <w:t>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197EAC1D" w:rsidR="00057000" w:rsidRDefault="00057000" w:rsidP="00057000">
      <w:pPr>
        <w:pStyle w:val="ContactInfo"/>
      </w:pPr>
    </w:p>
    <w:p w14:paraId="2B9D8F35" w14:textId="49782ACD" w:rsidR="00C101E1" w:rsidRDefault="00C101E1" w:rsidP="00057000">
      <w:pPr>
        <w:pStyle w:val="ContactInfo"/>
      </w:pPr>
    </w:p>
    <w:p w14:paraId="220ECF5E" w14:textId="03AB2260" w:rsidR="00C101E1" w:rsidRDefault="00C101E1" w:rsidP="00057000">
      <w:pPr>
        <w:pStyle w:val="ContactInfo"/>
      </w:pPr>
    </w:p>
    <w:p w14:paraId="57526A6E" w14:textId="346D8930" w:rsidR="00C101E1" w:rsidRDefault="00C101E1" w:rsidP="00057000">
      <w:pPr>
        <w:pStyle w:val="ContactInfo"/>
      </w:pPr>
    </w:p>
    <w:p w14:paraId="6934C21D" w14:textId="2FF7856B" w:rsidR="00C101E1" w:rsidRDefault="00C101E1" w:rsidP="00057000">
      <w:pPr>
        <w:pStyle w:val="ContactInfo"/>
      </w:pPr>
    </w:p>
    <w:p w14:paraId="45C631FD" w14:textId="77777777" w:rsidR="00C101E1" w:rsidRDefault="00C101E1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6F5DCC3C" w14:textId="34C29996" w:rsidR="00057000" w:rsidRDefault="00057000" w:rsidP="00397E27">
      <w:pPr>
        <w:pStyle w:val="ContactInfo"/>
        <w:jc w:val="left"/>
      </w:pPr>
    </w:p>
    <w:p w14:paraId="288AD09B" w14:textId="77777777" w:rsidR="00397E27" w:rsidRDefault="00397E27" w:rsidP="00397E27">
      <w:pPr>
        <w:pStyle w:val="ContactInfo"/>
        <w:jc w:val="left"/>
      </w:pPr>
      <w:bookmarkStart w:id="5" w:name="_GoBack"/>
      <w:bookmarkEnd w:id="5"/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7E9AFC92" w14:textId="4282D8EB" w:rsidR="00EA4C26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8573" w:history="1">
            <w:r w:rsidR="00EA4C26" w:rsidRPr="0009634D">
              <w:rPr>
                <w:rStyle w:val="Hyperlink"/>
                <w:noProof/>
              </w:rPr>
              <w:t>Answers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_Toc491808573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1AD87C28" w14:textId="0662C481" w:rsidR="00EA4C26" w:rsidRDefault="00A2696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4" w:history="1">
            <w:r w:rsidR="00EA4C26" w:rsidRPr="0009634D">
              <w:rPr>
                <w:rStyle w:val="Hyperlink"/>
                <w:noProof/>
              </w:rPr>
              <w:t>Output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_Toc491808574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7E1FBB9B" w14:textId="5A6AA300" w:rsidR="00EA4C26" w:rsidRDefault="00A2696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5" w:history="1">
            <w:r w:rsidR="00EA4C26" w:rsidRPr="0009634D">
              <w:rPr>
                <w:rStyle w:val="Hyperlink"/>
                <w:noProof/>
              </w:rPr>
              <w:t>Source Code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_Toc491808575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226D288A" w14:textId="227E53E2" w:rsidR="00EA4C26" w:rsidRDefault="00A2696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6" w:history="1">
            <w:r w:rsidR="00EA4C26" w:rsidRPr="0009634D">
              <w:rPr>
                <w:rStyle w:val="Hyperlink"/>
                <w:noProof/>
              </w:rPr>
              <w:t>Appendix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_Toc491808576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1721DB59" w14:textId="44B56971" w:rsidR="00057000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F858CE" w14:textId="41F4E9EF" w:rsidR="00C6554A" w:rsidRDefault="00C101E1" w:rsidP="00C6554A">
      <w:pPr>
        <w:pStyle w:val="Heading1"/>
      </w:pPr>
      <w:bookmarkStart w:id="6" w:name="_Toc491808573"/>
      <w:r>
        <w:t>Answers</w:t>
      </w:r>
      <w:bookmarkEnd w:id="6"/>
    </w:p>
    <w:p w14:paraId="15B6EAF6" w14:textId="1075FD96" w:rsidR="009A21A8" w:rsidRPr="00514122" w:rsidRDefault="00C101E1" w:rsidP="00354114">
      <w:r>
        <w:t>Add Answers to questions here</w:t>
      </w:r>
    </w:p>
    <w:p w14:paraId="24D71DE2" w14:textId="474675E4" w:rsidR="00ED1614" w:rsidRDefault="00C101E1" w:rsidP="00ED1614">
      <w:pPr>
        <w:pStyle w:val="Heading1"/>
      </w:pPr>
      <w:bookmarkStart w:id="7" w:name="_Toc491808574"/>
      <w:r>
        <w:t>Output</w:t>
      </w:r>
      <w:bookmarkEnd w:id="7"/>
    </w:p>
    <w:p w14:paraId="465F3B4F" w14:textId="2CC4E622" w:rsidR="00FD11EE" w:rsidRPr="00FD11EE" w:rsidRDefault="00C101E1" w:rsidP="00FD11EE">
      <w:r>
        <w:t>Add program output here.</w:t>
      </w:r>
    </w:p>
    <w:p w14:paraId="2744EA2B" w14:textId="05529583" w:rsidR="00FA0EBA" w:rsidRDefault="00C101E1" w:rsidP="00FA0EBA">
      <w:pPr>
        <w:pStyle w:val="Heading1"/>
      </w:pPr>
      <w:bookmarkStart w:id="8" w:name="_Toc491808575"/>
      <w:r>
        <w:t>Source Code</w:t>
      </w:r>
      <w:bookmarkEnd w:id="8"/>
    </w:p>
    <w:p w14:paraId="56B90F95" w14:textId="2FCA9EAD" w:rsidR="00C66677" w:rsidRPr="00C66677" w:rsidRDefault="00C101E1" w:rsidP="00C66677">
      <w:r>
        <w:t>Add the source code for program here.</w:t>
      </w:r>
    </w:p>
    <w:p w14:paraId="697FBE9C" w14:textId="4DC7B28F" w:rsidR="00C101E1" w:rsidRDefault="00C101E1" w:rsidP="00C101E1">
      <w:pPr>
        <w:pStyle w:val="Heading1"/>
      </w:pPr>
      <w:bookmarkStart w:id="9" w:name="_Toc491808576"/>
      <w:r>
        <w:t>Appendix</w:t>
      </w:r>
      <w:bookmarkEnd w:id="9"/>
    </w:p>
    <w:p w14:paraId="42A7E306" w14:textId="368A66BA" w:rsidR="00C101E1" w:rsidRPr="00F84777" w:rsidRDefault="00C101E1" w:rsidP="00C101E1">
      <w:r>
        <w:t>Add anything else that might be pertinent to the assignment.</w:t>
      </w:r>
    </w:p>
    <w:p w14:paraId="613A0EC7" w14:textId="77777777" w:rsidR="00C101E1" w:rsidRPr="00F84777" w:rsidRDefault="00C101E1" w:rsidP="00F84777"/>
    <w:sectPr w:rsidR="00C101E1" w:rsidRPr="00F84777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BA059" w14:textId="77777777" w:rsidR="00A2696E" w:rsidRDefault="00A2696E" w:rsidP="00C6554A">
      <w:pPr>
        <w:spacing w:before="0" w:after="0" w:line="240" w:lineRule="auto"/>
      </w:pPr>
      <w:r>
        <w:separator/>
      </w:r>
    </w:p>
  </w:endnote>
  <w:endnote w:type="continuationSeparator" w:id="0">
    <w:p w14:paraId="3D2F7DAF" w14:textId="77777777" w:rsidR="00A2696E" w:rsidRDefault="00A2696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5F6B4031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97E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6FE9A" w14:textId="77777777" w:rsidR="00A2696E" w:rsidRDefault="00A2696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6BC3062" w14:textId="77777777" w:rsidR="00A2696E" w:rsidRDefault="00A2696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47AE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3D0D"/>
    <w:rsid w:val="003442B3"/>
    <w:rsid w:val="00354114"/>
    <w:rsid w:val="00366D5E"/>
    <w:rsid w:val="00374F1C"/>
    <w:rsid w:val="00397E27"/>
    <w:rsid w:val="003C7C30"/>
    <w:rsid w:val="004001E4"/>
    <w:rsid w:val="00400956"/>
    <w:rsid w:val="00414FC2"/>
    <w:rsid w:val="004C049F"/>
    <w:rsid w:val="004E3583"/>
    <w:rsid w:val="004F6101"/>
    <w:rsid w:val="005000E2"/>
    <w:rsid w:val="005202BB"/>
    <w:rsid w:val="0053324E"/>
    <w:rsid w:val="00594766"/>
    <w:rsid w:val="005B5302"/>
    <w:rsid w:val="006A3CE7"/>
    <w:rsid w:val="006E04EF"/>
    <w:rsid w:val="006E23FA"/>
    <w:rsid w:val="00772B7D"/>
    <w:rsid w:val="007736EC"/>
    <w:rsid w:val="007A7E25"/>
    <w:rsid w:val="007F4B2E"/>
    <w:rsid w:val="007F5CFF"/>
    <w:rsid w:val="0080250A"/>
    <w:rsid w:val="00856C4A"/>
    <w:rsid w:val="008B42F3"/>
    <w:rsid w:val="008D2ADF"/>
    <w:rsid w:val="00904400"/>
    <w:rsid w:val="00994C89"/>
    <w:rsid w:val="009A21A8"/>
    <w:rsid w:val="00A05C6C"/>
    <w:rsid w:val="00A23025"/>
    <w:rsid w:val="00A2696E"/>
    <w:rsid w:val="00A45493"/>
    <w:rsid w:val="00A864F8"/>
    <w:rsid w:val="00A957F3"/>
    <w:rsid w:val="00AB5399"/>
    <w:rsid w:val="00BA1FA5"/>
    <w:rsid w:val="00BA2993"/>
    <w:rsid w:val="00BA302F"/>
    <w:rsid w:val="00C101E1"/>
    <w:rsid w:val="00C11A41"/>
    <w:rsid w:val="00C6554A"/>
    <w:rsid w:val="00C66677"/>
    <w:rsid w:val="00C710E8"/>
    <w:rsid w:val="00CC78B6"/>
    <w:rsid w:val="00DB4430"/>
    <w:rsid w:val="00E15761"/>
    <w:rsid w:val="00E25B50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D8C7A-A4BE-4D72-B28C-C3357414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9</cp:revision>
  <dcterms:created xsi:type="dcterms:W3CDTF">2017-08-30T03:16:00Z</dcterms:created>
  <dcterms:modified xsi:type="dcterms:W3CDTF">2017-09-14T01:44:00Z</dcterms:modified>
</cp:coreProperties>
</file>