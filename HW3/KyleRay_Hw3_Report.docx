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0EEC877" w:rsidR="00C6554A" w:rsidRDefault="007128CD" w:rsidP="00C6554A">
      <w:pPr>
        <w:pStyle w:val="Title"/>
      </w:pPr>
      <w:r>
        <w:t>Homework #3</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57896A8A" w:rsidR="00594766" w:rsidRDefault="007128CD" w:rsidP="00057000">
      <w:pPr>
        <w:pStyle w:val="ContactInfo"/>
      </w:pPr>
      <w:r>
        <w:t>October 10</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1083D7DA" w14:textId="0D995753" w:rsidR="002955FA"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5609879" w:history="1">
            <w:r w:rsidR="002955FA" w:rsidRPr="001F1EC3">
              <w:rPr>
                <w:rStyle w:val="Hyperlink"/>
                <w:noProof/>
              </w:rPr>
              <w:t>Part 1 Serial Test</w:t>
            </w:r>
            <w:r w:rsidR="002955FA">
              <w:rPr>
                <w:noProof/>
                <w:webHidden/>
              </w:rPr>
              <w:tab/>
            </w:r>
            <w:r w:rsidR="002955FA">
              <w:rPr>
                <w:noProof/>
                <w:webHidden/>
              </w:rPr>
              <w:fldChar w:fldCharType="begin"/>
            </w:r>
            <w:r w:rsidR="002955FA">
              <w:rPr>
                <w:noProof/>
                <w:webHidden/>
              </w:rPr>
              <w:instrText xml:space="preserve"> PAGEREF _Toc495609879 \h </w:instrText>
            </w:r>
            <w:r w:rsidR="002955FA">
              <w:rPr>
                <w:noProof/>
                <w:webHidden/>
              </w:rPr>
            </w:r>
            <w:r w:rsidR="002955FA">
              <w:rPr>
                <w:noProof/>
                <w:webHidden/>
              </w:rPr>
              <w:fldChar w:fldCharType="separate"/>
            </w:r>
            <w:r w:rsidR="00B463CF">
              <w:rPr>
                <w:noProof/>
                <w:webHidden/>
              </w:rPr>
              <w:t>2</w:t>
            </w:r>
            <w:r w:rsidR="002955FA">
              <w:rPr>
                <w:noProof/>
                <w:webHidden/>
              </w:rPr>
              <w:fldChar w:fldCharType="end"/>
            </w:r>
          </w:hyperlink>
        </w:p>
        <w:p w14:paraId="2CFC8164" w14:textId="02207B67" w:rsidR="002955FA" w:rsidRDefault="002955FA">
          <w:pPr>
            <w:pStyle w:val="TOC2"/>
            <w:tabs>
              <w:tab w:val="right" w:leader="dot" w:pos="8630"/>
            </w:tabs>
            <w:rPr>
              <w:rFonts w:eastAsiaTheme="minorEastAsia"/>
              <w:noProof/>
              <w:color w:val="auto"/>
            </w:rPr>
          </w:pPr>
          <w:hyperlink w:anchor="_Toc495609880" w:history="1">
            <w:r w:rsidRPr="001F1EC3">
              <w:rPr>
                <w:rStyle w:val="Hyperlink"/>
                <w:noProof/>
              </w:rPr>
              <w:t>Code</w:t>
            </w:r>
            <w:r>
              <w:rPr>
                <w:noProof/>
                <w:webHidden/>
              </w:rPr>
              <w:tab/>
            </w:r>
            <w:r>
              <w:rPr>
                <w:noProof/>
                <w:webHidden/>
              </w:rPr>
              <w:fldChar w:fldCharType="begin"/>
            </w:r>
            <w:r>
              <w:rPr>
                <w:noProof/>
                <w:webHidden/>
              </w:rPr>
              <w:instrText xml:space="preserve"> PAGEREF _Toc495609880 \h </w:instrText>
            </w:r>
            <w:r>
              <w:rPr>
                <w:noProof/>
                <w:webHidden/>
              </w:rPr>
            </w:r>
            <w:r>
              <w:rPr>
                <w:noProof/>
                <w:webHidden/>
              </w:rPr>
              <w:fldChar w:fldCharType="separate"/>
            </w:r>
            <w:r w:rsidR="00B463CF">
              <w:rPr>
                <w:noProof/>
                <w:webHidden/>
              </w:rPr>
              <w:t>2</w:t>
            </w:r>
            <w:r>
              <w:rPr>
                <w:noProof/>
                <w:webHidden/>
              </w:rPr>
              <w:fldChar w:fldCharType="end"/>
            </w:r>
          </w:hyperlink>
        </w:p>
        <w:p w14:paraId="6DFC9FD5" w14:textId="09C67245" w:rsidR="002955FA" w:rsidRDefault="002955FA">
          <w:pPr>
            <w:pStyle w:val="TOC2"/>
            <w:tabs>
              <w:tab w:val="right" w:leader="dot" w:pos="8630"/>
            </w:tabs>
            <w:rPr>
              <w:rFonts w:eastAsiaTheme="minorEastAsia"/>
              <w:noProof/>
              <w:color w:val="auto"/>
            </w:rPr>
          </w:pPr>
          <w:hyperlink w:anchor="_Toc495609881" w:history="1">
            <w:r w:rsidRPr="001F1EC3">
              <w:rPr>
                <w:rStyle w:val="Hyperlink"/>
                <w:noProof/>
              </w:rPr>
              <w:t>Output</w:t>
            </w:r>
            <w:r>
              <w:rPr>
                <w:noProof/>
                <w:webHidden/>
              </w:rPr>
              <w:tab/>
            </w:r>
            <w:r>
              <w:rPr>
                <w:noProof/>
                <w:webHidden/>
              </w:rPr>
              <w:fldChar w:fldCharType="begin"/>
            </w:r>
            <w:r>
              <w:rPr>
                <w:noProof/>
                <w:webHidden/>
              </w:rPr>
              <w:instrText xml:space="preserve"> PAGEREF _Toc495609881 \h </w:instrText>
            </w:r>
            <w:r>
              <w:rPr>
                <w:noProof/>
                <w:webHidden/>
              </w:rPr>
            </w:r>
            <w:r>
              <w:rPr>
                <w:noProof/>
                <w:webHidden/>
              </w:rPr>
              <w:fldChar w:fldCharType="separate"/>
            </w:r>
            <w:r w:rsidR="00B463CF">
              <w:rPr>
                <w:noProof/>
                <w:webHidden/>
              </w:rPr>
              <w:t>2</w:t>
            </w:r>
            <w:r>
              <w:rPr>
                <w:noProof/>
                <w:webHidden/>
              </w:rPr>
              <w:fldChar w:fldCharType="end"/>
            </w:r>
          </w:hyperlink>
        </w:p>
        <w:p w14:paraId="0F8CABAA" w14:textId="1BE45F70" w:rsidR="002955FA" w:rsidRDefault="002955FA">
          <w:pPr>
            <w:pStyle w:val="TOC1"/>
            <w:tabs>
              <w:tab w:val="right" w:leader="dot" w:pos="8630"/>
            </w:tabs>
            <w:rPr>
              <w:rFonts w:eastAsiaTheme="minorEastAsia"/>
              <w:noProof/>
              <w:color w:val="auto"/>
            </w:rPr>
          </w:pPr>
          <w:hyperlink w:anchor="_Toc495609882" w:history="1">
            <w:r w:rsidRPr="001F1EC3">
              <w:rPr>
                <w:rStyle w:val="Hyperlink"/>
                <w:noProof/>
              </w:rPr>
              <w:t>Part 2 Parallel Test</w:t>
            </w:r>
            <w:r>
              <w:rPr>
                <w:noProof/>
                <w:webHidden/>
              </w:rPr>
              <w:tab/>
            </w:r>
            <w:r>
              <w:rPr>
                <w:noProof/>
                <w:webHidden/>
              </w:rPr>
              <w:fldChar w:fldCharType="begin"/>
            </w:r>
            <w:r>
              <w:rPr>
                <w:noProof/>
                <w:webHidden/>
              </w:rPr>
              <w:instrText xml:space="preserve"> PAGEREF _Toc495609882 \h </w:instrText>
            </w:r>
            <w:r>
              <w:rPr>
                <w:noProof/>
                <w:webHidden/>
              </w:rPr>
            </w:r>
            <w:r>
              <w:rPr>
                <w:noProof/>
                <w:webHidden/>
              </w:rPr>
              <w:fldChar w:fldCharType="separate"/>
            </w:r>
            <w:r w:rsidR="00B463CF">
              <w:rPr>
                <w:noProof/>
                <w:webHidden/>
              </w:rPr>
              <w:t>2</w:t>
            </w:r>
            <w:r>
              <w:rPr>
                <w:noProof/>
                <w:webHidden/>
              </w:rPr>
              <w:fldChar w:fldCharType="end"/>
            </w:r>
          </w:hyperlink>
        </w:p>
        <w:p w14:paraId="22A240D9" w14:textId="370D1B25" w:rsidR="002955FA" w:rsidRDefault="002955FA">
          <w:pPr>
            <w:pStyle w:val="TOC2"/>
            <w:tabs>
              <w:tab w:val="right" w:leader="dot" w:pos="8630"/>
            </w:tabs>
            <w:rPr>
              <w:rFonts w:eastAsiaTheme="minorEastAsia"/>
              <w:noProof/>
              <w:color w:val="auto"/>
            </w:rPr>
          </w:pPr>
          <w:hyperlink w:anchor="_Toc495609883" w:history="1">
            <w:r w:rsidRPr="001F1EC3">
              <w:rPr>
                <w:rStyle w:val="Hyperlink"/>
                <w:noProof/>
              </w:rPr>
              <w:t>Code</w:t>
            </w:r>
            <w:r>
              <w:rPr>
                <w:noProof/>
                <w:webHidden/>
              </w:rPr>
              <w:tab/>
            </w:r>
            <w:r>
              <w:rPr>
                <w:noProof/>
                <w:webHidden/>
              </w:rPr>
              <w:fldChar w:fldCharType="begin"/>
            </w:r>
            <w:r>
              <w:rPr>
                <w:noProof/>
                <w:webHidden/>
              </w:rPr>
              <w:instrText xml:space="preserve"> PAGEREF _Toc495609883 \h </w:instrText>
            </w:r>
            <w:r>
              <w:rPr>
                <w:noProof/>
                <w:webHidden/>
              </w:rPr>
            </w:r>
            <w:r>
              <w:rPr>
                <w:noProof/>
                <w:webHidden/>
              </w:rPr>
              <w:fldChar w:fldCharType="separate"/>
            </w:r>
            <w:r w:rsidR="00B463CF">
              <w:rPr>
                <w:noProof/>
                <w:webHidden/>
              </w:rPr>
              <w:t>2</w:t>
            </w:r>
            <w:r>
              <w:rPr>
                <w:noProof/>
                <w:webHidden/>
              </w:rPr>
              <w:fldChar w:fldCharType="end"/>
            </w:r>
          </w:hyperlink>
        </w:p>
        <w:p w14:paraId="459E7F20" w14:textId="37119EEC" w:rsidR="002955FA" w:rsidRDefault="002955FA">
          <w:pPr>
            <w:pStyle w:val="TOC2"/>
            <w:tabs>
              <w:tab w:val="right" w:leader="dot" w:pos="8630"/>
            </w:tabs>
            <w:rPr>
              <w:rFonts w:eastAsiaTheme="minorEastAsia"/>
              <w:noProof/>
              <w:color w:val="auto"/>
            </w:rPr>
          </w:pPr>
          <w:hyperlink w:anchor="_Toc495609884" w:history="1">
            <w:r w:rsidRPr="001F1EC3">
              <w:rPr>
                <w:rStyle w:val="Hyperlink"/>
                <w:noProof/>
              </w:rPr>
              <w:t>Output NP = 1</w:t>
            </w:r>
            <w:r>
              <w:rPr>
                <w:noProof/>
                <w:webHidden/>
              </w:rPr>
              <w:tab/>
            </w:r>
            <w:r>
              <w:rPr>
                <w:noProof/>
                <w:webHidden/>
              </w:rPr>
              <w:fldChar w:fldCharType="begin"/>
            </w:r>
            <w:r>
              <w:rPr>
                <w:noProof/>
                <w:webHidden/>
              </w:rPr>
              <w:instrText xml:space="preserve"> PAGEREF _Toc495609884 \h </w:instrText>
            </w:r>
            <w:r>
              <w:rPr>
                <w:noProof/>
                <w:webHidden/>
              </w:rPr>
            </w:r>
            <w:r>
              <w:rPr>
                <w:noProof/>
                <w:webHidden/>
              </w:rPr>
              <w:fldChar w:fldCharType="separate"/>
            </w:r>
            <w:r w:rsidR="00B463CF">
              <w:rPr>
                <w:noProof/>
                <w:webHidden/>
              </w:rPr>
              <w:t>2</w:t>
            </w:r>
            <w:r>
              <w:rPr>
                <w:noProof/>
                <w:webHidden/>
              </w:rPr>
              <w:fldChar w:fldCharType="end"/>
            </w:r>
          </w:hyperlink>
        </w:p>
        <w:p w14:paraId="6C7FD49A" w14:textId="45A7B26D" w:rsidR="002955FA" w:rsidRDefault="002955FA">
          <w:pPr>
            <w:pStyle w:val="TOC2"/>
            <w:tabs>
              <w:tab w:val="right" w:leader="dot" w:pos="8630"/>
            </w:tabs>
            <w:rPr>
              <w:rFonts w:eastAsiaTheme="minorEastAsia"/>
              <w:noProof/>
              <w:color w:val="auto"/>
            </w:rPr>
          </w:pPr>
          <w:hyperlink w:anchor="_Toc495609885" w:history="1">
            <w:r w:rsidRPr="001F1EC3">
              <w:rPr>
                <w:rStyle w:val="Hyperlink"/>
                <w:noProof/>
              </w:rPr>
              <w:t>Output NP = 2</w:t>
            </w:r>
            <w:r>
              <w:rPr>
                <w:noProof/>
                <w:webHidden/>
              </w:rPr>
              <w:tab/>
            </w:r>
            <w:r>
              <w:rPr>
                <w:noProof/>
                <w:webHidden/>
              </w:rPr>
              <w:fldChar w:fldCharType="begin"/>
            </w:r>
            <w:r>
              <w:rPr>
                <w:noProof/>
                <w:webHidden/>
              </w:rPr>
              <w:instrText xml:space="preserve"> PAGEREF _Toc495609885 \h </w:instrText>
            </w:r>
            <w:r>
              <w:rPr>
                <w:noProof/>
                <w:webHidden/>
              </w:rPr>
            </w:r>
            <w:r>
              <w:rPr>
                <w:noProof/>
                <w:webHidden/>
              </w:rPr>
              <w:fldChar w:fldCharType="separate"/>
            </w:r>
            <w:r w:rsidR="00B463CF">
              <w:rPr>
                <w:noProof/>
                <w:webHidden/>
              </w:rPr>
              <w:t>3</w:t>
            </w:r>
            <w:r>
              <w:rPr>
                <w:noProof/>
                <w:webHidden/>
              </w:rPr>
              <w:fldChar w:fldCharType="end"/>
            </w:r>
          </w:hyperlink>
        </w:p>
        <w:p w14:paraId="7F0BF9F3" w14:textId="16B81002" w:rsidR="002955FA" w:rsidRDefault="002955FA">
          <w:pPr>
            <w:pStyle w:val="TOC2"/>
            <w:tabs>
              <w:tab w:val="right" w:leader="dot" w:pos="8630"/>
            </w:tabs>
            <w:rPr>
              <w:rFonts w:eastAsiaTheme="minorEastAsia"/>
              <w:noProof/>
              <w:color w:val="auto"/>
            </w:rPr>
          </w:pPr>
          <w:hyperlink w:anchor="_Toc495609886" w:history="1">
            <w:r w:rsidRPr="001F1EC3">
              <w:rPr>
                <w:rStyle w:val="Hyperlink"/>
                <w:noProof/>
              </w:rPr>
              <w:t>Output NP = 3</w:t>
            </w:r>
            <w:r>
              <w:rPr>
                <w:noProof/>
                <w:webHidden/>
              </w:rPr>
              <w:tab/>
            </w:r>
            <w:r>
              <w:rPr>
                <w:noProof/>
                <w:webHidden/>
              </w:rPr>
              <w:fldChar w:fldCharType="begin"/>
            </w:r>
            <w:r>
              <w:rPr>
                <w:noProof/>
                <w:webHidden/>
              </w:rPr>
              <w:instrText xml:space="preserve"> PAGEREF _Toc495609886 \h </w:instrText>
            </w:r>
            <w:r>
              <w:rPr>
                <w:noProof/>
                <w:webHidden/>
              </w:rPr>
            </w:r>
            <w:r>
              <w:rPr>
                <w:noProof/>
                <w:webHidden/>
              </w:rPr>
              <w:fldChar w:fldCharType="separate"/>
            </w:r>
            <w:r w:rsidR="00B463CF">
              <w:rPr>
                <w:noProof/>
                <w:webHidden/>
              </w:rPr>
              <w:t>3</w:t>
            </w:r>
            <w:r>
              <w:rPr>
                <w:noProof/>
                <w:webHidden/>
              </w:rPr>
              <w:fldChar w:fldCharType="end"/>
            </w:r>
          </w:hyperlink>
        </w:p>
        <w:p w14:paraId="0980CF99" w14:textId="0A2769C7" w:rsidR="002955FA" w:rsidRDefault="002955FA">
          <w:pPr>
            <w:pStyle w:val="TOC2"/>
            <w:tabs>
              <w:tab w:val="right" w:leader="dot" w:pos="8630"/>
            </w:tabs>
            <w:rPr>
              <w:rFonts w:eastAsiaTheme="minorEastAsia"/>
              <w:noProof/>
              <w:color w:val="auto"/>
            </w:rPr>
          </w:pPr>
          <w:hyperlink w:anchor="_Toc495609887" w:history="1">
            <w:r w:rsidRPr="001F1EC3">
              <w:rPr>
                <w:rStyle w:val="Hyperlink"/>
                <w:noProof/>
              </w:rPr>
              <w:t>Output NP = 4</w:t>
            </w:r>
            <w:r>
              <w:rPr>
                <w:noProof/>
                <w:webHidden/>
              </w:rPr>
              <w:tab/>
            </w:r>
            <w:r>
              <w:rPr>
                <w:noProof/>
                <w:webHidden/>
              </w:rPr>
              <w:fldChar w:fldCharType="begin"/>
            </w:r>
            <w:r>
              <w:rPr>
                <w:noProof/>
                <w:webHidden/>
              </w:rPr>
              <w:instrText xml:space="preserve"> PAGEREF _Toc495609887 \h </w:instrText>
            </w:r>
            <w:r>
              <w:rPr>
                <w:noProof/>
                <w:webHidden/>
              </w:rPr>
            </w:r>
            <w:r>
              <w:rPr>
                <w:noProof/>
                <w:webHidden/>
              </w:rPr>
              <w:fldChar w:fldCharType="separate"/>
            </w:r>
            <w:r w:rsidR="00B463CF">
              <w:rPr>
                <w:noProof/>
                <w:webHidden/>
              </w:rPr>
              <w:t>3</w:t>
            </w:r>
            <w:r>
              <w:rPr>
                <w:noProof/>
                <w:webHidden/>
              </w:rPr>
              <w:fldChar w:fldCharType="end"/>
            </w:r>
          </w:hyperlink>
        </w:p>
        <w:p w14:paraId="2DA8DED9" w14:textId="32583329" w:rsidR="002955FA" w:rsidRDefault="002955FA">
          <w:pPr>
            <w:pStyle w:val="TOC2"/>
            <w:tabs>
              <w:tab w:val="right" w:leader="dot" w:pos="8630"/>
            </w:tabs>
            <w:rPr>
              <w:rFonts w:eastAsiaTheme="minorEastAsia"/>
              <w:noProof/>
              <w:color w:val="auto"/>
            </w:rPr>
          </w:pPr>
          <w:hyperlink w:anchor="_Toc495609888" w:history="1">
            <w:r w:rsidRPr="001F1EC3">
              <w:rPr>
                <w:rStyle w:val="Hyperlink"/>
                <w:noProof/>
              </w:rPr>
              <w:t>Output NP = 5</w:t>
            </w:r>
            <w:r>
              <w:rPr>
                <w:noProof/>
                <w:webHidden/>
              </w:rPr>
              <w:tab/>
            </w:r>
            <w:r>
              <w:rPr>
                <w:noProof/>
                <w:webHidden/>
              </w:rPr>
              <w:fldChar w:fldCharType="begin"/>
            </w:r>
            <w:r>
              <w:rPr>
                <w:noProof/>
                <w:webHidden/>
              </w:rPr>
              <w:instrText xml:space="preserve"> PAGEREF _Toc495609888 \h </w:instrText>
            </w:r>
            <w:r>
              <w:rPr>
                <w:noProof/>
                <w:webHidden/>
              </w:rPr>
            </w:r>
            <w:r>
              <w:rPr>
                <w:noProof/>
                <w:webHidden/>
              </w:rPr>
              <w:fldChar w:fldCharType="separate"/>
            </w:r>
            <w:r w:rsidR="00B463CF">
              <w:rPr>
                <w:noProof/>
                <w:webHidden/>
              </w:rPr>
              <w:t>4</w:t>
            </w:r>
            <w:r>
              <w:rPr>
                <w:noProof/>
                <w:webHidden/>
              </w:rPr>
              <w:fldChar w:fldCharType="end"/>
            </w:r>
          </w:hyperlink>
        </w:p>
        <w:p w14:paraId="427A0280" w14:textId="745132FA" w:rsidR="002955FA" w:rsidRDefault="002955FA">
          <w:pPr>
            <w:pStyle w:val="TOC2"/>
            <w:tabs>
              <w:tab w:val="right" w:leader="dot" w:pos="8630"/>
            </w:tabs>
            <w:rPr>
              <w:rFonts w:eastAsiaTheme="minorEastAsia"/>
              <w:noProof/>
              <w:color w:val="auto"/>
            </w:rPr>
          </w:pPr>
          <w:hyperlink w:anchor="_Toc495609889" w:history="1">
            <w:r w:rsidRPr="001F1EC3">
              <w:rPr>
                <w:rStyle w:val="Hyperlink"/>
                <w:noProof/>
              </w:rPr>
              <w:t>Output NP = 6</w:t>
            </w:r>
            <w:r>
              <w:rPr>
                <w:noProof/>
                <w:webHidden/>
              </w:rPr>
              <w:tab/>
            </w:r>
            <w:r>
              <w:rPr>
                <w:noProof/>
                <w:webHidden/>
              </w:rPr>
              <w:fldChar w:fldCharType="begin"/>
            </w:r>
            <w:r>
              <w:rPr>
                <w:noProof/>
                <w:webHidden/>
              </w:rPr>
              <w:instrText xml:space="preserve"> PAGEREF _Toc495609889 \h </w:instrText>
            </w:r>
            <w:r>
              <w:rPr>
                <w:noProof/>
                <w:webHidden/>
              </w:rPr>
            </w:r>
            <w:r>
              <w:rPr>
                <w:noProof/>
                <w:webHidden/>
              </w:rPr>
              <w:fldChar w:fldCharType="separate"/>
            </w:r>
            <w:r w:rsidR="00B463CF">
              <w:rPr>
                <w:noProof/>
                <w:webHidden/>
              </w:rPr>
              <w:t>4</w:t>
            </w:r>
            <w:r>
              <w:rPr>
                <w:noProof/>
                <w:webHidden/>
              </w:rPr>
              <w:fldChar w:fldCharType="end"/>
            </w:r>
          </w:hyperlink>
        </w:p>
        <w:p w14:paraId="5DBEAFE8" w14:textId="09CEE1EF" w:rsidR="002955FA" w:rsidRDefault="002955FA">
          <w:pPr>
            <w:pStyle w:val="TOC2"/>
            <w:tabs>
              <w:tab w:val="right" w:leader="dot" w:pos="8630"/>
            </w:tabs>
            <w:rPr>
              <w:rFonts w:eastAsiaTheme="minorEastAsia"/>
              <w:noProof/>
              <w:color w:val="auto"/>
            </w:rPr>
          </w:pPr>
          <w:hyperlink w:anchor="_Toc495609890" w:history="1">
            <w:r w:rsidRPr="001F1EC3">
              <w:rPr>
                <w:rStyle w:val="Hyperlink"/>
                <w:noProof/>
              </w:rPr>
              <w:t>Output NP = 7</w:t>
            </w:r>
            <w:r>
              <w:rPr>
                <w:noProof/>
                <w:webHidden/>
              </w:rPr>
              <w:tab/>
            </w:r>
            <w:r>
              <w:rPr>
                <w:noProof/>
                <w:webHidden/>
              </w:rPr>
              <w:fldChar w:fldCharType="begin"/>
            </w:r>
            <w:r>
              <w:rPr>
                <w:noProof/>
                <w:webHidden/>
              </w:rPr>
              <w:instrText xml:space="preserve"> PAGEREF _Toc495609890 \h </w:instrText>
            </w:r>
            <w:r>
              <w:rPr>
                <w:noProof/>
                <w:webHidden/>
              </w:rPr>
            </w:r>
            <w:r>
              <w:rPr>
                <w:noProof/>
                <w:webHidden/>
              </w:rPr>
              <w:fldChar w:fldCharType="separate"/>
            </w:r>
            <w:r w:rsidR="00B463CF">
              <w:rPr>
                <w:noProof/>
                <w:webHidden/>
              </w:rPr>
              <w:t>5</w:t>
            </w:r>
            <w:r>
              <w:rPr>
                <w:noProof/>
                <w:webHidden/>
              </w:rPr>
              <w:fldChar w:fldCharType="end"/>
            </w:r>
          </w:hyperlink>
        </w:p>
        <w:p w14:paraId="776F3517" w14:textId="0109740D" w:rsidR="002955FA" w:rsidRDefault="002955FA">
          <w:pPr>
            <w:pStyle w:val="TOC2"/>
            <w:tabs>
              <w:tab w:val="right" w:leader="dot" w:pos="8630"/>
            </w:tabs>
            <w:rPr>
              <w:rFonts w:eastAsiaTheme="minorEastAsia"/>
              <w:noProof/>
              <w:color w:val="auto"/>
            </w:rPr>
          </w:pPr>
          <w:hyperlink w:anchor="_Toc495609891" w:history="1">
            <w:r w:rsidRPr="001F1EC3">
              <w:rPr>
                <w:rStyle w:val="Hyperlink"/>
                <w:noProof/>
              </w:rPr>
              <w:t>Output NP = 8</w:t>
            </w:r>
            <w:r>
              <w:rPr>
                <w:noProof/>
                <w:webHidden/>
              </w:rPr>
              <w:tab/>
            </w:r>
            <w:r>
              <w:rPr>
                <w:noProof/>
                <w:webHidden/>
              </w:rPr>
              <w:fldChar w:fldCharType="begin"/>
            </w:r>
            <w:r>
              <w:rPr>
                <w:noProof/>
                <w:webHidden/>
              </w:rPr>
              <w:instrText xml:space="preserve"> PAGEREF _Toc495609891 \h </w:instrText>
            </w:r>
            <w:r>
              <w:rPr>
                <w:noProof/>
                <w:webHidden/>
              </w:rPr>
            </w:r>
            <w:r>
              <w:rPr>
                <w:noProof/>
                <w:webHidden/>
              </w:rPr>
              <w:fldChar w:fldCharType="separate"/>
            </w:r>
            <w:r w:rsidR="00B463CF">
              <w:rPr>
                <w:noProof/>
                <w:webHidden/>
              </w:rPr>
              <w:t>5</w:t>
            </w:r>
            <w:r>
              <w:rPr>
                <w:noProof/>
                <w:webHidden/>
              </w:rPr>
              <w:fldChar w:fldCharType="end"/>
            </w:r>
          </w:hyperlink>
        </w:p>
        <w:p w14:paraId="00549D15" w14:textId="70BC537C" w:rsidR="002955FA" w:rsidRDefault="002955FA">
          <w:pPr>
            <w:pStyle w:val="TOC1"/>
            <w:tabs>
              <w:tab w:val="right" w:leader="dot" w:pos="8630"/>
            </w:tabs>
            <w:rPr>
              <w:rFonts w:eastAsiaTheme="minorEastAsia"/>
              <w:noProof/>
              <w:color w:val="auto"/>
            </w:rPr>
          </w:pPr>
          <w:hyperlink w:anchor="_Toc495609892" w:history="1">
            <w:r w:rsidRPr="001F1EC3">
              <w:rPr>
                <w:rStyle w:val="Hyperlink"/>
                <w:noProof/>
              </w:rPr>
              <w:t>Part 3 Timing Analysis</w:t>
            </w:r>
            <w:r>
              <w:rPr>
                <w:noProof/>
                <w:webHidden/>
              </w:rPr>
              <w:tab/>
            </w:r>
            <w:r>
              <w:rPr>
                <w:noProof/>
                <w:webHidden/>
              </w:rPr>
              <w:fldChar w:fldCharType="begin"/>
            </w:r>
            <w:r>
              <w:rPr>
                <w:noProof/>
                <w:webHidden/>
              </w:rPr>
              <w:instrText xml:space="preserve"> PAGEREF _Toc495609892 \h </w:instrText>
            </w:r>
            <w:r>
              <w:rPr>
                <w:noProof/>
                <w:webHidden/>
              </w:rPr>
            </w:r>
            <w:r>
              <w:rPr>
                <w:noProof/>
                <w:webHidden/>
              </w:rPr>
              <w:fldChar w:fldCharType="separate"/>
            </w:r>
            <w:r w:rsidR="00B463CF">
              <w:rPr>
                <w:noProof/>
                <w:webHidden/>
              </w:rPr>
              <w:t>6</w:t>
            </w:r>
            <w:r>
              <w:rPr>
                <w:noProof/>
                <w:webHidden/>
              </w:rPr>
              <w:fldChar w:fldCharType="end"/>
            </w:r>
          </w:hyperlink>
        </w:p>
        <w:p w14:paraId="491AED7E" w14:textId="1F8CB81A" w:rsidR="002955FA" w:rsidRDefault="002955FA">
          <w:pPr>
            <w:pStyle w:val="TOC2"/>
            <w:tabs>
              <w:tab w:val="right" w:leader="dot" w:pos="8630"/>
            </w:tabs>
            <w:rPr>
              <w:rFonts w:eastAsiaTheme="minorEastAsia"/>
              <w:noProof/>
              <w:color w:val="auto"/>
            </w:rPr>
          </w:pPr>
          <w:hyperlink w:anchor="_Toc495609893" w:history="1">
            <w:r w:rsidRPr="001F1EC3">
              <w:rPr>
                <w:rStyle w:val="Hyperlink"/>
                <w:noProof/>
              </w:rPr>
              <w:t>Serial</w:t>
            </w:r>
            <w:r>
              <w:rPr>
                <w:noProof/>
                <w:webHidden/>
              </w:rPr>
              <w:tab/>
            </w:r>
            <w:r>
              <w:rPr>
                <w:noProof/>
                <w:webHidden/>
              </w:rPr>
              <w:fldChar w:fldCharType="begin"/>
            </w:r>
            <w:r>
              <w:rPr>
                <w:noProof/>
                <w:webHidden/>
              </w:rPr>
              <w:instrText xml:space="preserve"> PAGEREF _Toc495609893 \h </w:instrText>
            </w:r>
            <w:r>
              <w:rPr>
                <w:noProof/>
                <w:webHidden/>
              </w:rPr>
            </w:r>
            <w:r>
              <w:rPr>
                <w:noProof/>
                <w:webHidden/>
              </w:rPr>
              <w:fldChar w:fldCharType="separate"/>
            </w:r>
            <w:r w:rsidR="00B463CF">
              <w:rPr>
                <w:noProof/>
                <w:webHidden/>
              </w:rPr>
              <w:t>6</w:t>
            </w:r>
            <w:r>
              <w:rPr>
                <w:noProof/>
                <w:webHidden/>
              </w:rPr>
              <w:fldChar w:fldCharType="end"/>
            </w:r>
          </w:hyperlink>
        </w:p>
        <w:p w14:paraId="2915E3D3" w14:textId="5C68CDDF" w:rsidR="002955FA" w:rsidRDefault="002955FA">
          <w:pPr>
            <w:pStyle w:val="TOC2"/>
            <w:tabs>
              <w:tab w:val="right" w:leader="dot" w:pos="8630"/>
            </w:tabs>
            <w:rPr>
              <w:rFonts w:eastAsiaTheme="minorEastAsia"/>
              <w:noProof/>
              <w:color w:val="auto"/>
            </w:rPr>
          </w:pPr>
          <w:hyperlink w:anchor="_Toc495609894" w:history="1">
            <w:r w:rsidRPr="001F1EC3">
              <w:rPr>
                <w:rStyle w:val="Hyperlink"/>
                <w:noProof/>
              </w:rPr>
              <w:t>Parallel</w:t>
            </w:r>
            <w:r>
              <w:rPr>
                <w:noProof/>
                <w:webHidden/>
              </w:rPr>
              <w:tab/>
            </w:r>
            <w:r>
              <w:rPr>
                <w:noProof/>
                <w:webHidden/>
              </w:rPr>
              <w:fldChar w:fldCharType="begin"/>
            </w:r>
            <w:r>
              <w:rPr>
                <w:noProof/>
                <w:webHidden/>
              </w:rPr>
              <w:instrText xml:space="preserve"> PAGEREF _Toc495609894 \h </w:instrText>
            </w:r>
            <w:r>
              <w:rPr>
                <w:noProof/>
                <w:webHidden/>
              </w:rPr>
            </w:r>
            <w:r>
              <w:rPr>
                <w:noProof/>
                <w:webHidden/>
              </w:rPr>
              <w:fldChar w:fldCharType="separate"/>
            </w:r>
            <w:r w:rsidR="00B463CF">
              <w:rPr>
                <w:noProof/>
                <w:webHidden/>
              </w:rPr>
              <w:t>7</w:t>
            </w:r>
            <w:r>
              <w:rPr>
                <w:noProof/>
                <w:webHidden/>
              </w:rPr>
              <w:fldChar w:fldCharType="end"/>
            </w:r>
          </w:hyperlink>
        </w:p>
        <w:p w14:paraId="47D1F0D7" w14:textId="3E95ADBD" w:rsidR="002955FA" w:rsidRDefault="002955FA">
          <w:pPr>
            <w:pStyle w:val="TOC2"/>
            <w:tabs>
              <w:tab w:val="right" w:leader="dot" w:pos="8630"/>
            </w:tabs>
            <w:rPr>
              <w:rFonts w:eastAsiaTheme="minorEastAsia"/>
              <w:noProof/>
              <w:color w:val="auto"/>
            </w:rPr>
          </w:pPr>
          <w:hyperlink w:anchor="_Toc495609895" w:history="1">
            <w:r w:rsidRPr="001F1EC3">
              <w:rPr>
                <w:rStyle w:val="Hyperlink"/>
                <w:noProof/>
              </w:rPr>
              <w:t>NP = 2</w:t>
            </w:r>
            <w:r>
              <w:rPr>
                <w:noProof/>
                <w:webHidden/>
              </w:rPr>
              <w:tab/>
            </w:r>
            <w:r>
              <w:rPr>
                <w:noProof/>
                <w:webHidden/>
              </w:rPr>
              <w:fldChar w:fldCharType="begin"/>
            </w:r>
            <w:r>
              <w:rPr>
                <w:noProof/>
                <w:webHidden/>
              </w:rPr>
              <w:instrText xml:space="preserve"> PAGEREF _Toc495609895 \h </w:instrText>
            </w:r>
            <w:r>
              <w:rPr>
                <w:noProof/>
                <w:webHidden/>
              </w:rPr>
            </w:r>
            <w:r>
              <w:rPr>
                <w:noProof/>
                <w:webHidden/>
              </w:rPr>
              <w:fldChar w:fldCharType="separate"/>
            </w:r>
            <w:r w:rsidR="00B463CF">
              <w:rPr>
                <w:noProof/>
                <w:webHidden/>
              </w:rPr>
              <w:t>7</w:t>
            </w:r>
            <w:r>
              <w:rPr>
                <w:noProof/>
                <w:webHidden/>
              </w:rPr>
              <w:fldChar w:fldCharType="end"/>
            </w:r>
          </w:hyperlink>
        </w:p>
        <w:p w14:paraId="5C11441E" w14:textId="4EF738DC" w:rsidR="002955FA" w:rsidRDefault="002955FA">
          <w:pPr>
            <w:pStyle w:val="TOC2"/>
            <w:tabs>
              <w:tab w:val="right" w:leader="dot" w:pos="8630"/>
            </w:tabs>
            <w:rPr>
              <w:rFonts w:eastAsiaTheme="minorEastAsia"/>
              <w:noProof/>
              <w:color w:val="auto"/>
            </w:rPr>
          </w:pPr>
          <w:hyperlink w:anchor="_Toc495609896" w:history="1">
            <w:r w:rsidRPr="001F1EC3">
              <w:rPr>
                <w:rStyle w:val="Hyperlink"/>
                <w:noProof/>
              </w:rPr>
              <w:t>NP = 4</w:t>
            </w:r>
            <w:r>
              <w:rPr>
                <w:noProof/>
                <w:webHidden/>
              </w:rPr>
              <w:tab/>
            </w:r>
            <w:r>
              <w:rPr>
                <w:noProof/>
                <w:webHidden/>
              </w:rPr>
              <w:fldChar w:fldCharType="begin"/>
            </w:r>
            <w:r>
              <w:rPr>
                <w:noProof/>
                <w:webHidden/>
              </w:rPr>
              <w:instrText xml:space="preserve"> PAGEREF _Toc495609896 \h </w:instrText>
            </w:r>
            <w:r>
              <w:rPr>
                <w:noProof/>
                <w:webHidden/>
              </w:rPr>
            </w:r>
            <w:r>
              <w:rPr>
                <w:noProof/>
                <w:webHidden/>
              </w:rPr>
              <w:fldChar w:fldCharType="separate"/>
            </w:r>
            <w:r w:rsidR="00B463CF">
              <w:rPr>
                <w:noProof/>
                <w:webHidden/>
              </w:rPr>
              <w:t>7</w:t>
            </w:r>
            <w:r>
              <w:rPr>
                <w:noProof/>
                <w:webHidden/>
              </w:rPr>
              <w:fldChar w:fldCharType="end"/>
            </w:r>
          </w:hyperlink>
        </w:p>
        <w:p w14:paraId="1D6F0ED6" w14:textId="13173D39" w:rsidR="002955FA" w:rsidRDefault="002955FA">
          <w:pPr>
            <w:pStyle w:val="TOC2"/>
            <w:tabs>
              <w:tab w:val="right" w:leader="dot" w:pos="8630"/>
            </w:tabs>
            <w:rPr>
              <w:rFonts w:eastAsiaTheme="minorEastAsia"/>
              <w:noProof/>
              <w:color w:val="auto"/>
            </w:rPr>
          </w:pPr>
          <w:hyperlink w:anchor="_Toc495609897" w:history="1">
            <w:r w:rsidRPr="001F1EC3">
              <w:rPr>
                <w:rStyle w:val="Hyperlink"/>
                <w:noProof/>
              </w:rPr>
              <w:t>NP = 8</w:t>
            </w:r>
            <w:r>
              <w:rPr>
                <w:noProof/>
                <w:webHidden/>
              </w:rPr>
              <w:tab/>
            </w:r>
            <w:r>
              <w:rPr>
                <w:noProof/>
                <w:webHidden/>
              </w:rPr>
              <w:fldChar w:fldCharType="begin"/>
            </w:r>
            <w:r>
              <w:rPr>
                <w:noProof/>
                <w:webHidden/>
              </w:rPr>
              <w:instrText xml:space="preserve"> PAGEREF _Toc495609897 \h </w:instrText>
            </w:r>
            <w:r>
              <w:rPr>
                <w:noProof/>
                <w:webHidden/>
              </w:rPr>
            </w:r>
            <w:r>
              <w:rPr>
                <w:noProof/>
                <w:webHidden/>
              </w:rPr>
              <w:fldChar w:fldCharType="separate"/>
            </w:r>
            <w:r w:rsidR="00B463CF">
              <w:rPr>
                <w:noProof/>
                <w:webHidden/>
              </w:rPr>
              <w:t>8</w:t>
            </w:r>
            <w:r>
              <w:rPr>
                <w:noProof/>
                <w:webHidden/>
              </w:rPr>
              <w:fldChar w:fldCharType="end"/>
            </w:r>
          </w:hyperlink>
        </w:p>
        <w:p w14:paraId="4898FCB6" w14:textId="436F2EEA" w:rsidR="002955FA" w:rsidRDefault="002955FA">
          <w:pPr>
            <w:pStyle w:val="TOC1"/>
            <w:tabs>
              <w:tab w:val="right" w:leader="dot" w:pos="8630"/>
            </w:tabs>
            <w:rPr>
              <w:rFonts w:eastAsiaTheme="minorEastAsia"/>
              <w:noProof/>
              <w:color w:val="auto"/>
            </w:rPr>
          </w:pPr>
          <w:hyperlink w:anchor="_Toc495609898" w:history="1">
            <w:r w:rsidRPr="001F1EC3">
              <w:rPr>
                <w:rStyle w:val="Hyperlink"/>
                <w:noProof/>
              </w:rPr>
              <w:t>Appendix</w:t>
            </w:r>
            <w:r>
              <w:rPr>
                <w:noProof/>
                <w:webHidden/>
              </w:rPr>
              <w:tab/>
            </w:r>
            <w:r>
              <w:rPr>
                <w:noProof/>
                <w:webHidden/>
              </w:rPr>
              <w:fldChar w:fldCharType="begin"/>
            </w:r>
            <w:r>
              <w:rPr>
                <w:noProof/>
                <w:webHidden/>
              </w:rPr>
              <w:instrText xml:space="preserve"> PAGEREF _Toc495609898 \h </w:instrText>
            </w:r>
            <w:r>
              <w:rPr>
                <w:noProof/>
                <w:webHidden/>
              </w:rPr>
            </w:r>
            <w:r>
              <w:rPr>
                <w:noProof/>
                <w:webHidden/>
              </w:rPr>
              <w:fldChar w:fldCharType="separate"/>
            </w:r>
            <w:r w:rsidR="00B463CF">
              <w:rPr>
                <w:noProof/>
                <w:webHidden/>
              </w:rPr>
              <w:t>12</w:t>
            </w:r>
            <w:r>
              <w:rPr>
                <w:noProof/>
                <w:webHidden/>
              </w:rPr>
              <w:fldChar w:fldCharType="end"/>
            </w:r>
          </w:hyperlink>
        </w:p>
        <w:p w14:paraId="3023AB35" w14:textId="73AEDE30" w:rsidR="002955FA" w:rsidRDefault="002955FA">
          <w:pPr>
            <w:pStyle w:val="TOC2"/>
            <w:tabs>
              <w:tab w:val="right" w:leader="dot" w:pos="8630"/>
            </w:tabs>
            <w:rPr>
              <w:rFonts w:eastAsiaTheme="minorEastAsia"/>
              <w:noProof/>
              <w:color w:val="auto"/>
            </w:rPr>
          </w:pPr>
          <w:hyperlink w:anchor="_Toc495609899" w:history="1">
            <w:r w:rsidRPr="001F1EC3">
              <w:rPr>
                <w:rStyle w:val="Hyperlink"/>
                <w:noProof/>
              </w:rPr>
              <w:t>A) Serial Code</w:t>
            </w:r>
            <w:r>
              <w:rPr>
                <w:noProof/>
                <w:webHidden/>
              </w:rPr>
              <w:tab/>
            </w:r>
            <w:r>
              <w:rPr>
                <w:noProof/>
                <w:webHidden/>
              </w:rPr>
              <w:fldChar w:fldCharType="begin"/>
            </w:r>
            <w:r>
              <w:rPr>
                <w:noProof/>
                <w:webHidden/>
              </w:rPr>
              <w:instrText xml:space="preserve"> PAGEREF _Toc495609899 \h </w:instrText>
            </w:r>
            <w:r>
              <w:rPr>
                <w:noProof/>
                <w:webHidden/>
              </w:rPr>
            </w:r>
            <w:r>
              <w:rPr>
                <w:noProof/>
                <w:webHidden/>
              </w:rPr>
              <w:fldChar w:fldCharType="separate"/>
            </w:r>
            <w:r w:rsidR="00B463CF">
              <w:rPr>
                <w:noProof/>
                <w:webHidden/>
              </w:rPr>
              <w:t>12</w:t>
            </w:r>
            <w:r>
              <w:rPr>
                <w:noProof/>
                <w:webHidden/>
              </w:rPr>
              <w:fldChar w:fldCharType="end"/>
            </w:r>
          </w:hyperlink>
        </w:p>
        <w:p w14:paraId="636BE8F8" w14:textId="7FC2CE08" w:rsidR="002955FA" w:rsidRDefault="002955FA">
          <w:pPr>
            <w:pStyle w:val="TOC2"/>
            <w:tabs>
              <w:tab w:val="right" w:leader="dot" w:pos="8630"/>
            </w:tabs>
            <w:rPr>
              <w:rFonts w:eastAsiaTheme="minorEastAsia"/>
              <w:noProof/>
              <w:color w:val="auto"/>
            </w:rPr>
          </w:pPr>
          <w:hyperlink w:anchor="_Toc495609900" w:history="1">
            <w:r w:rsidRPr="001F1EC3">
              <w:rPr>
                <w:rStyle w:val="Hyperlink"/>
                <w:noProof/>
              </w:rPr>
              <w:t>B) Parallel Code</w:t>
            </w:r>
            <w:r>
              <w:rPr>
                <w:noProof/>
                <w:webHidden/>
              </w:rPr>
              <w:tab/>
            </w:r>
            <w:r>
              <w:rPr>
                <w:noProof/>
                <w:webHidden/>
              </w:rPr>
              <w:fldChar w:fldCharType="begin"/>
            </w:r>
            <w:r>
              <w:rPr>
                <w:noProof/>
                <w:webHidden/>
              </w:rPr>
              <w:instrText xml:space="preserve"> PAGEREF _Toc495609900 \h </w:instrText>
            </w:r>
            <w:r>
              <w:rPr>
                <w:noProof/>
                <w:webHidden/>
              </w:rPr>
            </w:r>
            <w:r>
              <w:rPr>
                <w:noProof/>
                <w:webHidden/>
              </w:rPr>
              <w:fldChar w:fldCharType="separate"/>
            </w:r>
            <w:r w:rsidR="00B463CF">
              <w:rPr>
                <w:noProof/>
                <w:webHidden/>
              </w:rPr>
              <w:t>15</w:t>
            </w:r>
            <w:r>
              <w:rPr>
                <w:noProof/>
                <w:webHidden/>
              </w:rPr>
              <w:fldChar w:fldCharType="end"/>
            </w:r>
          </w:hyperlink>
        </w:p>
        <w:p w14:paraId="3DD54E55" w14:textId="5C48C633" w:rsidR="002955FA" w:rsidRDefault="002955FA">
          <w:pPr>
            <w:pStyle w:val="TOC2"/>
            <w:tabs>
              <w:tab w:val="right" w:leader="dot" w:pos="8630"/>
            </w:tabs>
            <w:rPr>
              <w:rFonts w:eastAsiaTheme="minorEastAsia"/>
              <w:noProof/>
              <w:color w:val="auto"/>
            </w:rPr>
          </w:pPr>
          <w:hyperlink w:anchor="_Toc495609901" w:history="1">
            <w:r w:rsidRPr="001F1EC3">
              <w:rPr>
                <w:rStyle w:val="Hyperlink"/>
                <w:noProof/>
              </w:rPr>
              <w:t>C) Run Time Characteristics on One Graph</w:t>
            </w:r>
            <w:r>
              <w:rPr>
                <w:noProof/>
                <w:webHidden/>
              </w:rPr>
              <w:tab/>
            </w:r>
            <w:r>
              <w:rPr>
                <w:noProof/>
                <w:webHidden/>
              </w:rPr>
              <w:fldChar w:fldCharType="begin"/>
            </w:r>
            <w:r>
              <w:rPr>
                <w:noProof/>
                <w:webHidden/>
              </w:rPr>
              <w:instrText xml:space="preserve"> PAGEREF _Toc495609901 \h </w:instrText>
            </w:r>
            <w:r>
              <w:rPr>
                <w:noProof/>
                <w:webHidden/>
              </w:rPr>
            </w:r>
            <w:r>
              <w:rPr>
                <w:noProof/>
                <w:webHidden/>
              </w:rPr>
              <w:fldChar w:fldCharType="separate"/>
            </w:r>
            <w:r w:rsidR="00B463CF">
              <w:rPr>
                <w:noProof/>
                <w:webHidden/>
              </w:rPr>
              <w:t>24</w:t>
            </w:r>
            <w:r>
              <w:rPr>
                <w:noProof/>
                <w:webHidden/>
              </w:rPr>
              <w:fldChar w:fldCharType="end"/>
            </w:r>
          </w:hyperlink>
        </w:p>
        <w:p w14:paraId="1721DB59" w14:textId="28A657D2" w:rsidR="00057000" w:rsidRDefault="00594766">
          <w:pPr>
            <w:rPr>
              <w:b/>
              <w:bCs/>
              <w:noProof/>
            </w:rPr>
          </w:pPr>
          <w:r>
            <w:rPr>
              <w:b/>
              <w:bCs/>
              <w:noProof/>
            </w:rPr>
            <w:fldChar w:fldCharType="end"/>
          </w:r>
        </w:p>
      </w:sdtContent>
    </w:sdt>
    <w:p w14:paraId="5C9D71DC" w14:textId="6D86BF46" w:rsidR="001B18F0" w:rsidRDefault="001B18F0">
      <w:pPr>
        <w:rPr>
          <w:b/>
          <w:bCs/>
          <w:noProof/>
        </w:rPr>
      </w:pPr>
    </w:p>
    <w:p w14:paraId="6564CA60" w14:textId="77777777" w:rsidR="001B18F0" w:rsidRDefault="001B18F0">
      <w:pPr>
        <w:rPr>
          <w:b/>
          <w:bCs/>
          <w:noProof/>
        </w:rPr>
      </w:pPr>
    </w:p>
    <w:p w14:paraId="3CF858CE" w14:textId="29B687F8" w:rsidR="00C6554A" w:rsidRDefault="007128CD" w:rsidP="00C6554A">
      <w:pPr>
        <w:pStyle w:val="Heading1"/>
      </w:pPr>
      <w:bookmarkStart w:id="5" w:name="_Toc495609879"/>
      <w:r>
        <w:lastRenderedPageBreak/>
        <w:t>Part 1 Serial Test</w:t>
      </w:r>
      <w:bookmarkEnd w:id="5"/>
    </w:p>
    <w:p w14:paraId="5A8B0976" w14:textId="5B929DAE" w:rsidR="007128CD" w:rsidRDefault="007128CD" w:rsidP="007128CD">
      <w:pPr>
        <w:pStyle w:val="Heading2"/>
      </w:pPr>
      <w:bookmarkStart w:id="6" w:name="_Toc495609880"/>
      <w:r>
        <w:t>Code</w:t>
      </w:r>
      <w:bookmarkEnd w:id="6"/>
    </w:p>
    <w:p w14:paraId="22B81406" w14:textId="1D5D417F" w:rsidR="007128CD" w:rsidRDefault="007128CD" w:rsidP="007128CD">
      <w:pPr>
        <w:pStyle w:val="ListParagraph"/>
        <w:numPr>
          <w:ilvl w:val="0"/>
          <w:numId w:val="16"/>
        </w:numPr>
      </w:pPr>
      <w:r>
        <w:t>See Appendix A for the source code</w:t>
      </w:r>
    </w:p>
    <w:p w14:paraId="1DA65E29" w14:textId="62EE9F7C" w:rsidR="007128CD" w:rsidRPr="007128CD" w:rsidRDefault="007128CD" w:rsidP="007128CD">
      <w:pPr>
        <w:pStyle w:val="Heading2"/>
      </w:pPr>
      <w:bookmarkStart w:id="7" w:name="_Toc495609881"/>
      <w:r>
        <w:t>Output</w:t>
      </w:r>
      <w:bookmarkEnd w:id="7"/>
    </w:p>
    <w:p w14:paraId="6D1C2A66"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uahcls01@dmcvlogin1:Hw3&gt;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4 6 3</w:t>
      </w:r>
    </w:p>
    <w:p w14:paraId="6C937F57"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71892935"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35FED928"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0CDD9399"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B7413AC"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1F23851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p>
    <w:p w14:paraId="30B510B5"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2D4EAB53"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3E0F522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6CCEF163"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A0F59A6"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19EF2AB8"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0746A086"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3B88F9B0"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p>
    <w:p w14:paraId="10DFB9F2"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71ED26B1"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31F253D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3886CBDA"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264729E3"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131EAC14"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p>
    <w:p w14:paraId="1ABC411A" w14:textId="77777777" w:rsidR="007128CD" w:rsidRDefault="007128CD" w:rsidP="007128C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time=1e-06 seconds</w:t>
      </w:r>
    </w:p>
    <w:p w14:paraId="5F488093" w14:textId="3956F806" w:rsidR="007128CD" w:rsidRDefault="007128CD" w:rsidP="007128CD">
      <w:pPr>
        <w:pStyle w:val="Heading1"/>
      </w:pPr>
      <w:bookmarkStart w:id="8" w:name="_Toc495609882"/>
      <w:r>
        <w:t>Part 2 Parallel Test</w:t>
      </w:r>
      <w:bookmarkEnd w:id="8"/>
    </w:p>
    <w:p w14:paraId="7B797EC3" w14:textId="77777777" w:rsidR="007128CD" w:rsidRDefault="007128CD" w:rsidP="007128CD">
      <w:pPr>
        <w:pStyle w:val="Heading2"/>
      </w:pPr>
      <w:bookmarkStart w:id="9" w:name="_Toc495609883"/>
      <w:r>
        <w:t>Code</w:t>
      </w:r>
      <w:bookmarkEnd w:id="9"/>
    </w:p>
    <w:p w14:paraId="7F00E63D" w14:textId="6CD891C7" w:rsidR="007128CD" w:rsidRDefault="007128CD" w:rsidP="007128CD">
      <w:pPr>
        <w:pStyle w:val="ListParagraph"/>
        <w:numPr>
          <w:ilvl w:val="0"/>
          <w:numId w:val="16"/>
        </w:numPr>
      </w:pPr>
      <w:r>
        <w:t>See Appendix B for the source code</w:t>
      </w:r>
    </w:p>
    <w:p w14:paraId="608DA579" w14:textId="55B34CB1" w:rsidR="007128CD" w:rsidRDefault="007128CD" w:rsidP="007128CD">
      <w:pPr>
        <w:pStyle w:val="Heading2"/>
      </w:pPr>
      <w:bookmarkStart w:id="10" w:name="_Toc495609884"/>
      <w:r>
        <w:t xml:space="preserve">Output NP = </w:t>
      </w:r>
      <w:r w:rsidR="00B24F12">
        <w:t>1</w:t>
      </w:r>
      <w:bookmarkEnd w:id="10"/>
    </w:p>
    <w:p w14:paraId="5D3FCBB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1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376EB04"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3422F9DB"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3CD814B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489F4EE7"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2A2C40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5946ADF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p>
    <w:p w14:paraId="078C8E69"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36401608"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5399FA1C"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551CEFC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2272C1C"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43D41C51"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3B4F29B7"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67002699"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p>
    <w:p w14:paraId="0BD5A29D"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1DCC0B26"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37D4676E"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7979.16 14392.3 15281.2</w:t>
      </w:r>
    </w:p>
    <w:p w14:paraId="6A90AA6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4AE5D0D0"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6D889985"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p>
    <w:p w14:paraId="2C767AFA" w14:textId="77777777" w:rsidR="00B24F12" w:rsidRDefault="00B24F12" w:rsidP="00B24F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time=1.7e-05 seconds</w:t>
      </w:r>
    </w:p>
    <w:p w14:paraId="0FCBC47D" w14:textId="77777777" w:rsidR="00B24F12" w:rsidRDefault="00B24F12" w:rsidP="00B24F12">
      <w:pPr>
        <w:pStyle w:val="Heading2"/>
      </w:pPr>
      <w:bookmarkStart w:id="11" w:name="_Toc495609885"/>
      <w:r>
        <w:t>Output NP = 2</w:t>
      </w:r>
      <w:bookmarkEnd w:id="11"/>
    </w:p>
    <w:p w14:paraId="44EA7D13"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2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2CD2CE6"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44405C14"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74195416"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0ABBD49E"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62D8785B"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258E156D"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p>
    <w:p w14:paraId="56D8AC52"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5157A8B2"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2AEF8583"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41E1CC0E"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0E5E0A48"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48BD33CA"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1D7898BD"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368841A9"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p>
    <w:p w14:paraId="244BB04F"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06B79E38"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4D3D83D0"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4BF6A89D"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50AF7802"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769BD0EC"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p>
    <w:p w14:paraId="52AAD2A9" w14:textId="77777777" w:rsidR="00E10B43" w:rsidRDefault="00E10B43" w:rsidP="00E10B4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time=9.9e-05 seconds</w:t>
      </w:r>
    </w:p>
    <w:p w14:paraId="6A268803" w14:textId="394AC2E9" w:rsidR="009D5626" w:rsidRDefault="009D5626" w:rsidP="00E2520C">
      <w:pPr>
        <w:pStyle w:val="Heading2"/>
      </w:pPr>
      <w:bookmarkStart w:id="12" w:name="_Toc495609886"/>
      <w:r>
        <w:t>Output NP = 3</w:t>
      </w:r>
      <w:bookmarkEnd w:id="12"/>
    </w:p>
    <w:p w14:paraId="028A11E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3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05DD2A67"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10B06B58"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5B12C2BC"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79C58497"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97C98BB"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2BFC0BC9"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p>
    <w:p w14:paraId="7F5CED4A"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2B0836D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752C4219"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3DF0A62E"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423F82B"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02F47213"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76C8FE51"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17D16B3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p>
    <w:p w14:paraId="580A8B85"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27976128"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75770E53"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736D7B56"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4A2195BE"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057A6B79"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p>
    <w:p w14:paraId="4479C571" w14:textId="77777777" w:rsidR="008D628B" w:rsidRDefault="008D628B" w:rsidP="008D628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time=0.000154 seconds</w:t>
      </w:r>
    </w:p>
    <w:p w14:paraId="3741B587" w14:textId="0FD49A0C" w:rsidR="00E2520C" w:rsidRPr="007128CD" w:rsidRDefault="00E2520C" w:rsidP="00E2520C">
      <w:pPr>
        <w:pStyle w:val="Heading2"/>
      </w:pPr>
      <w:bookmarkStart w:id="13" w:name="_Toc495609887"/>
      <w:r>
        <w:t>Output NP = 4</w:t>
      </w:r>
      <w:bookmarkEnd w:id="13"/>
    </w:p>
    <w:p w14:paraId="0468F7A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4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49F25960"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715B942F"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6150C6E2"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72EAB70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61.5452 31.5127 46.8515 89.4849 70.0342 57.3195</w:t>
      </w:r>
    </w:p>
    <w:p w14:paraId="317C42B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07191352"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p>
    <w:p w14:paraId="6806EF47"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6D16635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0EEEC832"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7982DEBB"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2CA7B17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384FA35B"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623AA95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7F7F0275"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p>
    <w:p w14:paraId="468E47E0"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5B684280"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49CC1871"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35D28F21"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69C9A3E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77A2AB1D"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p>
    <w:p w14:paraId="368B6694" w14:textId="77777777" w:rsidR="00B06007" w:rsidRDefault="00B06007" w:rsidP="00B06007">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time=0.00015 seconds</w:t>
      </w:r>
    </w:p>
    <w:p w14:paraId="2F43790F" w14:textId="4044AB7C" w:rsidR="009D5626" w:rsidRDefault="009D5626" w:rsidP="009D5626">
      <w:pPr>
        <w:pStyle w:val="Heading2"/>
      </w:pPr>
      <w:bookmarkStart w:id="14" w:name="_Toc495609888"/>
      <w:r>
        <w:t>Output NP = 5</w:t>
      </w:r>
      <w:bookmarkEnd w:id="14"/>
    </w:p>
    <w:p w14:paraId="33B33378"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5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CCA4AF9"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77AB1E20"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7AAFB293"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4162A278"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7FFFB32D"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0F89C088"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p>
    <w:p w14:paraId="32ABEC8F"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089F0AE9"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587241C4"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3251F417"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0D0DE1D0"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689C98AA"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5A99A31F"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5313D5A5"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p>
    <w:p w14:paraId="3AF7FEAC"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56F1DD42"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17C1FF7A"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08729E46"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302EAAB0"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0956F1D1"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p>
    <w:p w14:paraId="6787842A" w14:textId="77777777" w:rsidR="00F06C6E" w:rsidRDefault="00F06C6E" w:rsidP="00F06C6E">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time=0.004219 seconds</w:t>
      </w:r>
    </w:p>
    <w:p w14:paraId="5AB8263C" w14:textId="02BA000C" w:rsidR="009D5626" w:rsidRDefault="009D5626" w:rsidP="009D5626">
      <w:pPr>
        <w:pStyle w:val="Heading2"/>
      </w:pPr>
      <w:bookmarkStart w:id="15" w:name="_Toc495609889"/>
      <w:r>
        <w:t>Output NP = 6</w:t>
      </w:r>
      <w:bookmarkEnd w:id="15"/>
    </w:p>
    <w:p w14:paraId="433564B2"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6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7264D64E"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217E5FC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082D2F6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48817C82"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2A925022"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4A18F813"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p>
    <w:p w14:paraId="3AF1D4E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6A829B1B"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2F85432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266F3CE4"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147FB000"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018FBA2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01E649CF"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7AAA4E8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p>
    <w:p w14:paraId="7293B5EB"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27B6E94A"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9889.42 18581 17272.7</w:t>
      </w:r>
    </w:p>
    <w:p w14:paraId="2F208B8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0E95BD78"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21926F00"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09B914A4"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p>
    <w:p w14:paraId="1C598F8D" w14:textId="77777777" w:rsidR="00F474D2" w:rsidRDefault="00F474D2" w:rsidP="00F474D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time=0.000299 seconds</w:t>
      </w:r>
    </w:p>
    <w:p w14:paraId="151B9D4A" w14:textId="1467D395" w:rsidR="009D5626" w:rsidRPr="007128CD" w:rsidRDefault="009D5626" w:rsidP="009D5626">
      <w:pPr>
        <w:pStyle w:val="Heading2"/>
      </w:pPr>
      <w:bookmarkStart w:id="16" w:name="_Toc495609890"/>
      <w:r>
        <w:t>Output NP = 7</w:t>
      </w:r>
      <w:bookmarkEnd w:id="16"/>
    </w:p>
    <w:p w14:paraId="5C97005F"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7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27F61C32"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27A48248"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6D26CF02"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04E06B2D"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307C631B"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2EF2E0C5"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p>
    <w:p w14:paraId="36A5B6DD"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0E651933"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578475FE"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0FAF8185"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5B08828A"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7084BCF3"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2F51A7CC"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6A9EF7C7"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p>
    <w:p w14:paraId="6F946FBF"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2C8FE627"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277D3212"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08F6B675"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7BC258C7"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69D4C5EC"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p>
    <w:p w14:paraId="22B9E3D9" w14:textId="77777777" w:rsidR="00CD4966" w:rsidRDefault="00CD4966" w:rsidP="00CD496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time=0.004195 seconds</w:t>
      </w:r>
    </w:p>
    <w:p w14:paraId="083DF49D" w14:textId="5C06F9E2" w:rsidR="00E2520C" w:rsidRPr="007128CD" w:rsidRDefault="00E2520C" w:rsidP="00E2520C">
      <w:pPr>
        <w:pStyle w:val="Heading2"/>
      </w:pPr>
      <w:bookmarkStart w:id="17" w:name="_Toc495609891"/>
      <w:r>
        <w:t xml:space="preserve">Output NP = </w:t>
      </w:r>
      <w:r w:rsidR="00A0027F">
        <w:t>8</w:t>
      </w:r>
      <w:bookmarkEnd w:id="17"/>
    </w:p>
    <w:p w14:paraId="54941B6E"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uahcls01@dmcvlogin2:Hw3&gt;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8 ./</w:t>
      </w:r>
      <w:proofErr w:type="spellStart"/>
      <w:r>
        <w:rPr>
          <w:rFonts w:ascii="Courier New" w:hAnsi="Courier New" w:cs="Courier New"/>
          <w:color w:val="auto"/>
          <w:sz w:val="18"/>
          <w:szCs w:val="18"/>
        </w:rPr>
        <w:t>mm_mult_mpi</w:t>
      </w:r>
      <w:proofErr w:type="spellEnd"/>
      <w:r>
        <w:rPr>
          <w:rFonts w:ascii="Courier New" w:hAnsi="Courier New" w:cs="Courier New"/>
          <w:color w:val="auto"/>
          <w:sz w:val="18"/>
          <w:szCs w:val="18"/>
        </w:rPr>
        <w:t xml:space="preserve"> 4 6 3</w:t>
      </w:r>
    </w:p>
    <w:p w14:paraId="50ED3D9A"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A matrix =</w:t>
      </w:r>
    </w:p>
    <w:p w14:paraId="38611357"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48.3962 65.3245 15.0385 72.383 25.8898 46.0265</w:t>
      </w:r>
    </w:p>
    <w:p w14:paraId="7F2FB4A3"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15.4881 50.6507 6.74602 71.0055 12.2209 77.5441</w:t>
      </w:r>
    </w:p>
    <w:p w14:paraId="6431CEB8"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61.5452 31.5127 46.8515 89.4849 70.0342 57.3195</w:t>
      </w:r>
    </w:p>
    <w:p w14:paraId="65D44C46"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75.4144 83.5553 91.7832 7.74197 40.0845 11.1709</w:t>
      </w:r>
    </w:p>
    <w:p w14:paraId="1C7EF4B2"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p>
    <w:p w14:paraId="4D7E0D48"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 matrix =</w:t>
      </w:r>
    </w:p>
    <w:p w14:paraId="77D05AF8"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26.5416 83.9488 86.5328</w:t>
      </w:r>
    </w:p>
    <w:p w14:paraId="0F3ED7CE"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51.0444 65.3442 85.2683</w:t>
      </w:r>
    </w:p>
    <w:p w14:paraId="78E9A91D"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76.9977 49.0015 46.6826</w:t>
      </w:r>
    </w:p>
    <w:p w14:paraId="3709AEFA"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12.2581 99.9706 40.1026</w:t>
      </w:r>
    </w:p>
    <w:p w14:paraId="098A86F6"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58.6347 47.2069 4.06732</w:t>
      </w:r>
    </w:p>
    <w:p w14:paraId="2268528D"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37.0919 22.9082 82.6622</w:t>
      </w:r>
    </w:p>
    <w:p w14:paraId="1733B421"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p>
    <w:p w14:paraId="359225B7"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 matrix =</w:t>
      </w:r>
    </w:p>
    <w:p w14:paraId="42BD9B26"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9889.42 18581 17272.7</w:t>
      </w:r>
    </w:p>
    <w:p w14:paraId="7EF5C715"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7979.16 14392.3 15281.2</w:t>
      </w:r>
    </w:p>
    <w:p w14:paraId="35E37F5E"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14179 23086.6 18811.4</w:t>
      </w:r>
    </w:p>
    <w:p w14:paraId="739A1409"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16193.3 19210.5 19332</w:t>
      </w:r>
    </w:p>
    <w:p w14:paraId="78FF83C5" w14:textId="77777777" w:rsidR="00F37875" w:rsidRDefault="00F37875" w:rsidP="00F37875">
      <w:pPr>
        <w:autoSpaceDE w:val="0"/>
        <w:autoSpaceDN w:val="0"/>
        <w:adjustRightInd w:val="0"/>
        <w:spacing w:before="0" w:after="0" w:line="240" w:lineRule="auto"/>
        <w:rPr>
          <w:rFonts w:ascii="Courier New" w:hAnsi="Courier New" w:cs="Courier New"/>
          <w:color w:val="000000"/>
          <w:sz w:val="18"/>
          <w:szCs w:val="18"/>
          <w:highlight w:val="black"/>
        </w:rPr>
      </w:pPr>
    </w:p>
    <w:p w14:paraId="2778C3E0" w14:textId="2D83702B" w:rsidR="007128CD" w:rsidRPr="002A693C" w:rsidRDefault="00F37875" w:rsidP="002A693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time=0.000227 seconds</w:t>
      </w:r>
    </w:p>
    <w:p w14:paraId="20109AFC" w14:textId="73A50693" w:rsidR="007908B1" w:rsidRDefault="00AB1F13" w:rsidP="007908B1">
      <w:r>
        <w:t xml:space="preserve">I originally ran the </w:t>
      </w:r>
      <w:r w:rsidR="00AB6142">
        <w:t>program with np = 2, 4, and 8 first and</w:t>
      </w:r>
      <w:r>
        <w:t xml:space="preserve"> then proceeded to go back</w:t>
      </w:r>
      <w:r w:rsidR="00AB6142">
        <w:t xml:space="preserve"> </w:t>
      </w:r>
      <w:r>
        <w:t>and</w:t>
      </w:r>
      <w:r w:rsidR="00AB6142">
        <w:t xml:space="preserve"> run the rest of the cases after reading the homework description more closely.  My connection to the </w:t>
      </w:r>
      <w:proofErr w:type="spellStart"/>
      <w:r w:rsidR="00AB6142">
        <w:t>dmc</w:t>
      </w:r>
      <w:proofErr w:type="spellEnd"/>
      <w:r w:rsidR="00AB6142">
        <w:t xml:space="preserve"> seemed slow on the night I ran np = </w:t>
      </w:r>
      <w:r w:rsidR="0064681C">
        <w:t xml:space="preserve">1, </w:t>
      </w:r>
      <w:r w:rsidR="00AB6142">
        <w:t xml:space="preserve">3, 5, 6, and 7 which I think was the cause of the </w:t>
      </w:r>
      <w:r w:rsidR="00974781">
        <w:t xml:space="preserve">substantial </w:t>
      </w:r>
      <w:r w:rsidR="00AB6142">
        <w:t>increase in completion time.</w:t>
      </w:r>
    </w:p>
    <w:p w14:paraId="2744EA2B" w14:textId="73B5C9EE" w:rsidR="00FA0EBA" w:rsidRDefault="001834A2" w:rsidP="00FA0EBA">
      <w:pPr>
        <w:pStyle w:val="Heading1"/>
      </w:pPr>
      <w:bookmarkStart w:id="18" w:name="_Toc495609892"/>
      <w:r>
        <w:lastRenderedPageBreak/>
        <w:t>Part 3 Timing Analysis</w:t>
      </w:r>
      <w:bookmarkEnd w:id="18"/>
    </w:p>
    <w:p w14:paraId="653A4974" w14:textId="52BF8DBE" w:rsidR="007E2746" w:rsidRDefault="007E2746" w:rsidP="007E2746">
      <w:pPr>
        <w:pStyle w:val="Heading2"/>
      </w:pPr>
      <w:bookmarkStart w:id="19" w:name="_Toc495609893"/>
      <w:r>
        <w:t>Serial</w:t>
      </w:r>
      <w:bookmarkEnd w:id="19"/>
    </w:p>
    <w:p w14:paraId="2199DD72"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0.107185 seconds</w:t>
      </w:r>
    </w:p>
    <w:p w14:paraId="26D135DC"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512, time = 0.862933 seconds</w:t>
      </w:r>
    </w:p>
    <w:p w14:paraId="430BF6ED"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4.647209 seconds</w:t>
      </w:r>
    </w:p>
    <w:p w14:paraId="3D0CB48F"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26.243087 seconds</w:t>
      </w:r>
    </w:p>
    <w:p w14:paraId="2B7794A3"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46.751129 seconds</w:t>
      </w:r>
    </w:p>
    <w:p w14:paraId="258DFE05"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106.47022 seconds</w:t>
      </w:r>
    </w:p>
    <w:p w14:paraId="5356C042"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180.9898 seconds</w:t>
      </w:r>
    </w:p>
    <w:p w14:paraId="421A97E4"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371.17542 seconds</w:t>
      </w:r>
    </w:p>
    <w:p w14:paraId="1141DF98"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2304, time = 490.22311 seconds</w:t>
      </w:r>
    </w:p>
    <w:p w14:paraId="272B94ED"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665.90334 seconds</w:t>
      </w:r>
    </w:p>
    <w:p w14:paraId="4DFCFF3F"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950.09028 seconds</w:t>
      </w:r>
    </w:p>
    <w:p w14:paraId="7DD8E1BC" w14:textId="77777777" w:rsidR="00DF6CEF" w:rsidRDefault="00DF6CEF" w:rsidP="00DF6CE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1154.8234 seconds</w:t>
      </w:r>
    </w:p>
    <w:p w14:paraId="1DC53CC3" w14:textId="77777777" w:rsidR="007F0BB3" w:rsidRDefault="00DF6CEF" w:rsidP="007F0B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1447.418 seconds</w:t>
      </w:r>
    </w:p>
    <w:p w14:paraId="39E8B6E9" w14:textId="415A9DEC" w:rsidR="00DF6CEF" w:rsidRDefault="00DF6CEF" w:rsidP="007F0BB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2131.6487 seconds</w:t>
      </w:r>
    </w:p>
    <w:p w14:paraId="4C693901" w14:textId="5A14540E" w:rsidR="008A2B52" w:rsidRDefault="008A2B52" w:rsidP="007F0BB3">
      <w:pPr>
        <w:autoSpaceDE w:val="0"/>
        <w:autoSpaceDN w:val="0"/>
        <w:adjustRightInd w:val="0"/>
        <w:spacing w:before="0" w:after="0" w:line="240" w:lineRule="auto"/>
      </w:pPr>
    </w:p>
    <w:p w14:paraId="58E99439" w14:textId="771D7F92" w:rsidR="00CF4EC2" w:rsidRDefault="00CF4EC2" w:rsidP="007F0BB3">
      <w:pPr>
        <w:autoSpaceDE w:val="0"/>
        <w:autoSpaceDN w:val="0"/>
        <w:adjustRightInd w:val="0"/>
        <w:spacing w:before="0" w:after="0" w:line="240" w:lineRule="auto"/>
      </w:pPr>
      <w:r>
        <w:rPr>
          <w:noProof/>
        </w:rPr>
        <w:drawing>
          <wp:inline distT="0" distB="0" distL="0" distR="0" wp14:anchorId="77FB013D" wp14:editId="5F0C7972">
            <wp:extent cx="5486400" cy="3982720"/>
            <wp:effectExtent l="0" t="0" r="0" b="17780"/>
            <wp:docPr id="1" name="Chart 1">
              <a:extLst xmlns:a="http://schemas.openxmlformats.org/drawingml/2006/main">
                <a:ext uri="{FF2B5EF4-FFF2-40B4-BE49-F238E27FC236}">
                  <a16:creationId xmlns:a16="http://schemas.microsoft.com/office/drawing/2014/main" id="{7E9DF3CD-AA08-4868-8C4B-A3487C7C5E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B4079D" w14:textId="2229F42A" w:rsidR="00CF4EC2" w:rsidRDefault="00CF4EC2" w:rsidP="00CF4EC2">
      <w:pPr>
        <w:autoSpaceDE w:val="0"/>
        <w:autoSpaceDN w:val="0"/>
        <w:adjustRightInd w:val="0"/>
        <w:spacing w:before="0" w:after="0" w:line="240" w:lineRule="auto"/>
        <w:jc w:val="center"/>
        <w:rPr>
          <w:b/>
        </w:rPr>
      </w:pPr>
      <w:r>
        <w:rPr>
          <w:b/>
        </w:rPr>
        <w:t>Figure 1. Serial Matrix Multiplication Run Time Characteristics</w:t>
      </w:r>
    </w:p>
    <w:p w14:paraId="3E88B504" w14:textId="77777777" w:rsidR="007D330E" w:rsidRDefault="007D330E" w:rsidP="00CF4EC2">
      <w:pPr>
        <w:autoSpaceDE w:val="0"/>
        <w:autoSpaceDN w:val="0"/>
        <w:adjustRightInd w:val="0"/>
        <w:spacing w:before="0" w:after="0" w:line="240" w:lineRule="auto"/>
        <w:jc w:val="center"/>
        <w:rPr>
          <w:b/>
        </w:rPr>
      </w:pPr>
    </w:p>
    <w:p w14:paraId="01C7DABC" w14:textId="5FFB56E7" w:rsidR="00CF4EC2" w:rsidRPr="00CF4EC2" w:rsidRDefault="00CF4EC2" w:rsidP="00CF4EC2">
      <w:pPr>
        <w:autoSpaceDE w:val="0"/>
        <w:autoSpaceDN w:val="0"/>
        <w:adjustRightInd w:val="0"/>
        <w:spacing w:before="0" w:after="0" w:line="240" w:lineRule="auto"/>
      </w:pPr>
      <w:r>
        <w:t>The base algorithm behaves as expected.  We know that the algorithm used has an order notation of O(n</w:t>
      </w:r>
      <w:r>
        <w:rPr>
          <w:vertAlign w:val="superscript"/>
        </w:rPr>
        <w:t>3</w:t>
      </w:r>
      <w:r>
        <w:t xml:space="preserve">) and looking at </w:t>
      </w:r>
      <w:r w:rsidR="00CD6905">
        <w:rPr>
          <w:b/>
        </w:rPr>
        <w:t>Figure 1</w:t>
      </w:r>
      <w:r w:rsidR="00CD6905">
        <w:t xml:space="preserve"> it can be seen that the run time is exponentially increasing as the matrix size increases</w:t>
      </w:r>
      <w:r>
        <w:t>.</w:t>
      </w:r>
    </w:p>
    <w:p w14:paraId="20A92D2C" w14:textId="3B5BBF9E" w:rsidR="007E2746" w:rsidRPr="007E2746" w:rsidRDefault="007E2746" w:rsidP="007E2746">
      <w:pPr>
        <w:pStyle w:val="Heading2"/>
      </w:pPr>
      <w:bookmarkStart w:id="20" w:name="_Toc495609894"/>
      <w:r>
        <w:lastRenderedPageBreak/>
        <w:t>Parallel</w:t>
      </w:r>
      <w:bookmarkEnd w:id="20"/>
    </w:p>
    <w:p w14:paraId="56B90F95" w14:textId="7A27EF7A" w:rsidR="00C66677" w:rsidRDefault="00A44ADA" w:rsidP="00A44ADA">
      <w:pPr>
        <w:pStyle w:val="Heading2"/>
      </w:pPr>
      <w:bookmarkStart w:id="21" w:name="_Toc495609895"/>
      <w:r>
        <w:t>NP = 2</w:t>
      </w:r>
      <w:bookmarkEnd w:id="21"/>
    </w:p>
    <w:p w14:paraId="5ED087BA"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0.069588 seconds</w:t>
      </w:r>
    </w:p>
    <w:p w14:paraId="00F3DBA4"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512, time = 0.510835 seconds</w:t>
      </w:r>
    </w:p>
    <w:p w14:paraId="263DD9BA"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2.1731 seconds</w:t>
      </w:r>
    </w:p>
    <w:p w14:paraId="2DD6826C"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13.790599 seconds</w:t>
      </w:r>
    </w:p>
    <w:p w14:paraId="19564403"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23.50243 seconds</w:t>
      </w:r>
    </w:p>
    <w:p w14:paraId="1D7BEFF6"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55.698489 seconds</w:t>
      </w:r>
    </w:p>
    <w:p w14:paraId="36B1696D"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97.612683 seconds</w:t>
      </w:r>
    </w:p>
    <w:p w14:paraId="4F264D81"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188.87857 seconds</w:t>
      </w:r>
    </w:p>
    <w:p w14:paraId="0B783A5D"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2304, time = 244.05105 seconds</w:t>
      </w:r>
    </w:p>
    <w:p w14:paraId="1E63B5DD"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347.84285 seconds</w:t>
      </w:r>
    </w:p>
    <w:p w14:paraId="72449BF9"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474.08665 seconds</w:t>
      </w:r>
    </w:p>
    <w:p w14:paraId="4D20A49B"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576.89958 seconds</w:t>
      </w:r>
    </w:p>
    <w:p w14:paraId="60C974C0" w14:textId="77777777"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736.07543 seconds</w:t>
      </w:r>
    </w:p>
    <w:p w14:paraId="691B0963" w14:textId="13302F62" w:rsidR="00A44ADA" w:rsidRDefault="00A44ADA" w:rsidP="00A44AD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1175.1372 seconds</w:t>
      </w:r>
    </w:p>
    <w:p w14:paraId="3A968B6F" w14:textId="71BF2BEF" w:rsidR="00BE0E75" w:rsidRDefault="00BE0E75" w:rsidP="00A44ADA">
      <w:pPr>
        <w:autoSpaceDE w:val="0"/>
        <w:autoSpaceDN w:val="0"/>
        <w:adjustRightInd w:val="0"/>
        <w:spacing w:before="0" w:after="0" w:line="240" w:lineRule="auto"/>
        <w:rPr>
          <w:rFonts w:ascii="Consolas" w:hAnsi="Consolas" w:cs="Consolas"/>
          <w:color w:val="000000"/>
          <w:sz w:val="19"/>
          <w:szCs w:val="19"/>
        </w:rPr>
      </w:pPr>
    </w:p>
    <w:p w14:paraId="4E05659C" w14:textId="77777777" w:rsidR="00BE0E75" w:rsidRDefault="00BE0E75" w:rsidP="00A44ADA">
      <w:pPr>
        <w:autoSpaceDE w:val="0"/>
        <w:autoSpaceDN w:val="0"/>
        <w:adjustRightInd w:val="0"/>
        <w:spacing w:before="0" w:after="0" w:line="240" w:lineRule="auto"/>
        <w:rPr>
          <w:rFonts w:ascii="Consolas" w:hAnsi="Consolas" w:cs="Consolas"/>
          <w:color w:val="000000"/>
          <w:sz w:val="19"/>
          <w:szCs w:val="19"/>
        </w:rPr>
      </w:pPr>
    </w:p>
    <w:p w14:paraId="1B336D86" w14:textId="7BEBCA02" w:rsidR="00281762" w:rsidRDefault="00281762" w:rsidP="00A44ADA">
      <w:pPr>
        <w:autoSpaceDE w:val="0"/>
        <w:autoSpaceDN w:val="0"/>
        <w:adjustRightInd w:val="0"/>
        <w:spacing w:before="0" w:after="0" w:line="240" w:lineRule="auto"/>
      </w:pPr>
      <w:r>
        <w:rPr>
          <w:noProof/>
        </w:rPr>
        <w:drawing>
          <wp:inline distT="0" distB="0" distL="0" distR="0" wp14:anchorId="375B3680" wp14:editId="09116C42">
            <wp:extent cx="5486400" cy="3982085"/>
            <wp:effectExtent l="0" t="0" r="0" b="18415"/>
            <wp:docPr id="3" name="Chart 3">
              <a:extLst xmlns:a="http://schemas.openxmlformats.org/drawingml/2006/main">
                <a:ext uri="{FF2B5EF4-FFF2-40B4-BE49-F238E27FC236}">
                  <a16:creationId xmlns:a16="http://schemas.microsoft.com/office/drawing/2014/main" id="{C82E0FF2-37B8-41C4-B531-A71F83118F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B1A20B" w14:textId="164289D0" w:rsidR="00281762" w:rsidRDefault="00281762" w:rsidP="00281762">
      <w:pPr>
        <w:autoSpaceDE w:val="0"/>
        <w:autoSpaceDN w:val="0"/>
        <w:adjustRightInd w:val="0"/>
        <w:spacing w:before="0" w:after="0" w:line="240" w:lineRule="auto"/>
        <w:jc w:val="center"/>
        <w:rPr>
          <w:b/>
        </w:rPr>
      </w:pPr>
      <w:r>
        <w:rPr>
          <w:b/>
        </w:rPr>
        <w:t>Figure 2. Parallel Matrix Multiplication Run Time Characteristics, NP(2)</w:t>
      </w:r>
    </w:p>
    <w:p w14:paraId="11ADA251" w14:textId="41E438FC" w:rsidR="00281762" w:rsidRDefault="00281762" w:rsidP="00281762">
      <w:pPr>
        <w:autoSpaceDE w:val="0"/>
        <w:autoSpaceDN w:val="0"/>
        <w:adjustRightInd w:val="0"/>
        <w:spacing w:before="0" w:after="0" w:line="240" w:lineRule="auto"/>
        <w:rPr>
          <w:b/>
        </w:rPr>
      </w:pPr>
    </w:p>
    <w:p w14:paraId="6B6B0605" w14:textId="6DCF0E39" w:rsidR="00281762" w:rsidRPr="00281762" w:rsidRDefault="00281762" w:rsidP="00281762">
      <w:pPr>
        <w:autoSpaceDE w:val="0"/>
        <w:autoSpaceDN w:val="0"/>
        <w:adjustRightInd w:val="0"/>
        <w:spacing w:before="0" w:after="0" w:line="240" w:lineRule="auto"/>
      </w:pPr>
      <w:r>
        <w:t xml:space="preserve">Comparing </w:t>
      </w:r>
      <w:r>
        <w:rPr>
          <w:b/>
        </w:rPr>
        <w:t xml:space="preserve">Figure 2 </w:t>
      </w:r>
      <w:r>
        <w:t xml:space="preserve">with </w:t>
      </w:r>
      <w:r>
        <w:rPr>
          <w:b/>
        </w:rPr>
        <w:t>Figure 1</w:t>
      </w:r>
      <w:r>
        <w:t xml:space="preserve"> it seems that utilizing one more process and splitting the work evenly between the two has cut the completion time almost in half for every case</w:t>
      </w:r>
      <w:r w:rsidR="00692F0A">
        <w:t>, which is in line with what we would expect to see.</w:t>
      </w:r>
    </w:p>
    <w:p w14:paraId="7B7ECC59" w14:textId="68EB615A" w:rsidR="002240E6" w:rsidRDefault="002240E6" w:rsidP="002240E6">
      <w:pPr>
        <w:pStyle w:val="Heading2"/>
      </w:pPr>
      <w:bookmarkStart w:id="22" w:name="_Toc495609896"/>
      <w:r>
        <w:t>NP = 4</w:t>
      </w:r>
      <w:bookmarkEnd w:id="22"/>
    </w:p>
    <w:p w14:paraId="68E17776"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0.054693 seconds</w:t>
      </w:r>
    </w:p>
    <w:p w14:paraId="2CB0DAA3"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Matrix Size =  512, time = 0.289523 seconds</w:t>
      </w:r>
    </w:p>
    <w:p w14:paraId="17C060DB"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1.221861 seconds</w:t>
      </w:r>
    </w:p>
    <w:p w14:paraId="4A506988"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6.843977 seconds</w:t>
      </w:r>
    </w:p>
    <w:p w14:paraId="09ED542F"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11.904123 seconds</w:t>
      </w:r>
    </w:p>
    <w:p w14:paraId="70C35761"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27.318558 seconds</w:t>
      </w:r>
    </w:p>
    <w:p w14:paraId="10FC08F2"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48.401298 seconds</w:t>
      </w:r>
    </w:p>
    <w:p w14:paraId="2FEFE430"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97.835424 seconds</w:t>
      </w:r>
    </w:p>
    <w:p w14:paraId="2111C8BA"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2304, time = 121.94584 seconds</w:t>
      </w:r>
    </w:p>
    <w:p w14:paraId="424E3F64"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172.05514 seconds</w:t>
      </w:r>
    </w:p>
    <w:p w14:paraId="4EE2C588"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236.1049 seconds</w:t>
      </w:r>
    </w:p>
    <w:p w14:paraId="6CC0C2F4"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303.81367 seconds</w:t>
      </w:r>
    </w:p>
    <w:p w14:paraId="6CC837D0" w14:textId="77777777"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370.86322 seconds</w:t>
      </w:r>
    </w:p>
    <w:p w14:paraId="2902ABBD" w14:textId="1F870432" w:rsidR="002240E6" w:rsidRDefault="002240E6" w:rsidP="002240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584.54626 seconds</w:t>
      </w:r>
    </w:p>
    <w:p w14:paraId="19B8C171" w14:textId="5AD18329" w:rsidR="00BE0E75" w:rsidRDefault="00BE0E75" w:rsidP="002240E6">
      <w:pPr>
        <w:autoSpaceDE w:val="0"/>
        <w:autoSpaceDN w:val="0"/>
        <w:adjustRightInd w:val="0"/>
        <w:spacing w:before="0" w:after="0" w:line="240" w:lineRule="auto"/>
        <w:rPr>
          <w:rFonts w:ascii="Consolas" w:hAnsi="Consolas" w:cs="Consolas"/>
          <w:color w:val="000000"/>
          <w:sz w:val="19"/>
          <w:szCs w:val="19"/>
        </w:rPr>
      </w:pPr>
    </w:p>
    <w:p w14:paraId="32A1B222" w14:textId="77777777" w:rsidR="00BE0E75" w:rsidRDefault="00BE0E75" w:rsidP="002240E6">
      <w:pPr>
        <w:autoSpaceDE w:val="0"/>
        <w:autoSpaceDN w:val="0"/>
        <w:adjustRightInd w:val="0"/>
        <w:spacing w:before="0" w:after="0" w:line="240" w:lineRule="auto"/>
        <w:rPr>
          <w:rFonts w:ascii="Consolas" w:hAnsi="Consolas" w:cs="Consolas"/>
          <w:color w:val="000000"/>
          <w:sz w:val="19"/>
          <w:szCs w:val="19"/>
        </w:rPr>
      </w:pPr>
    </w:p>
    <w:p w14:paraId="5440B51A" w14:textId="1A6B7DD0" w:rsidR="00692F0A" w:rsidRDefault="00692F0A" w:rsidP="002240E6">
      <w:pPr>
        <w:autoSpaceDE w:val="0"/>
        <w:autoSpaceDN w:val="0"/>
        <w:adjustRightInd w:val="0"/>
        <w:spacing w:before="0" w:after="0" w:line="240" w:lineRule="auto"/>
      </w:pPr>
      <w:r>
        <w:rPr>
          <w:noProof/>
        </w:rPr>
        <w:drawing>
          <wp:inline distT="0" distB="0" distL="0" distR="0" wp14:anchorId="1207B2B4" wp14:editId="3310080B">
            <wp:extent cx="5486400" cy="3982085"/>
            <wp:effectExtent l="0" t="0" r="0" b="18415"/>
            <wp:docPr id="4" name="Chart 4">
              <a:extLst xmlns:a="http://schemas.openxmlformats.org/drawingml/2006/main">
                <a:ext uri="{FF2B5EF4-FFF2-40B4-BE49-F238E27FC236}">
                  <a16:creationId xmlns:a16="http://schemas.microsoft.com/office/drawing/2014/main" id="{D0823847-235C-418A-9D1F-82FCB3C37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11666E" w14:textId="729EB485" w:rsidR="00692F0A" w:rsidRDefault="00692F0A" w:rsidP="00692F0A">
      <w:pPr>
        <w:autoSpaceDE w:val="0"/>
        <w:autoSpaceDN w:val="0"/>
        <w:adjustRightInd w:val="0"/>
        <w:spacing w:before="0" w:after="0" w:line="240" w:lineRule="auto"/>
        <w:jc w:val="center"/>
        <w:rPr>
          <w:b/>
        </w:rPr>
      </w:pPr>
      <w:r>
        <w:rPr>
          <w:b/>
        </w:rPr>
        <w:t>Figure 3. Parallel Matrix Multiplication Run Time Characteristics, NP(4)</w:t>
      </w:r>
    </w:p>
    <w:p w14:paraId="28C6517B" w14:textId="77777777" w:rsidR="00692F0A" w:rsidRPr="002240E6" w:rsidRDefault="00692F0A" w:rsidP="00692F0A">
      <w:pPr>
        <w:autoSpaceDE w:val="0"/>
        <w:autoSpaceDN w:val="0"/>
        <w:adjustRightInd w:val="0"/>
        <w:spacing w:before="0" w:after="0" w:line="240" w:lineRule="auto"/>
        <w:jc w:val="center"/>
      </w:pPr>
    </w:p>
    <w:p w14:paraId="23198798" w14:textId="1769A3F9" w:rsidR="002240E6" w:rsidRDefault="001B4524" w:rsidP="001B4524">
      <w:pPr>
        <w:pStyle w:val="Heading2"/>
      </w:pPr>
      <w:bookmarkStart w:id="23" w:name="_Toc495609897"/>
      <w:r>
        <w:t>NP = 8</w:t>
      </w:r>
      <w:bookmarkEnd w:id="23"/>
    </w:p>
    <w:p w14:paraId="0E2FAB13"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 time = 0.042516 seconds</w:t>
      </w:r>
    </w:p>
    <w:p w14:paraId="55C2A708"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512, time = 0.196104 seconds</w:t>
      </w:r>
    </w:p>
    <w:p w14:paraId="278EC16A"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768, time = 0.726653 seconds</w:t>
      </w:r>
    </w:p>
    <w:p w14:paraId="2A9EBB61"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1024, time = 3.569868 seconds</w:t>
      </w:r>
    </w:p>
    <w:p w14:paraId="268730BC"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1280, time = 6.044348 seconds</w:t>
      </w:r>
    </w:p>
    <w:p w14:paraId="2B65747D"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1536, time = 13.962634 seconds</w:t>
      </w:r>
    </w:p>
    <w:p w14:paraId="6E32B13B"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1792, time = 24.515898 seconds</w:t>
      </w:r>
    </w:p>
    <w:p w14:paraId="29C60BC3"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2048, time = 49.485545 seconds</w:t>
      </w:r>
    </w:p>
    <w:p w14:paraId="2DBDFDE6"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Matrix Size = 2304, time = 61.588715 seconds</w:t>
      </w:r>
    </w:p>
    <w:p w14:paraId="6CC23406"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2560, time = 88.130733 seconds</w:t>
      </w:r>
    </w:p>
    <w:p w14:paraId="7152B15A"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2816, time = 120.32 seconds</w:t>
      </w:r>
    </w:p>
    <w:p w14:paraId="0C6ACE8C"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3072, time = 156.76207 seconds</w:t>
      </w:r>
    </w:p>
    <w:p w14:paraId="25A299A3" w14:textId="77777777" w:rsidR="001B4524" w:rsidRDefault="001B4524" w:rsidP="001B452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3328, time = 187.06935 seconds</w:t>
      </w:r>
    </w:p>
    <w:p w14:paraId="215AEC42" w14:textId="351EE720" w:rsidR="001517DE" w:rsidRDefault="001B4524" w:rsidP="001517D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Matrix Size = 3584, time = 287.17158 seconds</w:t>
      </w:r>
    </w:p>
    <w:p w14:paraId="7D957ABB" w14:textId="77777777" w:rsidR="00692F0A" w:rsidRDefault="00692F0A" w:rsidP="001517DE">
      <w:pPr>
        <w:autoSpaceDE w:val="0"/>
        <w:autoSpaceDN w:val="0"/>
        <w:adjustRightInd w:val="0"/>
        <w:spacing w:before="0" w:after="0" w:line="240" w:lineRule="auto"/>
        <w:rPr>
          <w:rFonts w:ascii="Consolas" w:hAnsi="Consolas" w:cs="Consolas"/>
          <w:color w:val="000000"/>
          <w:sz w:val="19"/>
          <w:szCs w:val="19"/>
        </w:rPr>
      </w:pPr>
    </w:p>
    <w:p w14:paraId="68CBAB53" w14:textId="3C2EF16C" w:rsidR="007D330E" w:rsidRDefault="007D330E" w:rsidP="00B70DCE">
      <w:pPr>
        <w:autoSpaceDE w:val="0"/>
        <w:autoSpaceDN w:val="0"/>
        <w:adjustRightInd w:val="0"/>
        <w:spacing w:before="0" w:after="0" w:line="240" w:lineRule="auto"/>
        <w:rPr>
          <w:b/>
        </w:rPr>
      </w:pPr>
    </w:p>
    <w:p w14:paraId="78E2AFAE" w14:textId="62A6A259" w:rsidR="00B70DCE" w:rsidRDefault="00692F0A" w:rsidP="00B70DCE">
      <w:pPr>
        <w:autoSpaceDE w:val="0"/>
        <w:autoSpaceDN w:val="0"/>
        <w:adjustRightInd w:val="0"/>
        <w:spacing w:before="0" w:after="0" w:line="240" w:lineRule="auto"/>
        <w:rPr>
          <w:b/>
        </w:rPr>
      </w:pPr>
      <w:r>
        <w:rPr>
          <w:noProof/>
        </w:rPr>
        <w:drawing>
          <wp:inline distT="0" distB="0" distL="0" distR="0" wp14:anchorId="06F440E7" wp14:editId="7C72E6C8">
            <wp:extent cx="5486400" cy="3982085"/>
            <wp:effectExtent l="0" t="0" r="0" b="18415"/>
            <wp:docPr id="6" name="Chart 6">
              <a:extLst xmlns:a="http://schemas.openxmlformats.org/drawingml/2006/main">
                <a:ext uri="{FF2B5EF4-FFF2-40B4-BE49-F238E27FC236}">
                  <a16:creationId xmlns:a16="http://schemas.microsoft.com/office/drawing/2014/main" id="{5601809D-7F78-4A4A-B86A-ADDAA9DE0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F7F883" w14:textId="6A769D32" w:rsidR="00692F0A" w:rsidRDefault="00692F0A" w:rsidP="00692F0A">
      <w:pPr>
        <w:autoSpaceDE w:val="0"/>
        <w:autoSpaceDN w:val="0"/>
        <w:adjustRightInd w:val="0"/>
        <w:spacing w:before="0" w:after="0" w:line="240" w:lineRule="auto"/>
        <w:jc w:val="center"/>
        <w:rPr>
          <w:b/>
        </w:rPr>
      </w:pPr>
      <w:r>
        <w:rPr>
          <w:b/>
        </w:rPr>
        <w:t>Figure 4. Parallel Matrix Multiplication Run Time Characteristics, NP(8)</w:t>
      </w:r>
    </w:p>
    <w:p w14:paraId="2DAF09B9" w14:textId="36B9F898" w:rsidR="00692F0A" w:rsidRDefault="00692F0A" w:rsidP="00B70DCE">
      <w:pPr>
        <w:autoSpaceDE w:val="0"/>
        <w:autoSpaceDN w:val="0"/>
        <w:adjustRightInd w:val="0"/>
        <w:spacing w:before="0" w:after="0" w:line="240" w:lineRule="auto"/>
        <w:rPr>
          <w:b/>
        </w:rPr>
      </w:pPr>
    </w:p>
    <w:p w14:paraId="1782B5C4" w14:textId="2B895F6D" w:rsidR="0076561F" w:rsidRDefault="0076561F" w:rsidP="00B70DCE">
      <w:pPr>
        <w:autoSpaceDE w:val="0"/>
        <w:autoSpaceDN w:val="0"/>
        <w:adjustRightInd w:val="0"/>
        <w:spacing w:before="0" w:after="0" w:line="240" w:lineRule="auto"/>
        <w:rPr>
          <w:rFonts w:eastAsiaTheme="minorEastAsia"/>
        </w:rPr>
      </w:pPr>
      <w:r>
        <w:t>Examining the above data, we can see a trend forming.  Every time the number of processes is doubled we are seeing the completion time cut almost in half for each run.</w:t>
      </w:r>
      <w:r w:rsidR="00AB4B1D">
        <w:t xml:space="preserve">  The above implementations are behaving just like the serial portion but because the work is being distributed and </w:t>
      </w:r>
      <w:r w:rsidR="00ED552E">
        <w:t>has parallelized the program, it is able to finish in a timelier manner.  We can see from each graph, of each parallel run, that the run time is increasing at an exponential rate as matrix size increases which is consistent with the behavior of the serial program.</w:t>
      </w:r>
      <w:r w:rsidR="004F7729">
        <w:t xml:space="preserve">  The algorithm is executing </w:t>
      </w:r>
      <m:oMath>
        <m:r>
          <w:rPr>
            <w:rFonts w:ascii="Cambria Math" w:hAnsi="Cambria Math"/>
          </w:rPr>
          <m:t>n*</m:t>
        </m:r>
        <m:f>
          <m:fPr>
            <m:ctrlPr>
              <w:rPr>
                <w:rFonts w:ascii="Cambria Math" w:hAnsi="Cambria Math"/>
                <w:i/>
              </w:rPr>
            </m:ctrlPr>
          </m:fPr>
          <m:num>
            <m:r>
              <w:rPr>
                <w:rFonts w:ascii="Cambria Math" w:hAnsi="Cambria Math"/>
              </w:rPr>
              <m:t>n*n</m:t>
            </m:r>
          </m:num>
          <m:den>
            <m:r>
              <w:rPr>
                <w:rFonts w:ascii="Cambria Math" w:hAnsi="Cambria Math"/>
              </w:rPr>
              <m:t>p</m:t>
            </m:r>
          </m:den>
        </m:f>
      </m:oMath>
      <w:r w:rsidR="004F7729">
        <w:rPr>
          <w:rFonts w:eastAsiaTheme="minorEastAsia"/>
        </w:rPr>
        <w:t xml:space="preserve"> times, where p is the number of processes.  Therefore, the order notation for each implementation </w:t>
      </w:r>
      <w:r w:rsidR="00181430">
        <w:rPr>
          <w:rFonts w:eastAsiaTheme="minorEastAsia"/>
        </w:rPr>
        <w:t>in an MPI process</w:t>
      </w:r>
      <w:r w:rsidR="004F7729">
        <w:rPr>
          <w:rFonts w:eastAsiaTheme="minorEastAsia"/>
        </w:rPr>
        <w:t xml:space="preserve"> is O(n</w:t>
      </w:r>
      <w:r w:rsidR="004F7729">
        <w:rPr>
          <w:rFonts w:eastAsiaTheme="minorEastAsia"/>
          <w:vertAlign w:val="superscript"/>
        </w:rPr>
        <w:t>2</w:t>
      </w:r>
      <w:r w:rsidR="004F7729">
        <w:rPr>
          <w:rFonts w:eastAsiaTheme="minorEastAsia"/>
        </w:rPr>
        <w:t>) but overall the algorithm is still O(n</w:t>
      </w:r>
      <w:r w:rsidR="004F7729">
        <w:rPr>
          <w:rFonts w:eastAsiaTheme="minorEastAsia"/>
          <w:vertAlign w:val="superscript"/>
        </w:rPr>
        <w:t>3</w:t>
      </w:r>
      <w:r w:rsidR="004F7729">
        <w:rPr>
          <w:rFonts w:eastAsiaTheme="minorEastAsia"/>
        </w:rPr>
        <w:t>).</w:t>
      </w:r>
    </w:p>
    <w:p w14:paraId="6CDB639C" w14:textId="23AA1298" w:rsidR="004F7729" w:rsidRDefault="004F7729" w:rsidP="00B70DCE">
      <w:pPr>
        <w:autoSpaceDE w:val="0"/>
        <w:autoSpaceDN w:val="0"/>
        <w:adjustRightInd w:val="0"/>
        <w:spacing w:before="0" w:after="0" w:line="240" w:lineRule="auto"/>
        <w:rPr>
          <w:rFonts w:eastAsiaTheme="minorEastAsia"/>
        </w:rPr>
      </w:pPr>
    </w:p>
    <w:p w14:paraId="4E981B79" w14:textId="1949E6E6" w:rsidR="004F7729" w:rsidRDefault="004F7729" w:rsidP="00B70DCE">
      <w:pPr>
        <w:autoSpaceDE w:val="0"/>
        <w:autoSpaceDN w:val="0"/>
        <w:adjustRightInd w:val="0"/>
        <w:spacing w:before="0" w:after="0" w:line="240" w:lineRule="auto"/>
        <w:rPr>
          <w:rFonts w:eastAsiaTheme="minorEastAsia"/>
        </w:rPr>
      </w:pPr>
      <w:r>
        <w:rPr>
          <w:rFonts w:eastAsiaTheme="minorEastAsia"/>
        </w:rPr>
        <w:t xml:space="preserve">Below are the graphs for relative speed up and efficiency with regards to the serial version of the </w:t>
      </w:r>
      <w:r w:rsidR="003C64FC">
        <w:rPr>
          <w:rFonts w:eastAsiaTheme="minorEastAsia"/>
        </w:rPr>
        <w:t>program</w:t>
      </w:r>
      <w:r>
        <w:rPr>
          <w:rFonts w:eastAsiaTheme="minorEastAsia"/>
        </w:rPr>
        <w:t>.</w:t>
      </w:r>
    </w:p>
    <w:p w14:paraId="13036756" w14:textId="5235D000" w:rsidR="004F7729" w:rsidRDefault="004F7729" w:rsidP="00B70DCE">
      <w:pPr>
        <w:autoSpaceDE w:val="0"/>
        <w:autoSpaceDN w:val="0"/>
        <w:adjustRightInd w:val="0"/>
        <w:spacing w:before="0" w:after="0" w:line="240" w:lineRule="auto"/>
        <w:rPr>
          <w:rFonts w:eastAsiaTheme="minorEastAsia"/>
        </w:rPr>
      </w:pPr>
      <w:r>
        <w:rPr>
          <w:noProof/>
        </w:rPr>
        <w:lastRenderedPageBreak/>
        <w:drawing>
          <wp:inline distT="0" distB="0" distL="0" distR="0" wp14:anchorId="7296E1FC" wp14:editId="459AEDE1">
            <wp:extent cx="5486400" cy="3985895"/>
            <wp:effectExtent l="0" t="0" r="0" b="14605"/>
            <wp:docPr id="2" name="Chart 2">
              <a:extLst xmlns:a="http://schemas.openxmlformats.org/drawingml/2006/main">
                <a:ext uri="{FF2B5EF4-FFF2-40B4-BE49-F238E27FC236}">
                  <a16:creationId xmlns:a16="http://schemas.microsoft.com/office/drawing/2014/main" id="{2D6FCCCC-E35F-47BF-9353-F9D3401DE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7982B6" w14:textId="5CA26CC6" w:rsidR="004F7729" w:rsidRDefault="004F7729" w:rsidP="004F7729">
      <w:pPr>
        <w:autoSpaceDE w:val="0"/>
        <w:autoSpaceDN w:val="0"/>
        <w:adjustRightInd w:val="0"/>
        <w:spacing w:before="0" w:after="0" w:line="240" w:lineRule="auto"/>
        <w:jc w:val="center"/>
        <w:rPr>
          <w:b/>
        </w:rPr>
      </w:pPr>
      <w:r>
        <w:rPr>
          <w:b/>
        </w:rPr>
        <w:t xml:space="preserve">Figure 5. Parallel Matrix Multiplication Relative Speed Up, </w:t>
      </w:r>
      <w:proofErr w:type="gramStart"/>
      <w:r>
        <w:rPr>
          <w:b/>
        </w:rPr>
        <w:t>NP(</w:t>
      </w:r>
      <w:proofErr w:type="gramEnd"/>
      <w:r>
        <w:rPr>
          <w:b/>
        </w:rPr>
        <w:t>2, 4, 8)</w:t>
      </w:r>
    </w:p>
    <w:p w14:paraId="5E33D10E" w14:textId="1099DAC3" w:rsidR="00BB564F" w:rsidRDefault="00BB564F" w:rsidP="00BB564F">
      <w:pPr>
        <w:autoSpaceDE w:val="0"/>
        <w:autoSpaceDN w:val="0"/>
        <w:adjustRightInd w:val="0"/>
        <w:spacing w:before="0" w:after="0" w:line="240" w:lineRule="auto"/>
        <w:rPr>
          <w:b/>
        </w:rPr>
      </w:pPr>
    </w:p>
    <w:p w14:paraId="796A11F3" w14:textId="57CD6016" w:rsidR="00BB564F" w:rsidRDefault="00BB564F" w:rsidP="00BB564F">
      <w:pPr>
        <w:autoSpaceDE w:val="0"/>
        <w:autoSpaceDN w:val="0"/>
        <w:adjustRightInd w:val="0"/>
        <w:spacing w:before="0" w:after="0" w:line="240" w:lineRule="auto"/>
        <w:rPr>
          <w:b/>
        </w:rPr>
      </w:pPr>
      <w:r>
        <w:rPr>
          <w:noProof/>
        </w:rPr>
        <w:lastRenderedPageBreak/>
        <w:drawing>
          <wp:inline distT="0" distB="0" distL="0" distR="0" wp14:anchorId="6C9FD920" wp14:editId="68605B65">
            <wp:extent cx="5486400" cy="3982085"/>
            <wp:effectExtent l="0" t="0" r="0" b="18415"/>
            <wp:docPr id="5" name="Chart 5">
              <a:extLst xmlns:a="http://schemas.openxmlformats.org/drawingml/2006/main">
                <a:ext uri="{FF2B5EF4-FFF2-40B4-BE49-F238E27FC236}">
                  <a16:creationId xmlns:a16="http://schemas.microsoft.com/office/drawing/2014/main" id="{A60E4FB5-563E-4A10-839B-72B8F3C9E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32EDE5" w14:textId="2BB078C0" w:rsidR="00BB564F" w:rsidRDefault="00BB564F" w:rsidP="00BB564F">
      <w:pPr>
        <w:autoSpaceDE w:val="0"/>
        <w:autoSpaceDN w:val="0"/>
        <w:adjustRightInd w:val="0"/>
        <w:spacing w:before="0" w:after="0" w:line="240" w:lineRule="auto"/>
        <w:jc w:val="center"/>
        <w:rPr>
          <w:b/>
        </w:rPr>
      </w:pPr>
      <w:r>
        <w:rPr>
          <w:b/>
        </w:rPr>
        <w:t xml:space="preserve">Figure 5. Parallel Matrix Multiplication Relative Efficiency, </w:t>
      </w:r>
      <w:proofErr w:type="gramStart"/>
      <w:r>
        <w:rPr>
          <w:b/>
        </w:rPr>
        <w:t>NP(</w:t>
      </w:r>
      <w:proofErr w:type="gramEnd"/>
      <w:r>
        <w:rPr>
          <w:b/>
        </w:rPr>
        <w:t>2, 4, 8)</w:t>
      </w:r>
    </w:p>
    <w:p w14:paraId="7CEC05E7" w14:textId="760B4237" w:rsidR="00BB564F" w:rsidRDefault="00BB564F" w:rsidP="00BB564F">
      <w:pPr>
        <w:autoSpaceDE w:val="0"/>
        <w:autoSpaceDN w:val="0"/>
        <w:adjustRightInd w:val="0"/>
        <w:spacing w:before="0" w:after="0" w:line="240" w:lineRule="auto"/>
        <w:jc w:val="center"/>
        <w:rPr>
          <w:b/>
        </w:rPr>
      </w:pPr>
    </w:p>
    <w:p w14:paraId="28F827C6" w14:textId="01D74E2F" w:rsidR="00BE0E75" w:rsidRDefault="00BE0E75" w:rsidP="00BB564F">
      <w:pPr>
        <w:autoSpaceDE w:val="0"/>
        <w:autoSpaceDN w:val="0"/>
        <w:adjustRightInd w:val="0"/>
        <w:spacing w:before="0" w:after="0" w:line="240" w:lineRule="auto"/>
        <w:jc w:val="center"/>
        <w:rPr>
          <w:b/>
        </w:rPr>
      </w:pPr>
    </w:p>
    <w:p w14:paraId="3BDF1B85" w14:textId="181A8D3B" w:rsidR="00BE0E75" w:rsidRDefault="00BE0E75" w:rsidP="00BB564F">
      <w:pPr>
        <w:autoSpaceDE w:val="0"/>
        <w:autoSpaceDN w:val="0"/>
        <w:adjustRightInd w:val="0"/>
        <w:spacing w:before="0" w:after="0" w:line="240" w:lineRule="auto"/>
        <w:jc w:val="center"/>
        <w:rPr>
          <w:b/>
        </w:rPr>
      </w:pPr>
    </w:p>
    <w:p w14:paraId="4DA8D13F" w14:textId="38D31ED3" w:rsidR="00BE0E75" w:rsidRDefault="00BE0E75" w:rsidP="00BB564F">
      <w:pPr>
        <w:autoSpaceDE w:val="0"/>
        <w:autoSpaceDN w:val="0"/>
        <w:adjustRightInd w:val="0"/>
        <w:spacing w:before="0" w:after="0" w:line="240" w:lineRule="auto"/>
        <w:jc w:val="center"/>
        <w:rPr>
          <w:b/>
        </w:rPr>
      </w:pPr>
    </w:p>
    <w:p w14:paraId="165263D0" w14:textId="6A50FDF3" w:rsidR="00BE0E75" w:rsidRDefault="00BE0E75" w:rsidP="00BB564F">
      <w:pPr>
        <w:autoSpaceDE w:val="0"/>
        <w:autoSpaceDN w:val="0"/>
        <w:adjustRightInd w:val="0"/>
        <w:spacing w:before="0" w:after="0" w:line="240" w:lineRule="auto"/>
        <w:jc w:val="center"/>
        <w:rPr>
          <w:b/>
        </w:rPr>
      </w:pPr>
    </w:p>
    <w:p w14:paraId="402B55F4" w14:textId="6AB78785" w:rsidR="00BE0E75" w:rsidRDefault="00BE0E75" w:rsidP="00BB564F">
      <w:pPr>
        <w:autoSpaceDE w:val="0"/>
        <w:autoSpaceDN w:val="0"/>
        <w:adjustRightInd w:val="0"/>
        <w:spacing w:before="0" w:after="0" w:line="240" w:lineRule="auto"/>
        <w:jc w:val="center"/>
        <w:rPr>
          <w:b/>
        </w:rPr>
      </w:pPr>
    </w:p>
    <w:p w14:paraId="1DD6DA0D" w14:textId="5C934BF2" w:rsidR="00BE0E75" w:rsidRDefault="00BE0E75" w:rsidP="00BB564F">
      <w:pPr>
        <w:autoSpaceDE w:val="0"/>
        <w:autoSpaceDN w:val="0"/>
        <w:adjustRightInd w:val="0"/>
        <w:spacing w:before="0" w:after="0" w:line="240" w:lineRule="auto"/>
        <w:jc w:val="center"/>
        <w:rPr>
          <w:b/>
        </w:rPr>
      </w:pPr>
    </w:p>
    <w:p w14:paraId="19D576D5" w14:textId="48F6387C" w:rsidR="00BE0E75" w:rsidRDefault="00BE0E75" w:rsidP="00BB564F">
      <w:pPr>
        <w:autoSpaceDE w:val="0"/>
        <w:autoSpaceDN w:val="0"/>
        <w:adjustRightInd w:val="0"/>
        <w:spacing w:before="0" w:after="0" w:line="240" w:lineRule="auto"/>
        <w:jc w:val="center"/>
        <w:rPr>
          <w:b/>
        </w:rPr>
      </w:pPr>
    </w:p>
    <w:p w14:paraId="28E1B68E" w14:textId="5BD0C000" w:rsidR="00BE0E75" w:rsidRDefault="00BE0E75" w:rsidP="00BB564F">
      <w:pPr>
        <w:autoSpaceDE w:val="0"/>
        <w:autoSpaceDN w:val="0"/>
        <w:adjustRightInd w:val="0"/>
        <w:spacing w:before="0" w:after="0" w:line="240" w:lineRule="auto"/>
        <w:jc w:val="center"/>
        <w:rPr>
          <w:b/>
        </w:rPr>
      </w:pPr>
    </w:p>
    <w:p w14:paraId="7262AE5E" w14:textId="0BCFFD08" w:rsidR="00BE0E75" w:rsidRDefault="00BE0E75" w:rsidP="00BB564F">
      <w:pPr>
        <w:autoSpaceDE w:val="0"/>
        <w:autoSpaceDN w:val="0"/>
        <w:adjustRightInd w:val="0"/>
        <w:spacing w:before="0" w:after="0" w:line="240" w:lineRule="auto"/>
        <w:jc w:val="center"/>
        <w:rPr>
          <w:b/>
        </w:rPr>
      </w:pPr>
    </w:p>
    <w:p w14:paraId="452AD8AC" w14:textId="609DE5C6" w:rsidR="00BE0E75" w:rsidRDefault="00BE0E75" w:rsidP="00BB564F">
      <w:pPr>
        <w:autoSpaceDE w:val="0"/>
        <w:autoSpaceDN w:val="0"/>
        <w:adjustRightInd w:val="0"/>
        <w:spacing w:before="0" w:after="0" w:line="240" w:lineRule="auto"/>
        <w:jc w:val="center"/>
        <w:rPr>
          <w:b/>
        </w:rPr>
      </w:pPr>
    </w:p>
    <w:p w14:paraId="2484BA38" w14:textId="3D2EF21E" w:rsidR="00BE0E75" w:rsidRDefault="00BE0E75" w:rsidP="00BB564F">
      <w:pPr>
        <w:autoSpaceDE w:val="0"/>
        <w:autoSpaceDN w:val="0"/>
        <w:adjustRightInd w:val="0"/>
        <w:spacing w:before="0" w:after="0" w:line="240" w:lineRule="auto"/>
        <w:jc w:val="center"/>
        <w:rPr>
          <w:b/>
        </w:rPr>
      </w:pPr>
    </w:p>
    <w:p w14:paraId="4D0B36AC" w14:textId="21443E08" w:rsidR="00BE0E75" w:rsidRDefault="00BE0E75" w:rsidP="00BB564F">
      <w:pPr>
        <w:autoSpaceDE w:val="0"/>
        <w:autoSpaceDN w:val="0"/>
        <w:adjustRightInd w:val="0"/>
        <w:spacing w:before="0" w:after="0" w:line="240" w:lineRule="auto"/>
        <w:jc w:val="center"/>
        <w:rPr>
          <w:b/>
        </w:rPr>
      </w:pPr>
    </w:p>
    <w:p w14:paraId="520C742C" w14:textId="0167DE4B" w:rsidR="00BE0E75" w:rsidRDefault="00BE0E75" w:rsidP="00BB564F">
      <w:pPr>
        <w:autoSpaceDE w:val="0"/>
        <w:autoSpaceDN w:val="0"/>
        <w:adjustRightInd w:val="0"/>
        <w:spacing w:before="0" w:after="0" w:line="240" w:lineRule="auto"/>
        <w:jc w:val="center"/>
        <w:rPr>
          <w:b/>
        </w:rPr>
      </w:pPr>
    </w:p>
    <w:p w14:paraId="08C791C8" w14:textId="53E42FF4" w:rsidR="00BE0E75" w:rsidRDefault="00BE0E75" w:rsidP="00BB564F">
      <w:pPr>
        <w:autoSpaceDE w:val="0"/>
        <w:autoSpaceDN w:val="0"/>
        <w:adjustRightInd w:val="0"/>
        <w:spacing w:before="0" w:after="0" w:line="240" w:lineRule="auto"/>
        <w:jc w:val="center"/>
        <w:rPr>
          <w:b/>
        </w:rPr>
      </w:pPr>
    </w:p>
    <w:p w14:paraId="74107B87" w14:textId="79A7E818" w:rsidR="00BE0E75" w:rsidRDefault="00BE0E75" w:rsidP="00BB564F">
      <w:pPr>
        <w:autoSpaceDE w:val="0"/>
        <w:autoSpaceDN w:val="0"/>
        <w:adjustRightInd w:val="0"/>
        <w:spacing w:before="0" w:after="0" w:line="240" w:lineRule="auto"/>
        <w:jc w:val="center"/>
        <w:rPr>
          <w:b/>
        </w:rPr>
      </w:pPr>
    </w:p>
    <w:p w14:paraId="0876B3B2" w14:textId="77777777" w:rsidR="00BE0E75" w:rsidRDefault="00BE0E75" w:rsidP="00C101E1">
      <w:pPr>
        <w:pStyle w:val="Heading1"/>
        <w:rPr>
          <w:rFonts w:asciiTheme="minorHAnsi" w:eastAsiaTheme="minorHAnsi" w:hAnsiTheme="minorHAnsi" w:cstheme="minorBidi"/>
          <w:b/>
          <w:color w:val="595959" w:themeColor="text1" w:themeTint="A6"/>
          <w:sz w:val="22"/>
        </w:rPr>
      </w:pPr>
    </w:p>
    <w:p w14:paraId="697FBE9C" w14:textId="02C2DBCB" w:rsidR="00C101E1" w:rsidRDefault="00C101E1" w:rsidP="00C101E1">
      <w:pPr>
        <w:pStyle w:val="Heading1"/>
      </w:pPr>
      <w:bookmarkStart w:id="24" w:name="_Toc495609898"/>
      <w:r>
        <w:t>Appendix</w:t>
      </w:r>
      <w:bookmarkEnd w:id="24"/>
    </w:p>
    <w:p w14:paraId="613A0EC7" w14:textId="166C6B61" w:rsidR="00C101E1" w:rsidRDefault="00B8296F" w:rsidP="00B8296F">
      <w:pPr>
        <w:pStyle w:val="Heading2"/>
      </w:pPr>
      <w:bookmarkStart w:id="25" w:name="_Toc495609899"/>
      <w:r>
        <w:t>A) Serial Code</w:t>
      </w:r>
      <w:bookmarkEnd w:id="25"/>
    </w:p>
    <w:p w14:paraId="2E1BF30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146D72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15B84F21"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5AC070A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23AF20A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iomanip</w:t>
      </w:r>
      <w:proofErr w:type="spellEnd"/>
      <w:r>
        <w:rPr>
          <w:rFonts w:ascii="Courier New" w:hAnsi="Courier New" w:cs="Courier New"/>
          <w:color w:val="auto"/>
          <w:sz w:val="18"/>
          <w:szCs w:val="18"/>
        </w:rPr>
        <w:t>&gt;</w:t>
      </w:r>
    </w:p>
    <w:p w14:paraId="1083B42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sstream</w:t>
      </w:r>
      <w:proofErr w:type="spellEnd"/>
      <w:r>
        <w:rPr>
          <w:rFonts w:ascii="Courier New" w:hAnsi="Courier New" w:cs="Courier New"/>
          <w:color w:val="auto"/>
          <w:sz w:val="18"/>
          <w:szCs w:val="18"/>
        </w:rPr>
        <w:t>&gt;</w:t>
      </w:r>
    </w:p>
    <w:p w14:paraId="27A40D9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stdlib.h</w:t>
      </w:r>
      <w:proofErr w:type="spellEnd"/>
      <w:r>
        <w:rPr>
          <w:rFonts w:ascii="Courier New" w:hAnsi="Courier New" w:cs="Courier New"/>
          <w:color w:val="auto"/>
          <w:sz w:val="18"/>
          <w:szCs w:val="18"/>
        </w:rPr>
        <w:t>&gt;</w:t>
      </w:r>
    </w:p>
    <w:p w14:paraId="5BA9711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string.h</w:t>
      </w:r>
      <w:proofErr w:type="spellEnd"/>
      <w:r>
        <w:rPr>
          <w:rFonts w:ascii="Courier New" w:hAnsi="Courier New" w:cs="Courier New"/>
          <w:color w:val="auto"/>
          <w:sz w:val="18"/>
          <w:szCs w:val="18"/>
        </w:rPr>
        <w:t>&gt;</w:t>
      </w:r>
    </w:p>
    <w:p w14:paraId="0E64F53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&lt;sys/</w:t>
      </w:r>
      <w:proofErr w:type="spellStart"/>
      <w:r>
        <w:rPr>
          <w:rFonts w:ascii="Courier New" w:hAnsi="Courier New" w:cs="Courier New"/>
          <w:color w:val="auto"/>
          <w:sz w:val="18"/>
          <w:szCs w:val="18"/>
        </w:rPr>
        <w:t>time.h</w:t>
      </w:r>
      <w:proofErr w:type="spellEnd"/>
      <w:r>
        <w:rPr>
          <w:rFonts w:ascii="Courier New" w:hAnsi="Courier New" w:cs="Courier New"/>
          <w:color w:val="auto"/>
          <w:sz w:val="18"/>
          <w:szCs w:val="18"/>
        </w:rPr>
        <w:t>&gt;</w:t>
      </w:r>
    </w:p>
    <w:p w14:paraId="521F579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176FAF7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MX_SZ 320</w:t>
      </w:r>
    </w:p>
    <w:p w14:paraId="32AC4FB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SEED 2397           /* random number seed */</w:t>
      </w:r>
    </w:p>
    <w:p w14:paraId="177BCCC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MAX_</w:t>
      </w:r>
      <w:proofErr w:type="gramStart"/>
      <w:r>
        <w:rPr>
          <w:rFonts w:ascii="Courier New" w:hAnsi="Courier New" w:cs="Courier New"/>
          <w:color w:val="auto"/>
          <w:sz w:val="18"/>
          <w:szCs w:val="18"/>
        </w:rPr>
        <w:t>VALUE  100.0</w:t>
      </w:r>
      <w:proofErr w:type="gramEnd"/>
      <w:r>
        <w:rPr>
          <w:rFonts w:ascii="Courier New" w:hAnsi="Courier New" w:cs="Courier New"/>
          <w:color w:val="auto"/>
          <w:sz w:val="18"/>
          <w:szCs w:val="18"/>
        </w:rPr>
        <w:t xml:space="preserve">    /* maximum size of array elements A, and B */</w:t>
      </w:r>
    </w:p>
    <w:p w14:paraId="036B638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49D51FB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copied from </w:t>
      </w:r>
      <w:proofErr w:type="spellStart"/>
      <w:r>
        <w:rPr>
          <w:rFonts w:ascii="Courier New" w:hAnsi="Courier New" w:cs="Courier New"/>
          <w:color w:val="auto"/>
          <w:sz w:val="18"/>
          <w:szCs w:val="18"/>
        </w:rPr>
        <w:t>mpbench</w:t>
      </w:r>
      <w:proofErr w:type="spellEnd"/>
      <w:r>
        <w:rPr>
          <w:rFonts w:ascii="Courier New" w:hAnsi="Courier New" w:cs="Courier New"/>
          <w:color w:val="auto"/>
          <w:sz w:val="18"/>
          <w:szCs w:val="18"/>
        </w:rPr>
        <w:t xml:space="preserve"> */</w:t>
      </w:r>
    </w:p>
    <w:p w14:paraId="102E466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TIMER_CLEAR  </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tv1.tv_sec = tv1.tv_usec = tv2.tv_sec = tv2.tv_usec = 0)</w:t>
      </w:r>
    </w:p>
    <w:p w14:paraId="5A4FF3F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TIMER_START     </w:t>
      </w:r>
      <w:proofErr w:type="spellStart"/>
      <w:proofErr w:type="gramStart"/>
      <w:r>
        <w:rPr>
          <w:rFonts w:ascii="Courier New" w:hAnsi="Courier New" w:cs="Courier New"/>
          <w:color w:val="auto"/>
          <w:sz w:val="18"/>
          <w:szCs w:val="18"/>
        </w:rPr>
        <w:t>gettimeofday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&amp;tv1, (struct </w:t>
      </w:r>
      <w:proofErr w:type="spellStart"/>
      <w:r>
        <w:rPr>
          <w:rFonts w:ascii="Courier New" w:hAnsi="Courier New" w:cs="Courier New"/>
          <w:color w:val="auto"/>
          <w:sz w:val="18"/>
          <w:szCs w:val="18"/>
        </w:rPr>
        <w:t>timezone</w:t>
      </w:r>
      <w:proofErr w:type="spellEnd"/>
      <w:r>
        <w:rPr>
          <w:rFonts w:ascii="Courier New" w:hAnsi="Courier New" w:cs="Courier New"/>
          <w:color w:val="auto"/>
          <w:sz w:val="18"/>
          <w:szCs w:val="18"/>
        </w:rPr>
        <w:t>*)0)</w:t>
      </w:r>
    </w:p>
    <w:p w14:paraId="484E87E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TIMER_ELAPSED</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(tv2.tv_usec-tv1.tv_usec)+((tv2.tv_sec-tv1.tv_sec)*1000000))</w:t>
      </w:r>
    </w:p>
    <w:p w14:paraId="07C0352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TIMER_STOP      </w:t>
      </w:r>
      <w:proofErr w:type="spellStart"/>
      <w:proofErr w:type="gramStart"/>
      <w:r>
        <w:rPr>
          <w:rFonts w:ascii="Courier New" w:hAnsi="Courier New" w:cs="Courier New"/>
          <w:color w:val="auto"/>
          <w:sz w:val="18"/>
          <w:szCs w:val="18"/>
        </w:rPr>
        <w:t>gettimeofday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&amp;tv2, (struct </w:t>
      </w:r>
      <w:proofErr w:type="spellStart"/>
      <w:r>
        <w:rPr>
          <w:rFonts w:ascii="Courier New" w:hAnsi="Courier New" w:cs="Courier New"/>
          <w:color w:val="auto"/>
          <w:sz w:val="18"/>
          <w:szCs w:val="18"/>
        </w:rPr>
        <w:t>timezone</w:t>
      </w:r>
      <w:proofErr w:type="spellEnd"/>
      <w:r>
        <w:rPr>
          <w:rFonts w:ascii="Courier New" w:hAnsi="Courier New" w:cs="Courier New"/>
          <w:color w:val="auto"/>
          <w:sz w:val="18"/>
          <w:szCs w:val="18"/>
        </w:rPr>
        <w:t>*)0)</w:t>
      </w:r>
    </w:p>
    <w:p w14:paraId="73C32421"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struct </w:t>
      </w:r>
      <w:proofErr w:type="spellStart"/>
      <w:r>
        <w:rPr>
          <w:rFonts w:ascii="Courier New" w:hAnsi="Courier New" w:cs="Courier New"/>
          <w:color w:val="auto"/>
          <w:sz w:val="18"/>
          <w:szCs w:val="18"/>
        </w:rPr>
        <w:t>timeval</w:t>
      </w:r>
      <w:proofErr w:type="spellEnd"/>
      <w:r>
        <w:rPr>
          <w:rFonts w:ascii="Courier New" w:hAnsi="Courier New" w:cs="Courier New"/>
          <w:color w:val="auto"/>
          <w:sz w:val="18"/>
          <w:szCs w:val="18"/>
        </w:rPr>
        <w:t xml:space="preserve"> tv</w:t>
      </w:r>
      <w:proofErr w:type="gramStart"/>
      <w:r>
        <w:rPr>
          <w:rFonts w:ascii="Courier New" w:hAnsi="Courier New" w:cs="Courier New"/>
          <w:color w:val="auto"/>
          <w:sz w:val="18"/>
          <w:szCs w:val="18"/>
        </w:rPr>
        <w:t>1,tv</w:t>
      </w:r>
      <w:proofErr w:type="gramEnd"/>
      <w:r>
        <w:rPr>
          <w:rFonts w:ascii="Courier New" w:hAnsi="Courier New" w:cs="Courier New"/>
          <w:color w:val="auto"/>
          <w:sz w:val="18"/>
          <w:szCs w:val="18"/>
        </w:rPr>
        <w:t>2;</w:t>
      </w:r>
    </w:p>
    <w:p w14:paraId="204DEA7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6828C76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F766AA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declaration facilitates the creation of a two dimensional</w:t>
      </w:r>
    </w:p>
    <w:p w14:paraId="7CE7216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dynamically allocated arrays (i.e. the </w:t>
      </w:r>
      <w:proofErr w:type="spellStart"/>
      <w:r>
        <w:rPr>
          <w:rFonts w:ascii="Courier New" w:hAnsi="Courier New" w:cs="Courier New"/>
          <w:color w:val="auto"/>
          <w:sz w:val="18"/>
          <w:szCs w:val="18"/>
        </w:rPr>
        <w:t>lxm</w:t>
      </w:r>
      <w:proofErr w:type="spellEnd"/>
      <w:r>
        <w:rPr>
          <w:rFonts w:ascii="Courier New" w:hAnsi="Courier New" w:cs="Courier New"/>
          <w:color w:val="auto"/>
          <w:sz w:val="18"/>
          <w:szCs w:val="18"/>
        </w:rPr>
        <w:t xml:space="preserve"> A array, the </w:t>
      </w:r>
      <w:proofErr w:type="spellStart"/>
      <w:r>
        <w:rPr>
          <w:rFonts w:ascii="Courier New" w:hAnsi="Courier New" w:cs="Courier New"/>
          <w:color w:val="auto"/>
          <w:sz w:val="18"/>
          <w:szCs w:val="18"/>
        </w:rPr>
        <w:t>mxn</w:t>
      </w:r>
      <w:proofErr w:type="spellEnd"/>
      <w:r>
        <w:rPr>
          <w:rFonts w:ascii="Courier New" w:hAnsi="Courier New" w:cs="Courier New"/>
          <w:color w:val="auto"/>
          <w:sz w:val="18"/>
          <w:szCs w:val="18"/>
        </w:rPr>
        <w:t xml:space="preserve"> B</w:t>
      </w:r>
    </w:p>
    <w:p w14:paraId="49FA1D7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array, and the </w:t>
      </w:r>
      <w:proofErr w:type="spellStart"/>
      <w:r>
        <w:rPr>
          <w:rFonts w:ascii="Courier New" w:hAnsi="Courier New" w:cs="Courier New"/>
          <w:color w:val="auto"/>
          <w:sz w:val="18"/>
          <w:szCs w:val="18"/>
        </w:rPr>
        <w:t>lxn</w:t>
      </w:r>
      <w:proofErr w:type="spellEnd"/>
      <w:r>
        <w:rPr>
          <w:rFonts w:ascii="Courier New" w:hAnsi="Courier New" w:cs="Courier New"/>
          <w:color w:val="auto"/>
          <w:sz w:val="18"/>
          <w:szCs w:val="18"/>
        </w:rPr>
        <w:t xml:space="preserve"> C array).  It allows pointer arithmetic to</w:t>
      </w:r>
    </w:p>
    <w:p w14:paraId="1B48B04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 applied to a single data stream that can be dynamically allocated.</w:t>
      </w:r>
    </w:p>
    <w:p w14:paraId="4EA0468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address the element at row x, and column y you would use the</w:t>
      </w:r>
    </w:p>
    <w:p w14:paraId="75BF5B1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following notation:  A(</w:t>
      </w:r>
      <w:proofErr w:type="spellStart"/>
      <w:proofErr w:type="gramStart"/>
      <w:r>
        <w:rPr>
          <w:rFonts w:ascii="Courier New" w:hAnsi="Courier New" w:cs="Courier New"/>
          <w:color w:val="auto"/>
          <w:sz w:val="18"/>
          <w:szCs w:val="18"/>
        </w:rPr>
        <w:t>x,y</w:t>
      </w:r>
      <w:proofErr w:type="spellEnd"/>
      <w:proofErr w:type="gramEnd"/>
      <w:r>
        <w:rPr>
          <w:rFonts w:ascii="Courier New" w:hAnsi="Courier New" w:cs="Courier New"/>
          <w:color w:val="auto"/>
          <w:sz w:val="18"/>
          <w:szCs w:val="18"/>
        </w:rPr>
        <w:t>),B(</w:t>
      </w:r>
      <w:proofErr w:type="spellStart"/>
      <w:r>
        <w:rPr>
          <w:rFonts w:ascii="Courier New" w:hAnsi="Courier New" w:cs="Courier New"/>
          <w:color w:val="auto"/>
          <w:sz w:val="18"/>
          <w:szCs w:val="18"/>
        </w:rPr>
        <w:t>x,y</w:t>
      </w:r>
      <w:proofErr w:type="spellEnd"/>
      <w:r>
        <w:rPr>
          <w:rFonts w:ascii="Courier New" w:hAnsi="Courier New" w:cs="Courier New"/>
          <w:color w:val="auto"/>
          <w:sz w:val="18"/>
          <w:szCs w:val="18"/>
        </w:rPr>
        <w:t>), or C(</w:t>
      </w:r>
      <w:proofErr w:type="spellStart"/>
      <w:r>
        <w:rPr>
          <w:rFonts w:ascii="Courier New" w:hAnsi="Courier New" w:cs="Courier New"/>
          <w:color w:val="auto"/>
          <w:sz w:val="18"/>
          <w:szCs w:val="18"/>
        </w:rPr>
        <w:t>x,y</w:t>
      </w:r>
      <w:proofErr w:type="spellEnd"/>
      <w:r>
        <w:rPr>
          <w:rFonts w:ascii="Courier New" w:hAnsi="Courier New" w:cs="Courier New"/>
          <w:color w:val="auto"/>
          <w:sz w:val="18"/>
          <w:szCs w:val="18"/>
        </w:rPr>
        <w:t>), respectively.</w:t>
      </w:r>
    </w:p>
    <w:p w14:paraId="4917B48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Note that this differs from the normal C notation if A were a</w:t>
      </w:r>
    </w:p>
    <w:p w14:paraId="2D75EAC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roofErr w:type="gramStart"/>
      <w:r>
        <w:rPr>
          <w:rFonts w:ascii="Courier New" w:hAnsi="Courier New" w:cs="Courier New"/>
          <w:color w:val="auto"/>
          <w:sz w:val="18"/>
          <w:szCs w:val="18"/>
        </w:rPr>
        <w:t>two dimensional</w:t>
      </w:r>
      <w:proofErr w:type="gramEnd"/>
      <w:r>
        <w:rPr>
          <w:rFonts w:ascii="Courier New" w:hAnsi="Courier New" w:cs="Courier New"/>
          <w:color w:val="auto"/>
          <w:sz w:val="18"/>
          <w:szCs w:val="18"/>
        </w:rPr>
        <w:t xml:space="preserve"> array of A[x][y] but is still very descriptive</w:t>
      </w:r>
    </w:p>
    <w:p w14:paraId="1FBC833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of the data structure.</w:t>
      </w:r>
    </w:p>
    <w:p w14:paraId="1E020A21"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F4B5C3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float *</w:t>
      </w:r>
      <w:proofErr w:type="gramStart"/>
      <w:r>
        <w:rPr>
          <w:rFonts w:ascii="Courier New" w:hAnsi="Courier New" w:cs="Courier New"/>
          <w:color w:val="auto"/>
          <w:sz w:val="18"/>
          <w:szCs w:val="18"/>
        </w:rPr>
        <w:t>a,*</w:t>
      </w:r>
      <w:proofErr w:type="gramEnd"/>
      <w:r>
        <w:rPr>
          <w:rFonts w:ascii="Courier New" w:hAnsi="Courier New" w:cs="Courier New"/>
          <w:color w:val="auto"/>
          <w:sz w:val="18"/>
          <w:szCs w:val="18"/>
        </w:rPr>
        <w:t>b,*c;</w:t>
      </w:r>
    </w:p>
    <w:p w14:paraId="191DAE1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A(</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a+i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dim_m+j</w:t>
      </w:r>
      <w:proofErr w:type="spellEnd"/>
      <w:r>
        <w:rPr>
          <w:rFonts w:ascii="Courier New" w:hAnsi="Courier New" w:cs="Courier New"/>
          <w:color w:val="auto"/>
          <w:sz w:val="18"/>
          <w:szCs w:val="18"/>
        </w:rPr>
        <w:t>)</w:t>
      </w:r>
    </w:p>
    <w:p w14:paraId="22AC180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B(</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b+i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w:t>
      </w:r>
    </w:p>
    <w:p w14:paraId="3F226117"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C(</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c+i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w:t>
      </w:r>
    </w:p>
    <w:p w14:paraId="24F3911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2F10E74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6849DA7"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to retrieve the data size of the numbers array from the</w:t>
      </w:r>
    </w:p>
    <w:p w14:paraId="18A0DED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command line or by prompting the user for the information</w:t>
      </w:r>
    </w:p>
    <w:p w14:paraId="6E92C44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F80217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get_index_</w:t>
      </w:r>
      <w:proofErr w:type="gramStart"/>
      <w:r>
        <w:rPr>
          <w:rFonts w:ascii="Courier New" w:hAnsi="Courier New" w:cs="Courier New"/>
          <w:color w:val="auto"/>
          <w:sz w:val="18"/>
          <w:szCs w:val="18"/>
        </w:rPr>
        <w:t>size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argc,char</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w:t>
      </w:r>
    </w:p>
    <w:p w14:paraId="4190DE6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if(</w:t>
      </w:r>
      <w:proofErr w:type="spellStart"/>
      <w:proofErr w:type="gramEnd"/>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!=2 &amp;&amp;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!=4) {</w:t>
      </w:r>
    </w:p>
    <w:p w14:paraId="6DB1A94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&lt;&lt;"usage: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l_dimension</w:t>
      </w:r>
      <w:proofErr w:type="spellEnd"/>
      <w:r>
        <w:rPr>
          <w:rFonts w:ascii="Courier New" w:hAnsi="Courier New" w:cs="Courier New"/>
          <w:color w:val="auto"/>
          <w:sz w:val="18"/>
          <w:szCs w:val="18"/>
        </w:rPr>
        <w:t>] &lt;</w:t>
      </w:r>
      <w:proofErr w:type="spellStart"/>
      <w:r>
        <w:rPr>
          <w:rFonts w:ascii="Courier New" w:hAnsi="Courier New" w:cs="Courier New"/>
          <w:color w:val="auto"/>
          <w:sz w:val="18"/>
          <w:szCs w:val="18"/>
        </w:rPr>
        <w:t>m_dimension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n_dimmension</w:t>
      </w:r>
      <w:proofErr w:type="spellEnd"/>
      <w:r>
        <w:rPr>
          <w:rFonts w:ascii="Courier New" w:hAnsi="Courier New" w:cs="Courier New"/>
          <w:color w:val="auto"/>
          <w:sz w:val="18"/>
          <w:szCs w:val="18"/>
        </w:rPr>
        <w:t>&gt;"</w:t>
      </w:r>
    </w:p>
    <w:p w14:paraId="53B8E78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797304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7E243F3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F9A84B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75E12E1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 2) {</w:t>
      </w:r>
    </w:p>
    <w:p w14:paraId="5AB17C7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660010D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B92990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3205F06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28E5264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2]);</w:t>
      </w:r>
    </w:p>
    <w:p w14:paraId="79F9E00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0214913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A148E3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1A1225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&lt;=0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&lt;=0 ||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&lt;=0) {</w:t>
      </w:r>
    </w:p>
    <w:p w14:paraId="0DAF10D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&lt;&lt;"Error: number of rows and/or columns must be greater than 0"</w:t>
      </w:r>
    </w:p>
    <w:p w14:paraId="1026BD0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92ED87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5532162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D89C63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9860E37"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16DC0C8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2DA5C6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that fills the number matrix with Random Data with values</w:t>
      </w:r>
    </w:p>
    <w:p w14:paraId="5E16E94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between 0 and MAX_VALUE</w:t>
      </w:r>
    </w:p>
    <w:p w14:paraId="300116A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simulates in some way what might happen if there was a</w:t>
      </w:r>
    </w:p>
    <w:p w14:paraId="34CFAD4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single sequential data acquisition source such as a single file</w:t>
      </w:r>
    </w:p>
    <w:p w14:paraId="1E388DF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AAADD2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fill_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float *</w:t>
      </w:r>
      <w:proofErr w:type="spellStart"/>
      <w:r>
        <w:rPr>
          <w:rFonts w:ascii="Courier New" w:hAnsi="Courier New" w:cs="Courier New"/>
          <w:color w:val="auto"/>
          <w:sz w:val="18"/>
          <w:szCs w:val="18"/>
        </w:rPr>
        <w:t>array,int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07F3D3C7"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010374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w:t>
      </w:r>
    </w:p>
    <w:p w14:paraId="7924C121"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0;i</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dim_m;i</w:t>
      </w:r>
      <w:proofErr w:type="spellEnd"/>
      <w:r>
        <w:rPr>
          <w:rFonts w:ascii="Courier New" w:hAnsi="Courier New" w:cs="Courier New"/>
          <w:color w:val="auto"/>
          <w:sz w:val="18"/>
          <w:szCs w:val="18"/>
        </w:rPr>
        <w:t>++) {</w:t>
      </w:r>
    </w:p>
    <w:p w14:paraId="12120D3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(j=</w:t>
      </w:r>
      <w:proofErr w:type="gramStart"/>
      <w:r>
        <w:rPr>
          <w:rFonts w:ascii="Courier New" w:hAnsi="Courier New" w:cs="Courier New"/>
          <w:color w:val="auto"/>
          <w:sz w:val="18"/>
          <w:szCs w:val="18"/>
        </w:rPr>
        <w:t>0;j</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w:t>
      </w:r>
    </w:p>
    <w:p w14:paraId="5992DFE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array[</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gramStart"/>
      <w:r>
        <w:rPr>
          <w:rFonts w:ascii="Courier New" w:hAnsi="Courier New" w:cs="Courier New"/>
          <w:color w:val="auto"/>
          <w:sz w:val="18"/>
          <w:szCs w:val="18"/>
        </w:rPr>
        <w:t>j</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drand48()*MAX_VALUE;</w:t>
      </w:r>
    </w:p>
    <w:p w14:paraId="72A4C60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64F142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2C5DD6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BCAED0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42F47CD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8650BC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that outputs the matrices to the screen</w:t>
      </w:r>
    </w:p>
    <w:p w14:paraId="1781D7C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B403BF1"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print_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float *</w:t>
      </w:r>
      <w:proofErr w:type="spellStart"/>
      <w:r>
        <w:rPr>
          <w:rFonts w:ascii="Courier New" w:hAnsi="Courier New" w:cs="Courier New"/>
          <w:color w:val="auto"/>
          <w:sz w:val="18"/>
          <w:szCs w:val="18"/>
        </w:rPr>
        <w:t>array,int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1A488B6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C18DC3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w:t>
      </w:r>
    </w:p>
    <w:p w14:paraId="10C3FB4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0;i</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dim_m;i</w:t>
      </w:r>
      <w:proofErr w:type="spellEnd"/>
      <w:r>
        <w:rPr>
          <w:rFonts w:ascii="Courier New" w:hAnsi="Courier New" w:cs="Courier New"/>
          <w:color w:val="auto"/>
          <w:sz w:val="18"/>
          <w:szCs w:val="18"/>
        </w:rPr>
        <w:t>++) {</w:t>
      </w:r>
    </w:p>
    <w:p w14:paraId="498A899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(j=</w:t>
      </w:r>
      <w:proofErr w:type="gramStart"/>
      <w:r>
        <w:rPr>
          <w:rFonts w:ascii="Courier New" w:hAnsi="Courier New" w:cs="Courier New"/>
          <w:color w:val="auto"/>
          <w:sz w:val="18"/>
          <w:szCs w:val="18"/>
        </w:rPr>
        <w:t>0;j</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w:t>
      </w:r>
    </w:p>
    <w:p w14:paraId="62CE0AD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array[</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&lt;&lt; " ";</w:t>
      </w:r>
    </w:p>
    <w:p w14:paraId="158222B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C7B573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2CDDFC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F0EA65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0112C2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6DD7C35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96E8F8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MAIN ROUTINE: summation of a number list</w:t>
      </w:r>
    </w:p>
    <w:p w14:paraId="7185895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AF35B4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55025A8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main( </w:t>
      </w:r>
      <w:proofErr w:type="spellStart"/>
      <w:r>
        <w:rPr>
          <w:rFonts w:ascii="Courier New" w:hAnsi="Courier New" w:cs="Courier New"/>
          <w:color w:val="auto"/>
          <w:sz w:val="18"/>
          <w:szCs w:val="18"/>
        </w:rPr>
        <w:t>int</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5658112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B963D9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float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w:t>
      </w:r>
    </w:p>
    <w:p w14:paraId="1DC677F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w:t>
      </w:r>
      <w:proofErr w:type="gramStart"/>
      <w:r>
        <w:rPr>
          <w:rFonts w:ascii="Courier New" w:hAnsi="Courier New" w:cs="Courier New"/>
          <w:color w:val="auto"/>
          <w:sz w:val="18"/>
          <w:szCs w:val="18"/>
        </w:rPr>
        <w:t>l,dim</w:t>
      </w:r>
      <w:proofErr w:type="gramEnd"/>
      <w:r>
        <w:rPr>
          <w:rFonts w:ascii="Courier New" w:hAnsi="Courier New" w:cs="Courier New"/>
          <w:color w:val="auto"/>
          <w:sz w:val="18"/>
          <w:szCs w:val="18"/>
        </w:rPr>
        <w:t>_n,dim_m</w:t>
      </w:r>
      <w:proofErr w:type="spellEnd"/>
      <w:r>
        <w:rPr>
          <w:rFonts w:ascii="Courier New" w:hAnsi="Courier New" w:cs="Courier New"/>
          <w:color w:val="auto"/>
          <w:sz w:val="18"/>
          <w:szCs w:val="18"/>
        </w:rPr>
        <w:t>;</w:t>
      </w:r>
    </w:p>
    <w:p w14:paraId="61F526F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i,j</w:t>
      </w:r>
      <w:proofErr w:type="gramEnd"/>
      <w:r>
        <w:rPr>
          <w:rFonts w:ascii="Courier New" w:hAnsi="Courier New" w:cs="Courier New"/>
          <w:color w:val="auto"/>
          <w:sz w:val="18"/>
          <w:szCs w:val="18"/>
        </w:rPr>
        <w:t>,k</w:t>
      </w:r>
      <w:proofErr w:type="spellEnd"/>
      <w:r>
        <w:rPr>
          <w:rFonts w:ascii="Courier New" w:hAnsi="Courier New" w:cs="Courier New"/>
          <w:color w:val="auto"/>
          <w:sz w:val="18"/>
          <w:szCs w:val="18"/>
        </w:rPr>
        <w:t>;</w:t>
      </w:r>
    </w:p>
    <w:p w14:paraId="14E451E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16260C8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CBAED6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get matrix sizes</w:t>
      </w:r>
    </w:p>
    <w:p w14:paraId="3A31A2B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D3D1A3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get_index_size</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argc,</w:t>
      </w:r>
      <w:proofErr w:type="spellStart"/>
      <w:r>
        <w:rPr>
          <w:rFonts w:ascii="Courier New" w:hAnsi="Courier New" w:cs="Courier New"/>
          <w:color w:val="auto"/>
          <w:sz w:val="18"/>
          <w:szCs w:val="18"/>
        </w:rPr>
        <w:t>argv</w:t>
      </w:r>
      <w:proofErr w:type="spellEnd"/>
      <w:proofErr w:type="gramEnd"/>
      <w:r>
        <w:rPr>
          <w:rFonts w:ascii="Courier New" w:hAnsi="Courier New" w:cs="Courier New"/>
          <w:color w:val="auto"/>
          <w:sz w:val="18"/>
          <w:szCs w:val="18"/>
        </w:rPr>
        <w:t>,&amp;dim_l,&amp;dim_m,&amp;</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4C232C2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7C61F09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numbers in the memory space</w:t>
      </w:r>
    </w:p>
    <w:p w14:paraId="5458C16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for the </w:t>
      </w:r>
      <w:proofErr w:type="spellStart"/>
      <w:proofErr w:type="gramStart"/>
      <w:r>
        <w:rPr>
          <w:rFonts w:ascii="Courier New" w:hAnsi="Courier New" w:cs="Courier New"/>
          <w:color w:val="auto"/>
          <w:sz w:val="18"/>
          <w:szCs w:val="18"/>
        </w:rPr>
        <w:t>a,b</w:t>
      </w:r>
      <w:proofErr w:type="spellEnd"/>
      <w:proofErr w:type="gramEnd"/>
      <w:r>
        <w:rPr>
          <w:rFonts w:ascii="Courier New" w:hAnsi="Courier New" w:cs="Courier New"/>
          <w:color w:val="auto"/>
          <w:sz w:val="18"/>
          <w:szCs w:val="18"/>
        </w:rPr>
        <w:t>, and c matrices</w:t>
      </w:r>
    </w:p>
    <w:p w14:paraId="6C015F51"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0BB295C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5D287D6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755FECA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if(</w:t>
      </w:r>
      <w:proofErr w:type="gramEnd"/>
      <w:r>
        <w:rPr>
          <w:rFonts w:ascii="Courier New" w:hAnsi="Courier New" w:cs="Courier New"/>
          <w:color w:val="auto"/>
          <w:sz w:val="18"/>
          <w:szCs w:val="18"/>
        </w:rPr>
        <w:t>a==0 || b==0 || c==0) {</w:t>
      </w:r>
    </w:p>
    <w:p w14:paraId="7C059AE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&lt;&lt;"ERROR:  Insufficient Memory"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E14759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71F034C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7260AD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797BA64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7A63A5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initialize numbers matrix with random data</w:t>
      </w:r>
    </w:p>
    <w:p w14:paraId="5F19324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4AAFF1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srand48(SEED);</w:t>
      </w:r>
    </w:p>
    <w:p w14:paraId="0F084C9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fill_matrix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a,dim</w:t>
      </w:r>
      <w:proofErr w:type="gramEnd"/>
      <w:r>
        <w:rPr>
          <w:rFonts w:ascii="Courier New" w:hAnsi="Courier New" w:cs="Courier New"/>
          <w:color w:val="auto"/>
          <w:sz w:val="18"/>
          <w:szCs w:val="18"/>
        </w:rPr>
        <w:t>_l,dim_m</w:t>
      </w:r>
      <w:proofErr w:type="spellEnd"/>
      <w:r>
        <w:rPr>
          <w:rFonts w:ascii="Courier New" w:hAnsi="Courier New" w:cs="Courier New"/>
          <w:color w:val="auto"/>
          <w:sz w:val="18"/>
          <w:szCs w:val="18"/>
        </w:rPr>
        <w:t>);</w:t>
      </w:r>
    </w:p>
    <w:p w14:paraId="4C6F7B7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fill_matrix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b,dim</w:t>
      </w:r>
      <w:proofErr w:type="gramEnd"/>
      <w:r>
        <w:rPr>
          <w:rFonts w:ascii="Courier New" w:hAnsi="Courier New" w:cs="Courier New"/>
          <w:color w:val="auto"/>
          <w:sz w:val="18"/>
          <w:szCs w:val="18"/>
        </w:rPr>
        <w:t>_m,dim_n</w:t>
      </w:r>
      <w:proofErr w:type="spellEnd"/>
      <w:r>
        <w:rPr>
          <w:rFonts w:ascii="Courier New" w:hAnsi="Courier New" w:cs="Courier New"/>
          <w:color w:val="auto"/>
          <w:sz w:val="18"/>
          <w:szCs w:val="18"/>
        </w:rPr>
        <w:t>);</w:t>
      </w:r>
    </w:p>
    <w:p w14:paraId="6BE0AE6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258F1F9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EBB1DF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output numbers matrix</w:t>
      </w:r>
    </w:p>
    <w:p w14:paraId="6B78BB0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1AD08E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"A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63ACF9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print_matrix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a,dim</w:t>
      </w:r>
      <w:proofErr w:type="gramEnd"/>
      <w:r>
        <w:rPr>
          <w:rFonts w:ascii="Courier New" w:hAnsi="Courier New" w:cs="Courier New"/>
          <w:color w:val="auto"/>
          <w:sz w:val="18"/>
          <w:szCs w:val="18"/>
        </w:rPr>
        <w:t>_l,dim_m</w:t>
      </w:r>
      <w:proofErr w:type="spellEnd"/>
      <w:r>
        <w:rPr>
          <w:rFonts w:ascii="Courier New" w:hAnsi="Courier New" w:cs="Courier New"/>
          <w:color w:val="auto"/>
          <w:sz w:val="18"/>
          <w:szCs w:val="18"/>
        </w:rPr>
        <w:t>);</w:t>
      </w:r>
    </w:p>
    <w:p w14:paraId="093ADFFA"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2AF208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0380E44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"B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2C1E823"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b,dim</w:t>
      </w:r>
      <w:proofErr w:type="gramEnd"/>
      <w:r>
        <w:rPr>
          <w:rFonts w:ascii="Courier New" w:hAnsi="Courier New" w:cs="Courier New"/>
          <w:color w:val="auto"/>
          <w:sz w:val="18"/>
          <w:szCs w:val="18"/>
        </w:rPr>
        <w:t>_m,dim_n</w:t>
      </w:r>
      <w:proofErr w:type="spellEnd"/>
      <w:r>
        <w:rPr>
          <w:rFonts w:ascii="Courier New" w:hAnsi="Courier New" w:cs="Courier New"/>
          <w:color w:val="auto"/>
          <w:sz w:val="18"/>
          <w:szCs w:val="18"/>
        </w:rPr>
        <w:t>);</w:t>
      </w:r>
    </w:p>
    <w:p w14:paraId="63F33B9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542D90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708C5D4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E312B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Start recording the execution time</w:t>
      </w:r>
    </w:p>
    <w:p w14:paraId="4951804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6B3B59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TIMER_CLEAR;</w:t>
      </w:r>
    </w:p>
    <w:p w14:paraId="4749E407"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TIMER_START;</w:t>
      </w:r>
    </w:p>
    <w:p w14:paraId="78BDC4A5"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232DE18F"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multiply local part of matrix</w:t>
      </w:r>
    </w:p>
    <w:p w14:paraId="3232E8E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0;i</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dim_l;i</w:t>
      </w:r>
      <w:proofErr w:type="spellEnd"/>
      <w:r>
        <w:rPr>
          <w:rFonts w:ascii="Courier New" w:hAnsi="Courier New" w:cs="Courier New"/>
          <w:color w:val="auto"/>
          <w:sz w:val="18"/>
          <w:szCs w:val="18"/>
        </w:rPr>
        <w:t>++) {</w:t>
      </w:r>
    </w:p>
    <w:p w14:paraId="661E3B2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(j=</w:t>
      </w:r>
      <w:proofErr w:type="gramStart"/>
      <w:r>
        <w:rPr>
          <w:rFonts w:ascii="Courier New" w:hAnsi="Courier New" w:cs="Courier New"/>
          <w:color w:val="auto"/>
          <w:sz w:val="18"/>
          <w:szCs w:val="18"/>
        </w:rPr>
        <w:t>0;j</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 {</w:t>
      </w:r>
    </w:p>
    <w:p w14:paraId="30D0922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 xml:space="preserve"> = 0.0;</w:t>
      </w:r>
    </w:p>
    <w:p w14:paraId="4C83981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(k=</w:t>
      </w:r>
      <w:proofErr w:type="gramStart"/>
      <w:r>
        <w:rPr>
          <w:rFonts w:ascii="Courier New" w:hAnsi="Courier New" w:cs="Courier New"/>
          <w:color w:val="auto"/>
          <w:sz w:val="18"/>
          <w:szCs w:val="18"/>
        </w:rPr>
        <w:t>0;k</w:t>
      </w:r>
      <w:proofErr w:type="gramEnd"/>
      <w:r>
        <w:rPr>
          <w:rFonts w:ascii="Courier New" w:hAnsi="Courier New" w:cs="Courier New"/>
          <w:color w:val="auto"/>
          <w:sz w:val="18"/>
          <w:szCs w:val="18"/>
        </w:rPr>
        <w:t>&lt;</w:t>
      </w:r>
      <w:proofErr w:type="spellStart"/>
      <w:r>
        <w:rPr>
          <w:rFonts w:ascii="Courier New" w:hAnsi="Courier New" w:cs="Courier New"/>
          <w:color w:val="auto"/>
          <w:sz w:val="18"/>
          <w:szCs w:val="18"/>
        </w:rPr>
        <w:t>dim_m;k</w:t>
      </w:r>
      <w:proofErr w:type="spellEnd"/>
      <w:r>
        <w:rPr>
          <w:rFonts w:ascii="Courier New" w:hAnsi="Courier New" w:cs="Courier New"/>
          <w:color w:val="auto"/>
          <w:sz w:val="18"/>
          <w:szCs w:val="18"/>
        </w:rPr>
        <w:t>++) {</w:t>
      </w:r>
    </w:p>
    <w:p w14:paraId="6F6F8858"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 xml:space="preserve"> += A(</w:t>
      </w:r>
      <w:proofErr w:type="spellStart"/>
      <w:proofErr w:type="gramStart"/>
      <w:r>
        <w:rPr>
          <w:rFonts w:ascii="Courier New" w:hAnsi="Courier New" w:cs="Courier New"/>
          <w:color w:val="auto"/>
          <w:sz w:val="18"/>
          <w:szCs w:val="18"/>
        </w:rPr>
        <w:t>i,k</w:t>
      </w:r>
      <w:proofErr w:type="spellEnd"/>
      <w:proofErr w:type="gramEnd"/>
      <w:r>
        <w:rPr>
          <w:rFonts w:ascii="Courier New" w:hAnsi="Courier New" w:cs="Courier New"/>
          <w:color w:val="auto"/>
          <w:sz w:val="18"/>
          <w:szCs w:val="18"/>
        </w:rPr>
        <w:t>)*B(</w:t>
      </w:r>
      <w:proofErr w:type="spellStart"/>
      <w:r>
        <w:rPr>
          <w:rFonts w:ascii="Courier New" w:hAnsi="Courier New" w:cs="Courier New"/>
          <w:color w:val="auto"/>
          <w:sz w:val="18"/>
          <w:szCs w:val="18"/>
        </w:rPr>
        <w:t>k,j</w:t>
      </w:r>
      <w:proofErr w:type="spellEnd"/>
      <w:r>
        <w:rPr>
          <w:rFonts w:ascii="Courier New" w:hAnsi="Courier New" w:cs="Courier New"/>
          <w:color w:val="auto"/>
          <w:sz w:val="18"/>
          <w:szCs w:val="18"/>
        </w:rPr>
        <w:t>);</w:t>
      </w:r>
    </w:p>
    <w:p w14:paraId="24CE82D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17D66A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w:t>
      </w:r>
    </w:p>
    <w:p w14:paraId="62D86052"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1F41E7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D411ADD"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35B0582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9323E5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stop recording the execution time</w:t>
      </w:r>
    </w:p>
    <w:p w14:paraId="278E3A3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65D1D90"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TIMER_STOP;</w:t>
      </w:r>
    </w:p>
    <w:p w14:paraId="0D43EA44"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017EFB17"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"C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F73404C"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print_matrix</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c,dim</w:t>
      </w:r>
      <w:proofErr w:type="gramEnd"/>
      <w:r>
        <w:rPr>
          <w:rFonts w:ascii="Courier New" w:hAnsi="Courier New" w:cs="Courier New"/>
          <w:color w:val="auto"/>
          <w:sz w:val="18"/>
          <w:szCs w:val="18"/>
        </w:rPr>
        <w:t>_l,dim_n</w:t>
      </w:r>
      <w:proofErr w:type="spellEnd"/>
      <w:r>
        <w:rPr>
          <w:rFonts w:ascii="Courier New" w:hAnsi="Courier New" w:cs="Courier New"/>
          <w:color w:val="auto"/>
          <w:sz w:val="18"/>
          <w:szCs w:val="18"/>
        </w:rPr>
        <w:t>);</w:t>
      </w:r>
    </w:p>
    <w:p w14:paraId="0376A47E"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9911E9B"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"time=" &lt;&lt; </w:t>
      </w:r>
      <w:proofErr w:type="spellStart"/>
      <w:proofErr w:type="gramStart"/>
      <w:r>
        <w:rPr>
          <w:rFonts w:ascii="Courier New" w:hAnsi="Courier New" w:cs="Courier New"/>
          <w:color w:val="auto"/>
          <w:sz w:val="18"/>
          <w:szCs w:val="18"/>
        </w:rPr>
        <w:t>setprecision</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8) &lt;&lt;  TIMER_ELAPSED/1000000.0</w:t>
      </w:r>
    </w:p>
    <w:p w14:paraId="4F502049"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FF373A6" w14:textId="77777777" w:rsidR="00B8296F" w:rsidRDefault="00B8296F" w:rsidP="00B8296F">
      <w:pPr>
        <w:autoSpaceDE w:val="0"/>
        <w:autoSpaceDN w:val="0"/>
        <w:adjustRightInd w:val="0"/>
        <w:spacing w:before="0" w:after="0" w:line="240" w:lineRule="auto"/>
        <w:rPr>
          <w:rFonts w:ascii="Courier New" w:hAnsi="Courier New" w:cs="Courier New"/>
          <w:color w:val="000000"/>
          <w:sz w:val="18"/>
          <w:szCs w:val="18"/>
          <w:highlight w:val="black"/>
        </w:rPr>
      </w:pPr>
    </w:p>
    <w:p w14:paraId="49A88D0F" w14:textId="5F265B67" w:rsidR="00B8296F" w:rsidRDefault="00B8296F" w:rsidP="00B8296F">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w:t>
      </w:r>
    </w:p>
    <w:p w14:paraId="5D8D65AB" w14:textId="1EF3D269" w:rsidR="001C0D26" w:rsidRDefault="001C0D26" w:rsidP="00B8296F">
      <w:pPr>
        <w:autoSpaceDE w:val="0"/>
        <w:autoSpaceDN w:val="0"/>
        <w:adjustRightInd w:val="0"/>
        <w:spacing w:before="0" w:after="0" w:line="240" w:lineRule="auto"/>
        <w:rPr>
          <w:rFonts w:ascii="Courier New" w:hAnsi="Courier New" w:cs="Courier New"/>
          <w:color w:val="auto"/>
          <w:sz w:val="18"/>
          <w:szCs w:val="18"/>
        </w:rPr>
      </w:pPr>
    </w:p>
    <w:p w14:paraId="0ADBD4F9" w14:textId="0E30EF7A" w:rsidR="00BE0E75" w:rsidRDefault="00BE0E75" w:rsidP="00B8296F">
      <w:pPr>
        <w:autoSpaceDE w:val="0"/>
        <w:autoSpaceDN w:val="0"/>
        <w:adjustRightInd w:val="0"/>
        <w:spacing w:before="0" w:after="0" w:line="240" w:lineRule="auto"/>
        <w:rPr>
          <w:rFonts w:ascii="Courier New" w:hAnsi="Courier New" w:cs="Courier New"/>
          <w:color w:val="auto"/>
          <w:sz w:val="18"/>
          <w:szCs w:val="18"/>
        </w:rPr>
      </w:pPr>
    </w:p>
    <w:p w14:paraId="065FDA30" w14:textId="4AB146B2" w:rsidR="00BE0E75" w:rsidRDefault="00BE0E75" w:rsidP="00B8296F">
      <w:pPr>
        <w:autoSpaceDE w:val="0"/>
        <w:autoSpaceDN w:val="0"/>
        <w:adjustRightInd w:val="0"/>
        <w:spacing w:before="0" w:after="0" w:line="240" w:lineRule="auto"/>
        <w:rPr>
          <w:rFonts w:ascii="Courier New" w:hAnsi="Courier New" w:cs="Courier New"/>
          <w:color w:val="auto"/>
          <w:sz w:val="18"/>
          <w:szCs w:val="18"/>
        </w:rPr>
      </w:pPr>
    </w:p>
    <w:p w14:paraId="0DF2084A" w14:textId="5B75296D" w:rsidR="00BE0E75" w:rsidRDefault="00BE0E75" w:rsidP="00B8296F">
      <w:pPr>
        <w:autoSpaceDE w:val="0"/>
        <w:autoSpaceDN w:val="0"/>
        <w:adjustRightInd w:val="0"/>
        <w:spacing w:before="0" w:after="0" w:line="240" w:lineRule="auto"/>
        <w:rPr>
          <w:rFonts w:ascii="Courier New" w:hAnsi="Courier New" w:cs="Courier New"/>
          <w:color w:val="auto"/>
          <w:sz w:val="18"/>
          <w:szCs w:val="18"/>
        </w:rPr>
      </w:pPr>
    </w:p>
    <w:p w14:paraId="38C31EB4" w14:textId="0CA2A1C8" w:rsidR="00BE0E75" w:rsidRDefault="00BE0E75" w:rsidP="00B8296F">
      <w:pPr>
        <w:autoSpaceDE w:val="0"/>
        <w:autoSpaceDN w:val="0"/>
        <w:adjustRightInd w:val="0"/>
        <w:spacing w:before="0" w:after="0" w:line="240" w:lineRule="auto"/>
        <w:rPr>
          <w:rFonts w:ascii="Courier New" w:hAnsi="Courier New" w:cs="Courier New"/>
          <w:color w:val="auto"/>
          <w:sz w:val="18"/>
          <w:szCs w:val="18"/>
        </w:rPr>
      </w:pPr>
    </w:p>
    <w:p w14:paraId="562524C9" w14:textId="774FF9B1" w:rsidR="00BE0E75" w:rsidRDefault="00BE0E75" w:rsidP="00B8296F">
      <w:pPr>
        <w:autoSpaceDE w:val="0"/>
        <w:autoSpaceDN w:val="0"/>
        <w:adjustRightInd w:val="0"/>
        <w:spacing w:before="0" w:after="0" w:line="240" w:lineRule="auto"/>
        <w:rPr>
          <w:rFonts w:ascii="Courier New" w:hAnsi="Courier New" w:cs="Courier New"/>
          <w:color w:val="auto"/>
          <w:sz w:val="18"/>
          <w:szCs w:val="18"/>
        </w:rPr>
      </w:pPr>
    </w:p>
    <w:p w14:paraId="522AF429" w14:textId="0EBEF096" w:rsidR="00BE0E75" w:rsidRDefault="00BE0E75" w:rsidP="00B8296F">
      <w:pPr>
        <w:autoSpaceDE w:val="0"/>
        <w:autoSpaceDN w:val="0"/>
        <w:adjustRightInd w:val="0"/>
        <w:spacing w:before="0" w:after="0" w:line="240" w:lineRule="auto"/>
        <w:rPr>
          <w:rFonts w:ascii="Courier New" w:hAnsi="Courier New" w:cs="Courier New"/>
          <w:color w:val="auto"/>
          <w:sz w:val="18"/>
          <w:szCs w:val="18"/>
        </w:rPr>
      </w:pPr>
    </w:p>
    <w:p w14:paraId="4E2061DD" w14:textId="3103635B" w:rsidR="00BE0E75" w:rsidRDefault="00BE0E75" w:rsidP="00B8296F">
      <w:pPr>
        <w:autoSpaceDE w:val="0"/>
        <w:autoSpaceDN w:val="0"/>
        <w:adjustRightInd w:val="0"/>
        <w:spacing w:before="0" w:after="0" w:line="240" w:lineRule="auto"/>
        <w:rPr>
          <w:rFonts w:ascii="Courier New" w:hAnsi="Courier New" w:cs="Courier New"/>
          <w:color w:val="auto"/>
          <w:sz w:val="18"/>
          <w:szCs w:val="18"/>
        </w:rPr>
      </w:pPr>
    </w:p>
    <w:p w14:paraId="7C70E1E1" w14:textId="78B02EFD" w:rsidR="001C0D26" w:rsidRDefault="001C0D26" w:rsidP="001C0D26">
      <w:pPr>
        <w:pStyle w:val="Heading2"/>
      </w:pPr>
      <w:bookmarkStart w:id="26" w:name="_Toc495609900"/>
      <w:r>
        <w:lastRenderedPageBreak/>
        <w:t>B) Parallel Code</w:t>
      </w:r>
      <w:bookmarkEnd w:id="26"/>
    </w:p>
    <w:p w14:paraId="20CC695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CF2151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Matrix </w:t>
      </w:r>
      <w:proofErr w:type="spellStart"/>
      <w:r>
        <w:rPr>
          <w:rFonts w:ascii="Courier New" w:hAnsi="Courier New" w:cs="Courier New"/>
          <w:color w:val="auto"/>
          <w:sz w:val="18"/>
          <w:szCs w:val="18"/>
        </w:rPr>
        <w:t>Matrix</w:t>
      </w:r>
      <w:proofErr w:type="spellEnd"/>
      <w:r>
        <w:rPr>
          <w:rFonts w:ascii="Courier New" w:hAnsi="Courier New" w:cs="Courier New"/>
          <w:color w:val="auto"/>
          <w:sz w:val="18"/>
          <w:szCs w:val="18"/>
        </w:rPr>
        <w:t xml:space="preserve"> Multiplication Program Example -- serial version */</w:t>
      </w:r>
    </w:p>
    <w:p w14:paraId="4E20993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September 2016 -- B. Earl Wells -- University of Alabama       */</w:t>
      </w:r>
    </w:p>
    <w:p w14:paraId="53A33FE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 Huntsville               */</w:t>
      </w:r>
    </w:p>
    <w:p w14:paraId="38D7681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AC13F2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mm_mult_serial.cpp</w:t>
      </w:r>
    </w:p>
    <w:p w14:paraId="229FA9B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compilation:</w:t>
      </w:r>
    </w:p>
    <w:p w14:paraId="623F557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gnu compiler</w:t>
      </w:r>
    </w:p>
    <w:p w14:paraId="32BF34C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 mm_mult_serial.cpp -o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-O3 -</w:t>
      </w:r>
      <w:proofErr w:type="spellStart"/>
      <w:r>
        <w:rPr>
          <w:rFonts w:ascii="Courier New" w:hAnsi="Courier New" w:cs="Courier New"/>
          <w:color w:val="auto"/>
          <w:sz w:val="18"/>
          <w:szCs w:val="18"/>
        </w:rPr>
        <w:t>lm</w:t>
      </w:r>
      <w:proofErr w:type="spellEnd"/>
    </w:p>
    <w:p w14:paraId="6C57F7F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Note: to compile a parallel MPI program version which is named</w:t>
      </w:r>
    </w:p>
    <w:p w14:paraId="05D020B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mm_mult_mpi.cpp</w:t>
      </w:r>
    </w:p>
    <w:p w14:paraId="1C82B9B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then execute the following command</w:t>
      </w:r>
    </w:p>
    <w:p w14:paraId="5E1B305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gnu compiler</w:t>
      </w:r>
    </w:p>
    <w:p w14:paraId="54196BE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mpic</w:t>
      </w:r>
      <w:proofErr w:type="spellEnd"/>
      <w:r>
        <w:rPr>
          <w:rFonts w:ascii="Courier New" w:hAnsi="Courier New" w:cs="Courier New"/>
          <w:color w:val="auto"/>
          <w:sz w:val="18"/>
          <w:szCs w:val="18"/>
        </w:rPr>
        <w:t xml:space="preserve">++ mm_mult_mpi.cpp -o </w:t>
      </w:r>
      <w:proofErr w:type="spellStart"/>
      <w:r>
        <w:rPr>
          <w:rFonts w:ascii="Courier New" w:hAnsi="Courier New" w:cs="Courier New"/>
          <w:color w:val="auto"/>
          <w:sz w:val="18"/>
          <w:szCs w:val="18"/>
        </w:rPr>
        <w:t>mm_mult_MPI_gnu</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lm</w:t>
      </w:r>
      <w:proofErr w:type="spellEnd"/>
      <w:r>
        <w:rPr>
          <w:rFonts w:ascii="Courier New" w:hAnsi="Courier New" w:cs="Courier New"/>
          <w:color w:val="auto"/>
          <w:sz w:val="18"/>
          <w:szCs w:val="18"/>
        </w:rPr>
        <w:t xml:space="preserve">  -</w:t>
      </w:r>
      <w:proofErr w:type="gramEnd"/>
      <w:r>
        <w:rPr>
          <w:rFonts w:ascii="Courier New" w:hAnsi="Courier New" w:cs="Courier New"/>
          <w:color w:val="auto"/>
          <w:sz w:val="18"/>
          <w:szCs w:val="18"/>
        </w:rPr>
        <w:t>O3</w:t>
      </w:r>
    </w:p>
    <w:p w14:paraId="6E4DDDB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C3F193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program is designed to perform matrix </w:t>
      </w:r>
      <w:proofErr w:type="spellStart"/>
      <w:r>
        <w:rPr>
          <w:rFonts w:ascii="Courier New" w:hAnsi="Courier New" w:cs="Courier New"/>
          <w:color w:val="auto"/>
          <w:sz w:val="18"/>
          <w:szCs w:val="18"/>
        </w:rPr>
        <w:t>matrix</w:t>
      </w:r>
      <w:proofErr w:type="spellEnd"/>
      <w:r>
        <w:rPr>
          <w:rFonts w:ascii="Courier New" w:hAnsi="Courier New" w:cs="Courier New"/>
          <w:color w:val="auto"/>
          <w:sz w:val="18"/>
          <w:szCs w:val="18"/>
        </w:rPr>
        <w:t xml:space="preserve"> multiplication</w:t>
      </w:r>
    </w:p>
    <w:p w14:paraId="5BB7DA5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 x B = C, where A is an </w:t>
      </w:r>
      <w:proofErr w:type="spellStart"/>
      <w:r>
        <w:rPr>
          <w:rFonts w:ascii="Courier New" w:hAnsi="Courier New" w:cs="Courier New"/>
          <w:color w:val="auto"/>
          <w:sz w:val="18"/>
          <w:szCs w:val="18"/>
        </w:rPr>
        <w:t>lxm</w:t>
      </w:r>
      <w:proofErr w:type="spellEnd"/>
      <w:r>
        <w:rPr>
          <w:rFonts w:ascii="Courier New" w:hAnsi="Courier New" w:cs="Courier New"/>
          <w:color w:val="auto"/>
          <w:sz w:val="18"/>
          <w:szCs w:val="18"/>
        </w:rPr>
        <w:t xml:space="preserve"> matrix, B is a m x n matrix and</w:t>
      </w:r>
    </w:p>
    <w:p w14:paraId="37409A7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 is a l x n matrix. The program is designed to be a template</w:t>
      </w:r>
    </w:p>
    <w:p w14:paraId="4471C28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serial program that can be expanded into a parallel </w:t>
      </w:r>
      <w:proofErr w:type="spellStart"/>
      <w:r>
        <w:rPr>
          <w:rFonts w:ascii="Courier New" w:hAnsi="Courier New" w:cs="Courier New"/>
          <w:color w:val="auto"/>
          <w:sz w:val="18"/>
          <w:szCs w:val="18"/>
        </w:rPr>
        <w:t>multiprocess</w:t>
      </w:r>
      <w:proofErr w:type="spellEnd"/>
    </w:p>
    <w:p w14:paraId="5B40C14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and/or a multi-threaded program.</w:t>
      </w:r>
    </w:p>
    <w:p w14:paraId="5E44CEB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10BBF6B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program randomly assigns the elements of the A and B matrix</w:t>
      </w:r>
    </w:p>
    <w:p w14:paraId="15F56E7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with values between 0 and a MAX_VALUE. It then multiples the</w:t>
      </w:r>
    </w:p>
    <w:p w14:paraId="039C128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two matrices with the result being placed in the C matrix.</w:t>
      </w:r>
    </w:p>
    <w:p w14:paraId="1580184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program prints out the A, B, and C matrices.</w:t>
      </w:r>
    </w:p>
    <w:p w14:paraId="6E2FC44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9893D3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program is executed using one or three command line parameters.</w:t>
      </w:r>
    </w:p>
    <w:p w14:paraId="60FD6E9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These parameters represent the dimension of the matrices. If only</w:t>
      </w:r>
    </w:p>
    <w:p w14:paraId="7587B4D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one parameter is used then then it is assumed that square matrices are</w:t>
      </w:r>
    </w:p>
    <w:p w14:paraId="7231D28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be created and multiplied together that have the specified</w:t>
      </w:r>
    </w:p>
    <w:p w14:paraId="7C6776D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dimension. In cases where three command line parameters are entered</w:t>
      </w:r>
    </w:p>
    <w:p w14:paraId="2845F2B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then the first parameter is the l dimension, the second the m, and</w:t>
      </w:r>
    </w:p>
    <w:p w14:paraId="1E7C1DC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the third is the n dimension.</w:t>
      </w:r>
    </w:p>
    <w:p w14:paraId="1A8F655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A2E77D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To execute:</w:t>
      </w:r>
    </w:p>
    <w:p w14:paraId="33B95644" w14:textId="5FEC68A1" w:rsidR="001C0D26" w:rsidRDefault="001C0D26" w:rsidP="001C0D26">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l_parameter</w:t>
      </w:r>
      <w:proofErr w:type="spellEnd"/>
      <w:r>
        <w:rPr>
          <w:rFonts w:ascii="Courier New" w:hAnsi="Courier New" w:cs="Courier New"/>
          <w:color w:val="auto"/>
          <w:sz w:val="18"/>
          <w:szCs w:val="18"/>
        </w:rPr>
        <w:t>] &lt;</w:t>
      </w:r>
      <w:proofErr w:type="spellStart"/>
      <w:r>
        <w:rPr>
          <w:rFonts w:ascii="Courier New" w:hAnsi="Courier New" w:cs="Courier New"/>
          <w:color w:val="auto"/>
          <w:sz w:val="18"/>
          <w:szCs w:val="18"/>
        </w:rPr>
        <w:t>m_parameter</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n_parameter</w:t>
      </w:r>
      <w:proofErr w:type="spellEnd"/>
      <w:r>
        <w:rPr>
          <w:rFonts w:ascii="Courier New" w:hAnsi="Courier New" w:cs="Courier New"/>
          <w:color w:val="auto"/>
          <w:sz w:val="18"/>
          <w:szCs w:val="18"/>
        </w:rPr>
        <w:t>&gt;</w:t>
      </w:r>
    </w:p>
    <w:p w14:paraId="0B76DCA1" w14:textId="2A409150" w:rsidR="003C64FC" w:rsidRDefault="003C64FC" w:rsidP="001C0D26">
      <w:pPr>
        <w:autoSpaceDE w:val="0"/>
        <w:autoSpaceDN w:val="0"/>
        <w:adjustRightInd w:val="0"/>
        <w:spacing w:before="0" w:after="0" w:line="240" w:lineRule="auto"/>
        <w:rPr>
          <w:rFonts w:ascii="Courier New" w:hAnsi="Courier New" w:cs="Courier New"/>
          <w:color w:val="auto"/>
          <w:sz w:val="18"/>
          <w:szCs w:val="18"/>
        </w:rPr>
      </w:pPr>
    </w:p>
    <w:p w14:paraId="0A1384BB" w14:textId="5E51D26C" w:rsidR="003C64FC" w:rsidRDefault="003C64FC" w:rsidP="001C0D26">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Editted</w:t>
      </w:r>
      <w:proofErr w:type="spellEnd"/>
      <w:r>
        <w:rPr>
          <w:rFonts w:ascii="Courier New" w:hAnsi="Courier New" w:cs="Courier New"/>
          <w:color w:val="auto"/>
          <w:sz w:val="18"/>
          <w:szCs w:val="18"/>
        </w:rPr>
        <w:t xml:space="preserve"> by Kyle Ray</w:t>
      </w:r>
    </w:p>
    <w:p w14:paraId="04025912" w14:textId="4AB3C10D" w:rsidR="00B13CE3" w:rsidRDefault="00B13CE3" w:rsidP="001C0D26">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 xml:space="preserve">   October 12, 2017</w:t>
      </w:r>
    </w:p>
    <w:p w14:paraId="6D01FF37" w14:textId="298E0914" w:rsidR="00B13CE3" w:rsidRDefault="00B13CE3" w:rsidP="001C0D26">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 xml:space="preserve">   Homework #3</w:t>
      </w:r>
    </w:p>
    <w:p w14:paraId="48FF15A3" w14:textId="77777777" w:rsidR="00B13CE3" w:rsidRDefault="00B13CE3" w:rsidP="001C0D26">
      <w:pPr>
        <w:autoSpaceDE w:val="0"/>
        <w:autoSpaceDN w:val="0"/>
        <w:adjustRightInd w:val="0"/>
        <w:spacing w:before="0" w:after="0" w:line="240" w:lineRule="auto"/>
        <w:rPr>
          <w:rFonts w:ascii="Courier New" w:hAnsi="Courier New" w:cs="Courier New"/>
          <w:color w:val="auto"/>
          <w:sz w:val="18"/>
          <w:szCs w:val="18"/>
        </w:rPr>
      </w:pPr>
    </w:p>
    <w:p w14:paraId="3B9017D7" w14:textId="77777777" w:rsidR="003C64FC" w:rsidRDefault="003C64FC" w:rsidP="001C0D26">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 xml:space="preserve">   Changed the serial version of the program to utilize the MPI library to</w:t>
      </w:r>
    </w:p>
    <w:p w14:paraId="6D69227A" w14:textId="77777777" w:rsidR="003C64FC" w:rsidRDefault="003C64FC" w:rsidP="001C0D26">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 xml:space="preserve">   perform the matrix multiplication in parallel on </w:t>
      </w:r>
      <w:proofErr w:type="gramStart"/>
      <w:r>
        <w:rPr>
          <w:rFonts w:ascii="Courier New" w:hAnsi="Courier New" w:cs="Courier New"/>
          <w:color w:val="auto"/>
          <w:sz w:val="18"/>
          <w:szCs w:val="18"/>
        </w:rPr>
        <w:t>a number of</w:t>
      </w:r>
      <w:proofErr w:type="gramEnd"/>
      <w:r>
        <w:rPr>
          <w:rFonts w:ascii="Courier New" w:hAnsi="Courier New" w:cs="Courier New"/>
          <w:color w:val="auto"/>
          <w:sz w:val="18"/>
          <w:szCs w:val="18"/>
        </w:rPr>
        <w:t xml:space="preserve"> MPI processes </w:t>
      </w:r>
    </w:p>
    <w:p w14:paraId="60C78A59" w14:textId="2A587DC8" w:rsidR="003C64FC" w:rsidRDefault="003C64FC"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passed in on the command line.</w:t>
      </w:r>
    </w:p>
    <w:p w14:paraId="682F47A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8DC4FB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6EB2A5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76C37BF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44773C9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iomanip</w:t>
      </w:r>
      <w:proofErr w:type="spellEnd"/>
      <w:r>
        <w:rPr>
          <w:rFonts w:ascii="Courier New" w:hAnsi="Courier New" w:cs="Courier New"/>
          <w:color w:val="auto"/>
          <w:sz w:val="18"/>
          <w:szCs w:val="18"/>
        </w:rPr>
        <w:t>&gt;</w:t>
      </w:r>
    </w:p>
    <w:p w14:paraId="2D5D78B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sstream</w:t>
      </w:r>
      <w:proofErr w:type="spellEnd"/>
      <w:r>
        <w:rPr>
          <w:rFonts w:ascii="Courier New" w:hAnsi="Courier New" w:cs="Courier New"/>
          <w:color w:val="auto"/>
          <w:sz w:val="18"/>
          <w:szCs w:val="18"/>
        </w:rPr>
        <w:t>&gt;</w:t>
      </w:r>
    </w:p>
    <w:p w14:paraId="75EC5C2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stdlib.h</w:t>
      </w:r>
      <w:proofErr w:type="spellEnd"/>
      <w:r>
        <w:rPr>
          <w:rFonts w:ascii="Courier New" w:hAnsi="Courier New" w:cs="Courier New"/>
          <w:color w:val="auto"/>
          <w:sz w:val="18"/>
          <w:szCs w:val="18"/>
        </w:rPr>
        <w:t>&gt;</w:t>
      </w:r>
    </w:p>
    <w:p w14:paraId="0798C21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string.h</w:t>
      </w:r>
      <w:proofErr w:type="spellEnd"/>
      <w:r>
        <w:rPr>
          <w:rFonts w:ascii="Courier New" w:hAnsi="Courier New" w:cs="Courier New"/>
          <w:color w:val="auto"/>
          <w:sz w:val="18"/>
          <w:szCs w:val="18"/>
        </w:rPr>
        <w:t>&gt;</w:t>
      </w:r>
    </w:p>
    <w:p w14:paraId="0A5B294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&lt;sys/</w:t>
      </w:r>
      <w:proofErr w:type="spellStart"/>
      <w:r>
        <w:rPr>
          <w:rFonts w:ascii="Courier New" w:hAnsi="Courier New" w:cs="Courier New"/>
          <w:color w:val="auto"/>
          <w:sz w:val="18"/>
          <w:szCs w:val="18"/>
        </w:rPr>
        <w:t>time.h</w:t>
      </w:r>
      <w:proofErr w:type="spellEnd"/>
      <w:r>
        <w:rPr>
          <w:rFonts w:ascii="Courier New" w:hAnsi="Courier New" w:cs="Courier New"/>
          <w:color w:val="auto"/>
          <w:sz w:val="18"/>
          <w:szCs w:val="18"/>
        </w:rPr>
        <w:t>&gt;</w:t>
      </w:r>
    </w:p>
    <w:p w14:paraId="664A52D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time.h</w:t>
      </w:r>
      <w:proofErr w:type="spellEnd"/>
      <w:r>
        <w:rPr>
          <w:rFonts w:ascii="Courier New" w:hAnsi="Courier New" w:cs="Courier New"/>
          <w:color w:val="auto"/>
          <w:sz w:val="18"/>
          <w:szCs w:val="18"/>
        </w:rPr>
        <w:t>&gt;</w:t>
      </w:r>
    </w:p>
    <w:p w14:paraId="4C59E79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mpi.h</w:t>
      </w:r>
      <w:proofErr w:type="spellEnd"/>
      <w:r>
        <w:rPr>
          <w:rFonts w:ascii="Courier New" w:hAnsi="Courier New" w:cs="Courier New"/>
          <w:color w:val="auto"/>
          <w:sz w:val="18"/>
          <w:szCs w:val="18"/>
        </w:rPr>
        <w:t>&gt;</w:t>
      </w:r>
    </w:p>
    <w:p w14:paraId="301656A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406695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MX_SZ 320</w:t>
      </w:r>
    </w:p>
    <w:p w14:paraId="6503AB9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SEED 2397           /* random number seed */</w:t>
      </w:r>
    </w:p>
    <w:p w14:paraId="58DB4F5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MAX_</w:t>
      </w:r>
      <w:proofErr w:type="gramStart"/>
      <w:r>
        <w:rPr>
          <w:rFonts w:ascii="Courier New" w:hAnsi="Courier New" w:cs="Courier New"/>
          <w:color w:val="auto"/>
          <w:sz w:val="18"/>
          <w:szCs w:val="18"/>
        </w:rPr>
        <w:t>VALUE  100.0</w:t>
      </w:r>
      <w:proofErr w:type="gramEnd"/>
      <w:r>
        <w:rPr>
          <w:rFonts w:ascii="Courier New" w:hAnsi="Courier New" w:cs="Courier New"/>
          <w:color w:val="auto"/>
          <w:sz w:val="18"/>
          <w:szCs w:val="18"/>
        </w:rPr>
        <w:t xml:space="preserve">    /* maximum size of array elements A, and B */</w:t>
      </w:r>
    </w:p>
    <w:p w14:paraId="707ED9D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D784A9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copied from </w:t>
      </w:r>
      <w:proofErr w:type="spellStart"/>
      <w:r>
        <w:rPr>
          <w:rFonts w:ascii="Courier New" w:hAnsi="Courier New" w:cs="Courier New"/>
          <w:color w:val="auto"/>
          <w:sz w:val="18"/>
          <w:szCs w:val="18"/>
        </w:rPr>
        <w:t>mpbench</w:t>
      </w:r>
      <w:proofErr w:type="spellEnd"/>
      <w:r>
        <w:rPr>
          <w:rFonts w:ascii="Courier New" w:hAnsi="Courier New" w:cs="Courier New"/>
          <w:color w:val="auto"/>
          <w:sz w:val="18"/>
          <w:szCs w:val="18"/>
        </w:rPr>
        <w:t xml:space="preserve"> */</w:t>
      </w:r>
    </w:p>
    <w:p w14:paraId="1AD2B7A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TIMER_CLEAR  </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tv1.tv_sec = tv1.tv_usec = tv2.tv_sec = tv2.tv_usec = 0)</w:t>
      </w:r>
    </w:p>
    <w:p w14:paraId="20DC8D5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TIMER_START     </w:t>
      </w:r>
      <w:proofErr w:type="spellStart"/>
      <w:proofErr w:type="gramStart"/>
      <w:r>
        <w:rPr>
          <w:rFonts w:ascii="Courier New" w:hAnsi="Courier New" w:cs="Courier New"/>
          <w:color w:val="auto"/>
          <w:sz w:val="18"/>
          <w:szCs w:val="18"/>
        </w:rPr>
        <w:t>gettimeofday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&amp;tv1, (struct </w:t>
      </w:r>
      <w:proofErr w:type="spellStart"/>
      <w:r>
        <w:rPr>
          <w:rFonts w:ascii="Courier New" w:hAnsi="Courier New" w:cs="Courier New"/>
          <w:color w:val="auto"/>
          <w:sz w:val="18"/>
          <w:szCs w:val="18"/>
        </w:rPr>
        <w:t>timezone</w:t>
      </w:r>
      <w:proofErr w:type="spellEnd"/>
      <w:r>
        <w:rPr>
          <w:rFonts w:ascii="Courier New" w:hAnsi="Courier New" w:cs="Courier New"/>
          <w:color w:val="auto"/>
          <w:sz w:val="18"/>
          <w:szCs w:val="18"/>
        </w:rPr>
        <w:t>*)0)</w:t>
      </w:r>
    </w:p>
    <w:p w14:paraId="4826E5E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TIMER_ELAPSED</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(tv2.tv_usec-tv1.tv_usec)+((tv2.tv_sec-tv1.tv_sec)*1000000))</w:t>
      </w:r>
    </w:p>
    <w:p w14:paraId="174E713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TIMER_STOP      </w:t>
      </w:r>
      <w:proofErr w:type="spellStart"/>
      <w:proofErr w:type="gramStart"/>
      <w:r>
        <w:rPr>
          <w:rFonts w:ascii="Courier New" w:hAnsi="Courier New" w:cs="Courier New"/>
          <w:color w:val="auto"/>
          <w:sz w:val="18"/>
          <w:szCs w:val="18"/>
        </w:rPr>
        <w:t>gettimeofday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&amp;tv2, (struct </w:t>
      </w:r>
      <w:proofErr w:type="spellStart"/>
      <w:r>
        <w:rPr>
          <w:rFonts w:ascii="Courier New" w:hAnsi="Courier New" w:cs="Courier New"/>
          <w:color w:val="auto"/>
          <w:sz w:val="18"/>
          <w:szCs w:val="18"/>
        </w:rPr>
        <w:t>timezone</w:t>
      </w:r>
      <w:proofErr w:type="spellEnd"/>
      <w:r>
        <w:rPr>
          <w:rFonts w:ascii="Courier New" w:hAnsi="Courier New" w:cs="Courier New"/>
          <w:color w:val="auto"/>
          <w:sz w:val="18"/>
          <w:szCs w:val="18"/>
        </w:rPr>
        <w:t>*)0)</w:t>
      </w:r>
    </w:p>
    <w:p w14:paraId="375AEBF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struct </w:t>
      </w:r>
      <w:proofErr w:type="spellStart"/>
      <w:r>
        <w:rPr>
          <w:rFonts w:ascii="Courier New" w:hAnsi="Courier New" w:cs="Courier New"/>
          <w:color w:val="auto"/>
          <w:sz w:val="18"/>
          <w:szCs w:val="18"/>
        </w:rPr>
        <w:t>timeval</w:t>
      </w:r>
      <w:proofErr w:type="spellEnd"/>
      <w:r>
        <w:rPr>
          <w:rFonts w:ascii="Courier New" w:hAnsi="Courier New" w:cs="Courier New"/>
          <w:color w:val="auto"/>
          <w:sz w:val="18"/>
          <w:szCs w:val="18"/>
        </w:rPr>
        <w:t xml:space="preserve"> tv</w:t>
      </w:r>
      <w:proofErr w:type="gramStart"/>
      <w:r>
        <w:rPr>
          <w:rFonts w:ascii="Courier New" w:hAnsi="Courier New" w:cs="Courier New"/>
          <w:color w:val="auto"/>
          <w:sz w:val="18"/>
          <w:szCs w:val="18"/>
        </w:rPr>
        <w:t>1,tv</w:t>
      </w:r>
      <w:proofErr w:type="gramEnd"/>
      <w:r>
        <w:rPr>
          <w:rFonts w:ascii="Courier New" w:hAnsi="Courier New" w:cs="Courier New"/>
          <w:color w:val="auto"/>
          <w:sz w:val="18"/>
          <w:szCs w:val="18"/>
        </w:rPr>
        <w:t>2;</w:t>
      </w:r>
    </w:p>
    <w:p w14:paraId="361BC63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28FF12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Defines so that I can compile the code in visual studio</w:t>
      </w:r>
    </w:p>
    <w:p w14:paraId="4722BEA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//#define srand48(s) </w:t>
      </w:r>
      <w:proofErr w:type="spellStart"/>
      <w:r>
        <w:rPr>
          <w:rFonts w:ascii="Courier New" w:hAnsi="Courier New" w:cs="Courier New"/>
          <w:color w:val="auto"/>
          <w:sz w:val="18"/>
          <w:szCs w:val="18"/>
        </w:rPr>
        <w:t>srand</w:t>
      </w:r>
      <w:proofErr w:type="spellEnd"/>
      <w:r>
        <w:rPr>
          <w:rFonts w:ascii="Courier New" w:hAnsi="Courier New" w:cs="Courier New"/>
          <w:color w:val="auto"/>
          <w:sz w:val="18"/>
          <w:szCs w:val="18"/>
        </w:rPr>
        <w:t>(s)</w:t>
      </w:r>
    </w:p>
    <w:p w14:paraId="1AF8FEF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drand48() (((double)rand())/((double)RAND_MAX))</w:t>
      </w:r>
    </w:p>
    <w:p w14:paraId="5D58F0B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8185B4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19736E3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C590F1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This declaration facilitates the creation of a two dimensional</w:t>
      </w:r>
    </w:p>
    <w:p w14:paraId="7FA606D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dynamically allocated arrays (i.e. the </w:t>
      </w:r>
      <w:proofErr w:type="spellStart"/>
      <w:r>
        <w:rPr>
          <w:rFonts w:ascii="Courier New" w:hAnsi="Courier New" w:cs="Courier New"/>
          <w:color w:val="auto"/>
          <w:sz w:val="18"/>
          <w:szCs w:val="18"/>
        </w:rPr>
        <w:t>lxm</w:t>
      </w:r>
      <w:proofErr w:type="spellEnd"/>
      <w:r>
        <w:rPr>
          <w:rFonts w:ascii="Courier New" w:hAnsi="Courier New" w:cs="Courier New"/>
          <w:color w:val="auto"/>
          <w:sz w:val="18"/>
          <w:szCs w:val="18"/>
        </w:rPr>
        <w:t xml:space="preserve"> A array, the </w:t>
      </w:r>
      <w:proofErr w:type="spellStart"/>
      <w:r>
        <w:rPr>
          <w:rFonts w:ascii="Courier New" w:hAnsi="Courier New" w:cs="Courier New"/>
          <w:color w:val="auto"/>
          <w:sz w:val="18"/>
          <w:szCs w:val="18"/>
        </w:rPr>
        <w:t>mxn</w:t>
      </w:r>
      <w:proofErr w:type="spellEnd"/>
      <w:r>
        <w:rPr>
          <w:rFonts w:ascii="Courier New" w:hAnsi="Courier New" w:cs="Courier New"/>
          <w:color w:val="auto"/>
          <w:sz w:val="18"/>
          <w:szCs w:val="18"/>
        </w:rPr>
        <w:t xml:space="preserve"> B</w:t>
      </w:r>
    </w:p>
    <w:p w14:paraId="1F61DD4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array, and the </w:t>
      </w:r>
      <w:proofErr w:type="spellStart"/>
      <w:r>
        <w:rPr>
          <w:rFonts w:ascii="Courier New" w:hAnsi="Courier New" w:cs="Courier New"/>
          <w:color w:val="auto"/>
          <w:sz w:val="18"/>
          <w:szCs w:val="18"/>
        </w:rPr>
        <w:t>lxn</w:t>
      </w:r>
      <w:proofErr w:type="spellEnd"/>
      <w:r>
        <w:rPr>
          <w:rFonts w:ascii="Courier New" w:hAnsi="Courier New" w:cs="Courier New"/>
          <w:color w:val="auto"/>
          <w:sz w:val="18"/>
          <w:szCs w:val="18"/>
        </w:rPr>
        <w:t xml:space="preserve"> C array).  It allows pointer arithmetic to</w:t>
      </w:r>
    </w:p>
    <w:p w14:paraId="0873691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be applied to a single data stream that can be dynamically allocated.</w:t>
      </w:r>
    </w:p>
    <w:p w14:paraId="4E92EE2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 address the element at row x, and column y you would use the</w:t>
      </w:r>
    </w:p>
    <w:p w14:paraId="75C6DF0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following notation:  A(</w:t>
      </w:r>
      <w:proofErr w:type="spellStart"/>
      <w:proofErr w:type="gramStart"/>
      <w:r>
        <w:rPr>
          <w:rFonts w:ascii="Courier New" w:hAnsi="Courier New" w:cs="Courier New"/>
          <w:color w:val="auto"/>
          <w:sz w:val="18"/>
          <w:szCs w:val="18"/>
        </w:rPr>
        <w:t>x,y</w:t>
      </w:r>
      <w:proofErr w:type="spellEnd"/>
      <w:proofErr w:type="gramEnd"/>
      <w:r>
        <w:rPr>
          <w:rFonts w:ascii="Courier New" w:hAnsi="Courier New" w:cs="Courier New"/>
          <w:color w:val="auto"/>
          <w:sz w:val="18"/>
          <w:szCs w:val="18"/>
        </w:rPr>
        <w:t>),B(</w:t>
      </w:r>
      <w:proofErr w:type="spellStart"/>
      <w:r>
        <w:rPr>
          <w:rFonts w:ascii="Courier New" w:hAnsi="Courier New" w:cs="Courier New"/>
          <w:color w:val="auto"/>
          <w:sz w:val="18"/>
          <w:szCs w:val="18"/>
        </w:rPr>
        <w:t>x,y</w:t>
      </w:r>
      <w:proofErr w:type="spellEnd"/>
      <w:r>
        <w:rPr>
          <w:rFonts w:ascii="Courier New" w:hAnsi="Courier New" w:cs="Courier New"/>
          <w:color w:val="auto"/>
          <w:sz w:val="18"/>
          <w:szCs w:val="18"/>
        </w:rPr>
        <w:t>), or C(</w:t>
      </w:r>
      <w:proofErr w:type="spellStart"/>
      <w:r>
        <w:rPr>
          <w:rFonts w:ascii="Courier New" w:hAnsi="Courier New" w:cs="Courier New"/>
          <w:color w:val="auto"/>
          <w:sz w:val="18"/>
          <w:szCs w:val="18"/>
        </w:rPr>
        <w:t>x,y</w:t>
      </w:r>
      <w:proofErr w:type="spellEnd"/>
      <w:r>
        <w:rPr>
          <w:rFonts w:ascii="Courier New" w:hAnsi="Courier New" w:cs="Courier New"/>
          <w:color w:val="auto"/>
          <w:sz w:val="18"/>
          <w:szCs w:val="18"/>
        </w:rPr>
        <w:t>), respectively.</w:t>
      </w:r>
    </w:p>
    <w:p w14:paraId="6966E45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Note that this differs from the normal C notation if A were a</w:t>
      </w:r>
    </w:p>
    <w:p w14:paraId="2B538EF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roofErr w:type="gramStart"/>
      <w:r>
        <w:rPr>
          <w:rFonts w:ascii="Courier New" w:hAnsi="Courier New" w:cs="Courier New"/>
          <w:color w:val="auto"/>
          <w:sz w:val="18"/>
          <w:szCs w:val="18"/>
        </w:rPr>
        <w:t>two dimensional</w:t>
      </w:r>
      <w:proofErr w:type="gramEnd"/>
      <w:r>
        <w:rPr>
          <w:rFonts w:ascii="Courier New" w:hAnsi="Courier New" w:cs="Courier New"/>
          <w:color w:val="auto"/>
          <w:sz w:val="18"/>
          <w:szCs w:val="18"/>
        </w:rPr>
        <w:t xml:space="preserve"> array of A[x][y] but is still very descriptive</w:t>
      </w:r>
    </w:p>
    <w:p w14:paraId="3F9F6E2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of the data structure.</w:t>
      </w:r>
    </w:p>
    <w:p w14:paraId="62515CE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666E7F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float *a, *b, *c;</w:t>
      </w:r>
    </w:p>
    <w:p w14:paraId="14DE7A0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float *</w:t>
      </w:r>
      <w:proofErr w:type="spellStart"/>
      <w:r>
        <w:rPr>
          <w:rFonts w:ascii="Courier New" w:hAnsi="Courier New" w:cs="Courier New"/>
          <w:color w:val="auto"/>
          <w:sz w:val="18"/>
          <w:szCs w:val="18"/>
        </w:rPr>
        <w:t>group_a</w:t>
      </w:r>
      <w:proofErr w:type="spellEnd"/>
      <w:r>
        <w:rPr>
          <w:rFonts w:ascii="Courier New" w:hAnsi="Courier New" w:cs="Courier New"/>
          <w:color w:val="auto"/>
          <w:sz w:val="18"/>
          <w:szCs w:val="18"/>
        </w:rPr>
        <w:t>,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w:t>
      </w:r>
    </w:p>
    <w:p w14:paraId="35FB287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A(</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a+i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dim_m+j</w:t>
      </w:r>
      <w:proofErr w:type="spellEnd"/>
      <w:r>
        <w:rPr>
          <w:rFonts w:ascii="Courier New" w:hAnsi="Courier New" w:cs="Courier New"/>
          <w:color w:val="auto"/>
          <w:sz w:val="18"/>
          <w:szCs w:val="18"/>
        </w:rPr>
        <w:t>)</w:t>
      </w:r>
    </w:p>
    <w:p w14:paraId="7F4C4E9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B(</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b+i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w:t>
      </w:r>
    </w:p>
    <w:p w14:paraId="2D70169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#define C(</w:t>
      </w:r>
      <w:proofErr w:type="spellStart"/>
      <w:proofErr w:type="gramStart"/>
      <w:r>
        <w:rPr>
          <w:rFonts w:ascii="Courier New" w:hAnsi="Courier New" w:cs="Courier New"/>
          <w:color w:val="auto"/>
          <w:sz w:val="18"/>
          <w:szCs w:val="18"/>
        </w:rPr>
        <w:t>i,j</w:t>
      </w:r>
      <w:proofErr w:type="spellEnd"/>
      <w:proofErr w:type="gramEnd"/>
      <w:r>
        <w:rPr>
          <w:rFonts w:ascii="Courier New" w:hAnsi="Courier New" w:cs="Courier New"/>
          <w:color w:val="auto"/>
          <w:sz w:val="18"/>
          <w:szCs w:val="18"/>
        </w:rPr>
        <w:t>) *(</w:t>
      </w:r>
      <w:proofErr w:type="spellStart"/>
      <w:r>
        <w:rPr>
          <w:rFonts w:ascii="Courier New" w:hAnsi="Courier New" w:cs="Courier New"/>
          <w:color w:val="auto"/>
          <w:sz w:val="18"/>
          <w:szCs w:val="18"/>
        </w:rPr>
        <w:t>c+i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dim_n+j</w:t>
      </w:r>
      <w:proofErr w:type="spellEnd"/>
      <w:r>
        <w:rPr>
          <w:rFonts w:ascii="Courier New" w:hAnsi="Courier New" w:cs="Courier New"/>
          <w:color w:val="auto"/>
          <w:sz w:val="18"/>
          <w:szCs w:val="18"/>
        </w:rPr>
        <w:t>)</w:t>
      </w:r>
    </w:p>
    <w:p w14:paraId="401FF5A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520BE9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43DAC41" w14:textId="4C9CAB3B"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to retrieve the matrix dimensions of the array</w:t>
      </w:r>
      <w:r w:rsidR="00C72051">
        <w:rPr>
          <w:rFonts w:ascii="Courier New" w:hAnsi="Courier New" w:cs="Courier New"/>
          <w:color w:val="auto"/>
          <w:sz w:val="18"/>
          <w:szCs w:val="18"/>
        </w:rPr>
        <w:t>s</w:t>
      </w:r>
      <w:r>
        <w:rPr>
          <w:rFonts w:ascii="Courier New" w:hAnsi="Courier New" w:cs="Courier New"/>
          <w:color w:val="auto"/>
          <w:sz w:val="18"/>
          <w:szCs w:val="18"/>
        </w:rPr>
        <w:t xml:space="preserve"> from the</w:t>
      </w:r>
    </w:p>
    <w:p w14:paraId="7D06394A" w14:textId="392DDA4F" w:rsidR="001C0D26" w:rsidRDefault="00C72051"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command line.</w:t>
      </w:r>
    </w:p>
    <w:p w14:paraId="72D0B98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C6959D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get_index_</w:t>
      </w:r>
      <w:proofErr w:type="gramStart"/>
      <w:r>
        <w:rPr>
          <w:rFonts w:ascii="Courier New" w:hAnsi="Courier New" w:cs="Courier New"/>
          <w:color w:val="auto"/>
          <w:sz w:val="18"/>
          <w:szCs w:val="18"/>
        </w:rPr>
        <w:t>size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 {</w:t>
      </w:r>
    </w:p>
    <w:p w14:paraId="00A7533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proofErr w:type="gram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w:t>
      </w:r>
      <w:proofErr w:type="gramEnd"/>
      <w:r>
        <w:rPr>
          <w:rFonts w:ascii="Courier New" w:hAnsi="Courier New" w:cs="Courier New"/>
          <w:color w:val="auto"/>
          <w:sz w:val="18"/>
          <w:szCs w:val="18"/>
        </w:rPr>
        <w:t xml:space="preserve">= 2 &amp;&amp;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 4) {</w:t>
      </w:r>
    </w:p>
    <w:p w14:paraId="2E2FFF8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0269DD3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596FA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"usage:  </w:t>
      </w:r>
      <w:proofErr w:type="spellStart"/>
      <w:r>
        <w:rPr>
          <w:rFonts w:ascii="Courier New" w:hAnsi="Courier New" w:cs="Courier New"/>
          <w:color w:val="auto"/>
          <w:sz w:val="18"/>
          <w:szCs w:val="18"/>
        </w:rPr>
        <w:t>mm_mult_serial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l_dimension</w:t>
      </w:r>
      <w:proofErr w:type="spellEnd"/>
      <w:r>
        <w:rPr>
          <w:rFonts w:ascii="Courier New" w:hAnsi="Courier New" w:cs="Courier New"/>
          <w:color w:val="auto"/>
          <w:sz w:val="18"/>
          <w:szCs w:val="18"/>
        </w:rPr>
        <w:t>] &lt;</w:t>
      </w:r>
      <w:proofErr w:type="spellStart"/>
      <w:r>
        <w:rPr>
          <w:rFonts w:ascii="Courier New" w:hAnsi="Courier New" w:cs="Courier New"/>
          <w:color w:val="auto"/>
          <w:sz w:val="18"/>
          <w:szCs w:val="18"/>
        </w:rPr>
        <w:t>m_dimension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n_dimmension</w:t>
      </w:r>
      <w:proofErr w:type="spellEnd"/>
      <w:r>
        <w:rPr>
          <w:rFonts w:ascii="Courier New" w:hAnsi="Courier New" w:cs="Courier New"/>
          <w:color w:val="auto"/>
          <w:sz w:val="18"/>
          <w:szCs w:val="18"/>
        </w:rPr>
        <w:t>&gt;"</w:t>
      </w:r>
    </w:p>
    <w:p w14:paraId="2C1D068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08FC88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Finalize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70E0CE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5111A7D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D6116E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0B9A64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6D2C579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 2) {</w:t>
      </w:r>
    </w:p>
    <w:p w14:paraId="59283FD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78265C0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2A607A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w:t>
      </w:r>
    </w:p>
    <w:p w14:paraId="667FB29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4BF2EB2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2]);</w:t>
      </w:r>
    </w:p>
    <w:p w14:paraId="4133F5A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01641A9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85D675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52C6A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2C9AF94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05952F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&lt;= 0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&lt;= 0 ||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&lt;= 0) {</w:t>
      </w:r>
    </w:p>
    <w:p w14:paraId="0DD0761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"Error: number of rows and/or columns must be greater than 0"</w:t>
      </w:r>
    </w:p>
    <w:p w14:paraId="1150331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CC3E8A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Finalize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12C1CBA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gramStart"/>
      <w:r>
        <w:rPr>
          <w:rFonts w:ascii="Courier New" w:hAnsi="Courier New" w:cs="Courier New"/>
          <w:color w:val="auto"/>
          <w:sz w:val="18"/>
          <w:szCs w:val="18"/>
        </w:rPr>
        <w:t>exit(</w:t>
      </w:r>
      <w:proofErr w:type="gramEnd"/>
      <w:r>
        <w:rPr>
          <w:rFonts w:ascii="Courier New" w:hAnsi="Courier New" w:cs="Courier New"/>
          <w:color w:val="auto"/>
          <w:sz w:val="18"/>
          <w:szCs w:val="18"/>
        </w:rPr>
        <w:t>1);</w:t>
      </w:r>
    </w:p>
    <w:p w14:paraId="2FAD9B5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2DD0E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2B49F9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65A292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BE8E4A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099AD3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that fills the number matrix with Random Data with values</w:t>
      </w:r>
    </w:p>
    <w:p w14:paraId="629623A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between 0 and MAX_VALUE</w:t>
      </w:r>
    </w:p>
    <w:p w14:paraId="34E31C0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simulates in some way what might happen if there was a</w:t>
      </w:r>
    </w:p>
    <w:p w14:paraId="07B8232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single sequential data acquisition source such as a single file</w:t>
      </w:r>
    </w:p>
    <w:p w14:paraId="3E28348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773F7D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fill_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float *array,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26F7899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16605D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j;</w:t>
      </w:r>
    </w:p>
    <w:p w14:paraId="41FB452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w:t>
      </w:r>
    </w:p>
    <w:p w14:paraId="5F99A60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(j = 0; j &lt;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 {</w:t>
      </w:r>
    </w:p>
    <w:p w14:paraId="2483B90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array[</w:t>
      </w:r>
      <w:proofErr w:type="spellStart"/>
      <w:proofErr w:type="gramEnd"/>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j] = drand48()*MAX_VALUE;</w:t>
      </w:r>
    </w:p>
    <w:p w14:paraId="6C5D405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07B2A4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012587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7AD973B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3386E0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6E1A77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that outputs the matrices to the screen</w:t>
      </w:r>
    </w:p>
    <w:p w14:paraId="39E3089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5CD000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spellStart"/>
      <w:r>
        <w:rPr>
          <w:rFonts w:ascii="Courier New" w:hAnsi="Courier New" w:cs="Courier New"/>
          <w:color w:val="auto"/>
          <w:sz w:val="18"/>
          <w:szCs w:val="18"/>
        </w:rPr>
        <w:t>print_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float *array,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348662A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283B2A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j;</w:t>
      </w:r>
    </w:p>
    <w:p w14:paraId="31689E0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w:t>
      </w:r>
    </w:p>
    <w:p w14:paraId="1583870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(j = 0; j &lt;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 {</w:t>
      </w:r>
    </w:p>
    <w:p w14:paraId="71E0D80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gramStart"/>
      <w:r>
        <w:rPr>
          <w:rFonts w:ascii="Courier New" w:hAnsi="Courier New" w:cs="Courier New"/>
          <w:color w:val="auto"/>
          <w:sz w:val="18"/>
          <w:szCs w:val="18"/>
        </w:rPr>
        <w:t>array[</w:t>
      </w:r>
      <w:proofErr w:type="spellStart"/>
      <w:proofErr w:type="gramEnd"/>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j] &lt;&lt; " ";</w:t>
      </w:r>
    </w:p>
    <w:p w14:paraId="59CBC03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899984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773D2A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164479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F1C968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6C66A2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Routine to get the base number of multiplies for a </w:t>
      </w:r>
      <w:proofErr w:type="spellStart"/>
      <w:r>
        <w:rPr>
          <w:rFonts w:ascii="Courier New" w:hAnsi="Courier New" w:cs="Courier New"/>
          <w:color w:val="auto"/>
          <w:sz w:val="18"/>
          <w:szCs w:val="18"/>
        </w:rPr>
        <w:t>ceratin</w:t>
      </w:r>
      <w:proofErr w:type="spellEnd"/>
      <w:r>
        <w:rPr>
          <w:rFonts w:ascii="Courier New" w:hAnsi="Courier New" w:cs="Courier New"/>
          <w:color w:val="auto"/>
          <w:sz w:val="18"/>
          <w:szCs w:val="18"/>
        </w:rPr>
        <w:t xml:space="preserve"> process</w:t>
      </w:r>
    </w:p>
    <w:p w14:paraId="34E3B9E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getBaseMult</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w:t>
      </w:r>
    </w:p>
    <w:p w14:paraId="1F5FBB7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6A6C6C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base number of multiplies for each task</w:t>
      </w:r>
    </w:p>
    <w:p w14:paraId="37257DC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3456932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8574B6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extra if it is not an even distribution</w:t>
      </w:r>
    </w:p>
    <w:p w14:paraId="47F4964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extra =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0D35A59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5E1F5BF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there are any extra assign them to the first tasks up to rank of extra</w:t>
      </w:r>
    </w:p>
    <w:p w14:paraId="7418DE9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extra !</w:t>
      </w:r>
      <w:proofErr w:type="gramEnd"/>
      <w:r>
        <w:rPr>
          <w:rFonts w:ascii="Courier New" w:hAnsi="Courier New" w:cs="Courier New"/>
          <w:color w:val="auto"/>
          <w:sz w:val="18"/>
          <w:szCs w:val="18"/>
        </w:rPr>
        <w:t>= 0)</w:t>
      </w:r>
    </w:p>
    <w:p w14:paraId="79200CF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D9F205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rank is less than the number of extra items, then this process gets an extra multiply to process</w:t>
      </w:r>
    </w:p>
    <w:p w14:paraId="3CA8D97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&lt; extra)</w:t>
      </w:r>
    </w:p>
    <w:p w14:paraId="34AB699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base =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+ 1;</w:t>
      </w:r>
    </w:p>
    <w:p w14:paraId="2EFFC5D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556859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350486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base;</w:t>
      </w:r>
    </w:p>
    <w:p w14:paraId="39F5662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65C2FB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99EAE7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ONE-TO-ALL SCATTER ROUTINE</w:t>
      </w:r>
    </w:p>
    <w:p w14:paraId="0798975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Routine to divide the number of rows to each process based on the number</w:t>
      </w:r>
    </w:p>
    <w:p w14:paraId="03F2218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of multiplies that each process must perform.  Each process will receive the</w:t>
      </w:r>
    </w:p>
    <w:p w14:paraId="7AFDBBE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row up to number of multiplies in a sequential order.  This method will also keep up</w:t>
      </w:r>
    </w:p>
    <w:p w14:paraId="731E175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with the current column slider and pass that to the process so it knows where to</w:t>
      </w:r>
    </w:p>
    <w:p w14:paraId="6471FB4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start it's set of multiplications.</w:t>
      </w:r>
    </w:p>
    <w:p w14:paraId="03C2E10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The partial arrays for each process are stored in the </w:t>
      </w:r>
      <w:proofErr w:type="spellStart"/>
      <w:r>
        <w:rPr>
          <w:rFonts w:ascii="Courier New" w:hAnsi="Courier New" w:cs="Courier New"/>
          <w:color w:val="auto"/>
          <w:sz w:val="18"/>
          <w:szCs w:val="18"/>
        </w:rPr>
        <w:t>group_</w:t>
      </w:r>
      <w:proofErr w:type="gramStart"/>
      <w:r>
        <w:rPr>
          <w:rFonts w:ascii="Courier New" w:hAnsi="Courier New" w:cs="Courier New"/>
          <w:color w:val="auto"/>
          <w:sz w:val="18"/>
          <w:szCs w:val="18"/>
        </w:rPr>
        <w:t>a</w:t>
      </w:r>
      <w:proofErr w:type="spellEnd"/>
      <w:proofErr w:type="gramEnd"/>
      <w:r>
        <w:rPr>
          <w:rFonts w:ascii="Courier New" w:hAnsi="Courier New" w:cs="Courier New"/>
          <w:color w:val="auto"/>
          <w:sz w:val="18"/>
          <w:szCs w:val="18"/>
        </w:rPr>
        <w:t xml:space="preserve"> array.</w:t>
      </w:r>
    </w:p>
    <w:p w14:paraId="6640003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055380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gramStart"/>
      <w:r>
        <w:rPr>
          <w:rFonts w:ascii="Courier New" w:hAnsi="Courier New" w:cs="Courier New"/>
          <w:color w:val="auto"/>
          <w:sz w:val="18"/>
          <w:szCs w:val="18"/>
        </w:rPr>
        <w:t>scatter(</w:t>
      </w:r>
      <w:proofErr w:type="gramEnd"/>
      <w:r>
        <w:rPr>
          <w:rFonts w:ascii="Courier New" w:hAnsi="Courier New" w:cs="Courier New"/>
          <w:color w:val="auto"/>
          <w:sz w:val="18"/>
          <w:szCs w:val="18"/>
        </w:rPr>
        <w:t>float* a, float* b, float *</w:t>
      </w:r>
      <w:proofErr w:type="spellStart"/>
      <w:r>
        <w:rPr>
          <w:rFonts w:ascii="Courier New" w:hAnsi="Courier New" w:cs="Courier New"/>
          <w:color w:val="auto"/>
          <w:sz w:val="18"/>
          <w:szCs w:val="18"/>
        </w:rPr>
        <w:t>group_a</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root,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2053AD5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w:t>
      </w:r>
    </w:p>
    <w:p w14:paraId="452E27B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6B779E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17CBFFD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type = 234;</w:t>
      </w:r>
    </w:p>
    <w:p w14:paraId="08219C3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C71BE2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How many multiplies will the entire operation require?</w:t>
      </w:r>
    </w:p>
    <w:p w14:paraId="0299649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0;</w:t>
      </w:r>
    </w:p>
    <w:p w14:paraId="51B3EC8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1)</w:t>
      </w:r>
    </w:p>
    <w:p w14:paraId="7E871AA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2015FD9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if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1)</w:t>
      </w:r>
    </w:p>
    <w:p w14:paraId="06AF499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
    <w:p w14:paraId="0DA6689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4406463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3FBF6C2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DA5611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Variables to keep up with what row and column we are reading from</w:t>
      </w:r>
    </w:p>
    <w:p w14:paraId="3C8ACDC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begin_row</w:t>
      </w:r>
      <w:proofErr w:type="spellEnd"/>
      <w:r>
        <w:rPr>
          <w:rFonts w:ascii="Courier New" w:hAnsi="Courier New" w:cs="Courier New"/>
          <w:color w:val="auto"/>
          <w:sz w:val="18"/>
          <w:szCs w:val="18"/>
        </w:rPr>
        <w:t xml:space="preserve"> = 0;</w:t>
      </w:r>
    </w:p>
    <w:p w14:paraId="34043E8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 xml:space="preserve"> = 0;</w:t>
      </w:r>
    </w:p>
    <w:p w14:paraId="21DEA91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609A31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process does </w:t>
      </w:r>
      <w:proofErr w:type="gramStart"/>
      <w:r>
        <w:rPr>
          <w:rFonts w:ascii="Courier New" w:hAnsi="Courier New" w:cs="Courier New"/>
          <w:color w:val="auto"/>
          <w:sz w:val="18"/>
          <w:szCs w:val="18"/>
        </w:rPr>
        <w:t>all of</w:t>
      </w:r>
      <w:proofErr w:type="gramEnd"/>
      <w:r>
        <w:rPr>
          <w:rFonts w:ascii="Courier New" w:hAnsi="Courier New" w:cs="Courier New"/>
          <w:color w:val="auto"/>
          <w:sz w:val="18"/>
          <w:szCs w:val="18"/>
        </w:rPr>
        <w:t xml:space="preserve"> the work</w:t>
      </w:r>
    </w:p>
    <w:p w14:paraId="6AC3352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w:t>
      </w:r>
    </w:p>
    <w:p w14:paraId="5DDAD3D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EFD9B3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Loop over the MPI tasks</w:t>
      </w:r>
    </w:p>
    <w:p w14:paraId="5237C0E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w:t>
      </w:r>
    </w:p>
    <w:p w14:paraId="3FF1364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3BC87D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Get the number of multiplies</w:t>
      </w:r>
    </w:p>
    <w:p w14:paraId="12B3ACC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proofErr w:type="gramStart"/>
      <w:r>
        <w:rPr>
          <w:rFonts w:ascii="Courier New" w:hAnsi="Courier New" w:cs="Courier New"/>
          <w:color w:val="auto"/>
          <w:sz w:val="18"/>
          <w:szCs w:val="18"/>
        </w:rPr>
        <w:t>getBaseMult</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w:t>
      </w:r>
    </w:p>
    <w:p w14:paraId="11F8233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76ABA8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task gets at least one row to work with</w:t>
      </w:r>
    </w:p>
    <w:p w14:paraId="5483DCC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 xml:space="preserve"> = 1;</w:t>
      </w:r>
    </w:p>
    <w:p w14:paraId="61B9E6F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3DE19F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Variables to keep up with navigating the matrices</w:t>
      </w:r>
    </w:p>
    <w:p w14:paraId="6A973E8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count = base;</w:t>
      </w:r>
    </w:p>
    <w:p w14:paraId="4747599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curr_col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w:t>
      </w:r>
    </w:p>
    <w:p w14:paraId="174438A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F3DB60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number of rows that we need to send to the process.</w:t>
      </w:r>
    </w:p>
    <w:p w14:paraId="6D7E260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(count &gt; 0)</w:t>
      </w:r>
    </w:p>
    <w:p w14:paraId="1B86C14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BB2752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Get the current distance from the end of </w:t>
      </w:r>
      <w:proofErr w:type="spellStart"/>
      <w:r>
        <w:rPr>
          <w:rFonts w:ascii="Courier New" w:hAnsi="Courier New" w:cs="Courier New"/>
          <w:color w:val="auto"/>
          <w:sz w:val="18"/>
          <w:szCs w:val="18"/>
        </w:rPr>
        <w:t>dim_n</w:t>
      </w:r>
      <w:proofErr w:type="spellEnd"/>
    </w:p>
    <w:p w14:paraId="2844116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diff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curr_col</w:t>
      </w:r>
      <w:proofErr w:type="spellEnd"/>
      <w:r>
        <w:rPr>
          <w:rFonts w:ascii="Courier New" w:hAnsi="Courier New" w:cs="Courier New"/>
          <w:color w:val="auto"/>
          <w:sz w:val="18"/>
          <w:szCs w:val="18"/>
        </w:rPr>
        <w:t>;</w:t>
      </w:r>
    </w:p>
    <w:p w14:paraId="565CB93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E3B600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we have more multiplies to process then left for this row, we must add another row</w:t>
      </w:r>
    </w:p>
    <w:p w14:paraId="06DFEAF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(count &gt; diff)</w:t>
      </w:r>
    </w:p>
    <w:p w14:paraId="5745302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455847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w:t>
      </w:r>
    </w:p>
    <w:p w14:paraId="2FC78E7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 -= diff;</w:t>
      </w:r>
    </w:p>
    <w:p w14:paraId="15B13EC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curr_col</w:t>
      </w:r>
      <w:proofErr w:type="spellEnd"/>
      <w:r>
        <w:rPr>
          <w:rFonts w:ascii="Courier New" w:hAnsi="Courier New" w:cs="Courier New"/>
          <w:color w:val="auto"/>
          <w:sz w:val="18"/>
          <w:szCs w:val="18"/>
        </w:rPr>
        <w:t xml:space="preserve"> = 0;</w:t>
      </w:r>
    </w:p>
    <w:p w14:paraId="4BC2201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continue;</w:t>
      </w:r>
    </w:p>
    <w:p w14:paraId="7155533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16553E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5751456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63E02A9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9CF39E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DED123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the current loop iteration doesn't correspond to the root then we must send the column and number of rows to the process</w:t>
      </w:r>
    </w:p>
    <w:p w14:paraId="5AE14DE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if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task</w:t>
      </w:r>
      <w:proofErr w:type="spellEnd"/>
      <w:r>
        <w:rPr>
          <w:rFonts w:ascii="Courier New" w:hAnsi="Courier New" w:cs="Courier New"/>
          <w:color w:val="auto"/>
          <w:sz w:val="18"/>
          <w:szCs w:val="18"/>
        </w:rPr>
        <w:t xml:space="preserve"> !</w:t>
      </w:r>
      <w:proofErr w:type="gramEnd"/>
      <w:r>
        <w:rPr>
          <w:rFonts w:ascii="Courier New" w:hAnsi="Courier New" w:cs="Courier New"/>
          <w:color w:val="auto"/>
          <w:sz w:val="18"/>
          <w:szCs w:val="18"/>
        </w:rPr>
        <w:t>= root)</w:t>
      </w:r>
    </w:p>
    <w:p w14:paraId="10777DE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25C39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 xml:space="preserve">, 1, MPI_INT,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type, MPI_COMM_WORLD); // send the column slider location</w:t>
      </w:r>
    </w:p>
    <w:p w14:paraId="6ACE167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 xml:space="preserve">, 1, MPI_INT,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type, MPI_COMM_WORLD); // send the number of rows for correct sizing</w:t>
      </w:r>
    </w:p>
    <w:p w14:paraId="7F4057B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272508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5687989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Local Buffer variables</w:t>
      </w:r>
    </w:p>
    <w:p w14:paraId="2AF6B5D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float* </w:t>
      </w:r>
      <w:proofErr w:type="spellStart"/>
      <w:r>
        <w:rPr>
          <w:rFonts w:ascii="Courier New" w:hAnsi="Courier New" w:cs="Courier New"/>
          <w:color w:val="auto"/>
          <w:sz w:val="18"/>
          <w:szCs w:val="18"/>
        </w:rPr>
        <w:t>local_a</w:t>
      </w:r>
      <w:proofErr w:type="spellEnd"/>
      <w:r>
        <w:rPr>
          <w:rFonts w:ascii="Courier New" w:hAnsi="Courier New" w:cs="Courier New"/>
          <w:color w:val="auto"/>
          <w:sz w:val="18"/>
          <w:szCs w:val="18"/>
        </w:rPr>
        <w:t xml:space="preserve"> = new float[</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55AC08F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3E2087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Reset our column check and multiply count</w:t>
      </w:r>
    </w:p>
    <w:p w14:paraId="516A767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curr_col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w:t>
      </w:r>
    </w:p>
    <w:p w14:paraId="7C4ED15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 = base;</w:t>
      </w:r>
    </w:p>
    <w:p w14:paraId="76C3212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6DC71F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Row assignment</w:t>
      </w:r>
    </w:p>
    <w:p w14:paraId="420D20F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 = 0; r &lt; </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 r++)</w:t>
      </w:r>
    </w:p>
    <w:p w14:paraId="0CB696D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C4D02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Fill up the local matrix with values from the main A matrix</w:t>
      </w:r>
    </w:p>
    <w:p w14:paraId="407153A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t = 0; t &lt;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t++)</w:t>
      </w:r>
    </w:p>
    <w:p w14:paraId="56A353C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2D2143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this is the root, go ahead and store it in the buffer</w:t>
      </w:r>
    </w:p>
    <w:p w14:paraId="605F80A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xml:space="preserve"> == root)</w:t>
      </w:r>
    </w:p>
    <w:p w14:paraId="4AD6DF8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04B2B7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w:t>
      </w:r>
      <w:proofErr w:type="gramStart"/>
      <w:r>
        <w:rPr>
          <w:rFonts w:ascii="Courier New" w:hAnsi="Courier New" w:cs="Courier New"/>
          <w:color w:val="auto"/>
          <w:sz w:val="18"/>
          <w:szCs w:val="18"/>
        </w:rPr>
        <w:t>a</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r*</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t] = a[</w:t>
      </w:r>
      <w:proofErr w:type="spellStart"/>
      <w:r>
        <w:rPr>
          <w:rFonts w:ascii="Courier New" w:hAnsi="Courier New" w:cs="Courier New"/>
          <w:color w:val="auto"/>
          <w:sz w:val="18"/>
          <w:szCs w:val="18"/>
        </w:rPr>
        <w:t>begin_row</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t];</w:t>
      </w:r>
    </w:p>
    <w:p w14:paraId="4ECF6F1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6E6812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 Store it in the local that will be sent to the other processes</w:t>
      </w:r>
    </w:p>
    <w:p w14:paraId="53F68CC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483FB5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local_</w:t>
      </w:r>
      <w:proofErr w:type="gramStart"/>
      <w:r>
        <w:rPr>
          <w:rFonts w:ascii="Courier New" w:hAnsi="Courier New" w:cs="Courier New"/>
          <w:color w:val="auto"/>
          <w:sz w:val="18"/>
          <w:szCs w:val="18"/>
        </w:rPr>
        <w:t>a</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r*</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t] = a[</w:t>
      </w:r>
      <w:proofErr w:type="spellStart"/>
      <w:r>
        <w:rPr>
          <w:rFonts w:ascii="Courier New" w:hAnsi="Courier New" w:cs="Courier New"/>
          <w:color w:val="auto"/>
          <w:sz w:val="18"/>
          <w:szCs w:val="18"/>
        </w:rPr>
        <w:t>begin_row</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 t];</w:t>
      </w:r>
    </w:p>
    <w:p w14:paraId="464F4B1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B01B56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B994C1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30A062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distance from the end of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for this set of row multiplications</w:t>
      </w:r>
    </w:p>
    <w:p w14:paraId="3299AA5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diff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curr_col</w:t>
      </w:r>
      <w:proofErr w:type="spellEnd"/>
      <w:r>
        <w:rPr>
          <w:rFonts w:ascii="Courier New" w:hAnsi="Courier New" w:cs="Courier New"/>
          <w:color w:val="auto"/>
          <w:sz w:val="18"/>
          <w:szCs w:val="18"/>
        </w:rPr>
        <w:t>;</w:t>
      </w:r>
    </w:p>
    <w:p w14:paraId="4C2834E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D82715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we still have more to process we must add the next row to </w:t>
      </w:r>
      <w:proofErr w:type="gramStart"/>
      <w:r>
        <w:rPr>
          <w:rFonts w:ascii="Courier New" w:hAnsi="Courier New" w:cs="Courier New"/>
          <w:color w:val="auto"/>
          <w:sz w:val="18"/>
          <w:szCs w:val="18"/>
        </w:rPr>
        <w:t>this processes variables</w:t>
      </w:r>
      <w:proofErr w:type="gramEnd"/>
    </w:p>
    <w:p w14:paraId="5042CDE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(diff &lt;= count)</w:t>
      </w:r>
    </w:p>
    <w:p w14:paraId="2DE1F2B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028D0C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begin_row</w:t>
      </w:r>
      <w:proofErr w:type="spellEnd"/>
      <w:r>
        <w:rPr>
          <w:rFonts w:ascii="Courier New" w:hAnsi="Courier New" w:cs="Courier New"/>
          <w:color w:val="auto"/>
          <w:sz w:val="18"/>
          <w:szCs w:val="18"/>
        </w:rPr>
        <w:t>++;</w:t>
      </w:r>
    </w:p>
    <w:p w14:paraId="48DE905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 -= diff;</w:t>
      </w:r>
    </w:p>
    <w:p w14:paraId="1D54A4A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curr_col</w:t>
      </w:r>
      <w:proofErr w:type="spellEnd"/>
      <w:r>
        <w:rPr>
          <w:rFonts w:ascii="Courier New" w:hAnsi="Courier New" w:cs="Courier New"/>
          <w:color w:val="auto"/>
          <w:sz w:val="18"/>
          <w:szCs w:val="18"/>
        </w:rPr>
        <w:t xml:space="preserve"> = 0;</w:t>
      </w:r>
    </w:p>
    <w:p w14:paraId="533DCAA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4951C2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766AF3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95C5B5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Column Assignment</w:t>
      </w:r>
    </w:p>
    <w:p w14:paraId="1728352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This logic will keep up with what column each process should start performing calculations</w:t>
      </w:r>
    </w:p>
    <w:p w14:paraId="7C8CD7C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Base is the updated base number of multiplies each process must perform</w:t>
      </w:r>
    </w:p>
    <w:p w14:paraId="423E3A9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temp_column</w:t>
      </w:r>
      <w:proofErr w:type="spellEnd"/>
      <w:r>
        <w:rPr>
          <w:rFonts w:ascii="Courier New" w:hAnsi="Courier New" w:cs="Courier New"/>
          <w:color w:val="auto"/>
          <w:sz w:val="18"/>
          <w:szCs w:val="18"/>
        </w:rPr>
        <w:t xml:space="preserve"> = base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 Get the leftover after applying number of multiplies</w:t>
      </w:r>
    </w:p>
    <w:p w14:paraId="6859A7B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temp_column</w:t>
      </w:r>
      <w:proofErr w:type="spellEnd"/>
      <w:r>
        <w:rPr>
          <w:rFonts w:ascii="Courier New" w:hAnsi="Courier New" w:cs="Courier New"/>
          <w:color w:val="auto"/>
          <w:sz w:val="18"/>
          <w:szCs w:val="18"/>
        </w:rPr>
        <w:t>; // Update the current column index</w:t>
      </w:r>
    </w:p>
    <w:p w14:paraId="5283E58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 xml:space="preserve"> &gt;=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Account for wrapping around </w:t>
      </w:r>
      <w:proofErr w:type="spellStart"/>
      <w:r>
        <w:rPr>
          <w:rFonts w:ascii="Courier New" w:hAnsi="Courier New" w:cs="Courier New"/>
          <w:color w:val="auto"/>
          <w:sz w:val="18"/>
          <w:szCs w:val="18"/>
        </w:rPr>
        <w:t>dim_n</w:t>
      </w:r>
      <w:proofErr w:type="spellEnd"/>
    </w:p>
    <w:p w14:paraId="290A5CC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begin_column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0D959F6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011D25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Send the data to the other processes</w:t>
      </w:r>
    </w:p>
    <w:p w14:paraId="06C03BB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task</w:t>
      </w:r>
      <w:proofErr w:type="spellEnd"/>
      <w:r>
        <w:rPr>
          <w:rFonts w:ascii="Courier New" w:hAnsi="Courier New" w:cs="Courier New"/>
          <w:color w:val="auto"/>
          <w:sz w:val="18"/>
          <w:szCs w:val="18"/>
        </w:rPr>
        <w:t xml:space="preserve"> !</w:t>
      </w:r>
      <w:proofErr w:type="gramEnd"/>
      <w:r>
        <w:rPr>
          <w:rFonts w:ascii="Courier New" w:hAnsi="Courier New" w:cs="Courier New"/>
          <w:color w:val="auto"/>
          <w:sz w:val="18"/>
          <w:szCs w:val="18"/>
        </w:rPr>
        <w:t>= root)</w:t>
      </w:r>
    </w:p>
    <w:p w14:paraId="17BF8D9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AA8610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local_a</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MPI_FLOAT,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type, MPI_COMM_WORLD);</w:t>
      </w:r>
    </w:p>
    <w:p w14:paraId="189E3A3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92BCAB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00D731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delete[</w:t>
      </w:r>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local_a</w:t>
      </w:r>
      <w:proofErr w:type="spellEnd"/>
      <w:r>
        <w:rPr>
          <w:rFonts w:ascii="Courier New" w:hAnsi="Courier New" w:cs="Courier New"/>
          <w:color w:val="auto"/>
          <w:sz w:val="18"/>
          <w:szCs w:val="18"/>
        </w:rPr>
        <w:t>;</w:t>
      </w:r>
    </w:p>
    <w:p w14:paraId="4F04858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B828B6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A2A59E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25C73C4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760F97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base number of multiplies for each task</w:t>
      </w:r>
    </w:p>
    <w:p w14:paraId="0E500E0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proofErr w:type="gramStart"/>
      <w:r>
        <w:rPr>
          <w:rFonts w:ascii="Courier New" w:hAnsi="Courier New" w:cs="Courier New"/>
          <w:color w:val="auto"/>
          <w:sz w:val="18"/>
          <w:szCs w:val="18"/>
        </w:rPr>
        <w:t>getBaseMult</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rank);</w:t>
      </w:r>
    </w:p>
    <w:p w14:paraId="3035C47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19BE87A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 must send the number of rows as well</w:t>
      </w:r>
    </w:p>
    <w:p w14:paraId="3D6718F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 xml:space="preserve"> = 0;</w:t>
      </w:r>
    </w:p>
    <w:p w14:paraId="37367D6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075839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Receive smaller arrays as well as the starting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column from the root process</w:t>
      </w:r>
    </w:p>
    <w:p w14:paraId="7745903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start_column</w:t>
      </w:r>
      <w:proofErr w:type="spellEnd"/>
      <w:r>
        <w:rPr>
          <w:rFonts w:ascii="Courier New" w:hAnsi="Courier New" w:cs="Courier New"/>
          <w:color w:val="auto"/>
          <w:sz w:val="18"/>
          <w:szCs w:val="18"/>
        </w:rPr>
        <w:t>, 1, MPI_INT, root, type, MPI_COMM_WORLD, &amp;status);</w:t>
      </w:r>
    </w:p>
    <w:p w14:paraId="42BA8AD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 1, MPI_INT, root, type, MPI_COMM_WORLD, &amp;status);</w:t>
      </w:r>
    </w:p>
    <w:p w14:paraId="096C18B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group_a</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num_rows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MPI_FLOAT, root, type, MPI_COMM_WORLD, &amp;status);</w:t>
      </w:r>
    </w:p>
    <w:p w14:paraId="12FD057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FC6752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B8A10D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AB6067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All to one gather routine</w:t>
      </w:r>
    </w:p>
    <w:p w14:paraId="0422D9B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Each process will send their calculated sub matrix back to the root process</w:t>
      </w:r>
    </w:p>
    <w:p w14:paraId="4806730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void </w:t>
      </w:r>
      <w:proofErr w:type="gramStart"/>
      <w:r>
        <w:rPr>
          <w:rFonts w:ascii="Courier New" w:hAnsi="Courier New" w:cs="Courier New"/>
          <w:color w:val="auto"/>
          <w:sz w:val="18"/>
          <w:szCs w:val="18"/>
        </w:rPr>
        <w:t>gather(</w:t>
      </w:r>
      <w:proofErr w:type="gramEnd"/>
      <w:r>
        <w:rPr>
          <w:rFonts w:ascii="Courier New" w:hAnsi="Courier New" w:cs="Courier New"/>
          <w:color w:val="auto"/>
          <w:sz w:val="18"/>
          <w:szCs w:val="18"/>
        </w:rPr>
        <w:t xml:space="preserve">float* c, float*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root,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3A77CCE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0FD83D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38B72CC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type = 123;</w:t>
      </w:r>
    </w:p>
    <w:p w14:paraId="663E13E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68D780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base number of multiplies for each task</w:t>
      </w:r>
    </w:p>
    <w:p w14:paraId="2C43785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proofErr w:type="gramStart"/>
      <w:r>
        <w:rPr>
          <w:rFonts w:ascii="Courier New" w:hAnsi="Courier New" w:cs="Courier New"/>
          <w:color w:val="auto"/>
          <w:sz w:val="18"/>
          <w:szCs w:val="18"/>
        </w:rPr>
        <w:t>getBaseMult</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rank);</w:t>
      </w:r>
    </w:p>
    <w:p w14:paraId="336C97E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80CE4F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w:t>
      </w:r>
    </w:p>
    <w:p w14:paraId="51B7D1D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3F9C1E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curr_ind</w:t>
      </w:r>
      <w:proofErr w:type="spellEnd"/>
      <w:r>
        <w:rPr>
          <w:rFonts w:ascii="Courier New" w:hAnsi="Courier New" w:cs="Courier New"/>
          <w:color w:val="auto"/>
          <w:sz w:val="18"/>
          <w:szCs w:val="18"/>
        </w:rPr>
        <w:t xml:space="preserve"> = 0;</w:t>
      </w:r>
    </w:p>
    <w:p w14:paraId="6F8FA4F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Piece back together the matrix</w:t>
      </w:r>
    </w:p>
    <w:p w14:paraId="74B945F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w:t>
      </w:r>
    </w:p>
    <w:p w14:paraId="02BEF13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238EA5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xml:space="preserve"> == root)</w:t>
      </w:r>
    </w:p>
    <w:p w14:paraId="0C8365F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7EAF15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base;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7B3A980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1E778E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Copy what the root has</w:t>
      </w:r>
    </w:p>
    <w:p w14:paraId="7815CB1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w:t>
      </w:r>
      <w:proofErr w:type="spellStart"/>
      <w:r>
        <w:rPr>
          <w:rFonts w:ascii="Courier New" w:hAnsi="Courier New" w:cs="Courier New"/>
          <w:color w:val="auto"/>
          <w:sz w:val="18"/>
          <w:szCs w:val="18"/>
        </w:rPr>
        <w:t>curr_ind</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771E4D9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curr_ind</w:t>
      </w:r>
      <w:proofErr w:type="spellEnd"/>
      <w:r>
        <w:rPr>
          <w:rFonts w:ascii="Courier New" w:hAnsi="Courier New" w:cs="Courier New"/>
          <w:color w:val="auto"/>
          <w:sz w:val="18"/>
          <w:szCs w:val="18"/>
        </w:rPr>
        <w:t>++;</w:t>
      </w:r>
    </w:p>
    <w:p w14:paraId="6094427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C7E07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8FB4FB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1C2EA79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4E0A3A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Receive from the processes</w:t>
      </w:r>
    </w:p>
    <w:p w14:paraId="78F2F5F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1BD1E1D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Calculate the base number of multiplies for each task</w:t>
      </w:r>
    </w:p>
    <w:p w14:paraId="5DD1AD1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proofErr w:type="gramStart"/>
      <w:r>
        <w:rPr>
          <w:rFonts w:ascii="Courier New" w:hAnsi="Courier New" w:cs="Courier New"/>
          <w:color w:val="auto"/>
          <w:sz w:val="18"/>
          <w:szCs w:val="18"/>
        </w:rPr>
        <w:t>getBaseMult</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w:t>
      </w:r>
    </w:p>
    <w:p w14:paraId="4FE9A60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5193BC4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float* temp = new float[base];</w:t>
      </w:r>
    </w:p>
    <w:p w14:paraId="2BABBAA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6255D7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temp, base, MPI_FLOAT, </w:t>
      </w:r>
      <w:proofErr w:type="spellStart"/>
      <w:r>
        <w:rPr>
          <w:rFonts w:ascii="Courier New" w:hAnsi="Courier New" w:cs="Courier New"/>
          <w:color w:val="auto"/>
          <w:sz w:val="18"/>
          <w:szCs w:val="18"/>
        </w:rPr>
        <w:t>mpi_task</w:t>
      </w:r>
      <w:proofErr w:type="spellEnd"/>
      <w:r>
        <w:rPr>
          <w:rFonts w:ascii="Courier New" w:hAnsi="Courier New" w:cs="Courier New"/>
          <w:color w:val="auto"/>
          <w:sz w:val="18"/>
          <w:szCs w:val="18"/>
        </w:rPr>
        <w:t>, type, MPI_COMM_WORLD, &amp;status);</w:t>
      </w:r>
    </w:p>
    <w:p w14:paraId="1280215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588B983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base;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7E5B43C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E4331C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 xml:space="preserve"> Item " &lt;&lt; temp[</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2D9AA6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w:t>
      </w:r>
      <w:proofErr w:type="spellStart"/>
      <w:r>
        <w:rPr>
          <w:rFonts w:ascii="Courier New" w:hAnsi="Courier New" w:cs="Courier New"/>
          <w:color w:val="auto"/>
          <w:sz w:val="18"/>
          <w:szCs w:val="18"/>
        </w:rPr>
        <w:t>curr_ind</w:t>
      </w:r>
      <w:proofErr w:type="spellEnd"/>
      <w:r>
        <w:rPr>
          <w:rFonts w:ascii="Courier New" w:hAnsi="Courier New" w:cs="Courier New"/>
          <w:color w:val="auto"/>
          <w:sz w:val="18"/>
          <w:szCs w:val="18"/>
        </w:rPr>
        <w:t>] = temp[</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336C49E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curr_ind</w:t>
      </w:r>
      <w:proofErr w:type="spellEnd"/>
      <w:r>
        <w:rPr>
          <w:rFonts w:ascii="Courier New" w:hAnsi="Courier New" w:cs="Courier New"/>
          <w:color w:val="auto"/>
          <w:sz w:val="18"/>
          <w:szCs w:val="18"/>
        </w:rPr>
        <w:t>++;</w:t>
      </w:r>
    </w:p>
    <w:p w14:paraId="5C5CEEA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43B4EA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246724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delete[</w:t>
      </w:r>
      <w:proofErr w:type="gramEnd"/>
      <w:r>
        <w:rPr>
          <w:rFonts w:ascii="Courier New" w:hAnsi="Courier New" w:cs="Courier New"/>
          <w:color w:val="auto"/>
          <w:sz w:val="18"/>
          <w:szCs w:val="18"/>
        </w:rPr>
        <w:t>] temp;</w:t>
      </w:r>
    </w:p>
    <w:p w14:paraId="039A0A0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77E421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1B97C7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E999F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43C5127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A6248B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Send the matrix to the root</w:t>
      </w:r>
    </w:p>
    <w:p w14:paraId="278CFE2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group_c</w:t>
      </w:r>
      <w:proofErr w:type="spellEnd"/>
      <w:r>
        <w:rPr>
          <w:rFonts w:ascii="Courier New" w:hAnsi="Courier New" w:cs="Courier New"/>
          <w:color w:val="auto"/>
          <w:sz w:val="18"/>
          <w:szCs w:val="18"/>
        </w:rPr>
        <w:t>, base, MPI_FLOAT, root, type, MPI_COMM_WORLD);</w:t>
      </w:r>
    </w:p>
    <w:p w14:paraId="6700193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9D4C33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251626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738F25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EB4F2A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MAIN ROUTINE: summation of a number list</w:t>
      </w:r>
    </w:p>
    <w:p w14:paraId="2ECDD9B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A2634C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16C43E7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main(</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019E2D1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C34592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float </w:t>
      </w:r>
      <w:proofErr w:type="spellStart"/>
      <w:r>
        <w:rPr>
          <w:rFonts w:ascii="Courier New" w:hAnsi="Courier New" w:cs="Courier New"/>
          <w:color w:val="auto"/>
          <w:sz w:val="18"/>
          <w:szCs w:val="18"/>
        </w:rPr>
        <w:t>dot_prod</w:t>
      </w:r>
      <w:proofErr w:type="spellEnd"/>
      <w:r>
        <w:rPr>
          <w:rFonts w:ascii="Courier New" w:hAnsi="Courier New" w:cs="Courier New"/>
          <w:color w:val="auto"/>
          <w:sz w:val="18"/>
          <w:szCs w:val="18"/>
        </w:rPr>
        <w:t>;</w:t>
      </w:r>
    </w:p>
    <w:p w14:paraId="6F4CA41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6A405F9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j, k;</w:t>
      </w:r>
    </w:p>
    <w:p w14:paraId="42A0C3F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C8A512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group_size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num_group</w:t>
      </w:r>
      <w:proofErr w:type="spellEnd"/>
      <w:r>
        <w:rPr>
          <w:rFonts w:ascii="Courier New" w:hAnsi="Courier New" w:cs="Courier New"/>
          <w:color w:val="auto"/>
          <w:sz w:val="18"/>
          <w:szCs w:val="18"/>
        </w:rPr>
        <w:t>;</w:t>
      </w:r>
    </w:p>
    <w:p w14:paraId="5157A25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num</w:t>
      </w:r>
      <w:proofErr w:type="spellEnd"/>
      <w:r>
        <w:rPr>
          <w:rFonts w:ascii="Courier New" w:hAnsi="Courier New" w:cs="Courier New"/>
          <w:color w:val="auto"/>
          <w:sz w:val="18"/>
          <w:szCs w:val="18"/>
        </w:rPr>
        <w:t>;</w:t>
      </w:r>
    </w:p>
    <w:p w14:paraId="29FB389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w:t>
      </w:r>
    </w:p>
    <w:p w14:paraId="25B7156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7BBC153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987875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Main Routine</w:t>
      </w:r>
    </w:p>
    <w:p w14:paraId="5F5F3D9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3CB8E5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Init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&amp;</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initalize</w:t>
      </w:r>
      <w:proofErr w:type="spellEnd"/>
      <w:r>
        <w:rPr>
          <w:rFonts w:ascii="Courier New" w:hAnsi="Courier New" w:cs="Courier New"/>
          <w:color w:val="auto"/>
          <w:sz w:val="18"/>
          <w:szCs w:val="18"/>
        </w:rPr>
        <w:t xml:space="preserve"> MPI environment</w:t>
      </w:r>
    </w:p>
    <w:p w14:paraId="1321A04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MPI_Comm_</w:t>
      </w:r>
      <w:proofErr w:type="gramStart"/>
      <w:r>
        <w:rPr>
          <w:rFonts w:ascii="Courier New" w:hAnsi="Courier New" w:cs="Courier New"/>
          <w:color w:val="auto"/>
          <w:sz w:val="18"/>
          <w:szCs w:val="18"/>
        </w:rPr>
        <w:t>size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&amp;</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 get total number of MPI processes</w:t>
      </w:r>
    </w:p>
    <w:p w14:paraId="0C0EFF3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MPI_Comm_</w:t>
      </w:r>
      <w:proofErr w:type="gramStart"/>
      <w:r>
        <w:rPr>
          <w:rFonts w:ascii="Courier New" w:hAnsi="Courier New" w:cs="Courier New"/>
          <w:color w:val="auto"/>
          <w:sz w:val="18"/>
          <w:szCs w:val="18"/>
        </w:rPr>
        <w:t>rank</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&amp;rank); // get unique task id number</w:t>
      </w:r>
    </w:p>
    <w:p w14:paraId="3660B92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7AB78B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842C7C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get matrix sizes</w:t>
      </w:r>
    </w:p>
    <w:p w14:paraId="44F6886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get_index_</w:t>
      </w:r>
      <w:proofErr w:type="gramStart"/>
      <w:r>
        <w:rPr>
          <w:rFonts w:ascii="Courier New" w:hAnsi="Courier New" w:cs="Courier New"/>
          <w:color w:val="auto"/>
          <w:sz w:val="18"/>
          <w:szCs w:val="18"/>
        </w:rPr>
        <w:t>size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 &amp;</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&amp;</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&amp;</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rank);</w:t>
      </w:r>
    </w:p>
    <w:p w14:paraId="40DB242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207562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root process fills the matrices and then passes them to the </w:t>
      </w:r>
      <w:proofErr w:type="spellStart"/>
      <w:r>
        <w:rPr>
          <w:rFonts w:ascii="Courier New" w:hAnsi="Courier New" w:cs="Courier New"/>
          <w:color w:val="auto"/>
          <w:sz w:val="18"/>
          <w:szCs w:val="18"/>
        </w:rPr>
        <w:t>othe</w:t>
      </w:r>
      <w:proofErr w:type="spellEnd"/>
      <w:r>
        <w:rPr>
          <w:rFonts w:ascii="Courier New" w:hAnsi="Courier New" w:cs="Courier New"/>
          <w:color w:val="auto"/>
          <w:sz w:val="18"/>
          <w:szCs w:val="18"/>
        </w:rPr>
        <w:t xml:space="preserve"> processes</w:t>
      </w:r>
    </w:p>
    <w:p w14:paraId="5E81939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2C07541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0316FC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dynamically allocate from heap the numbers in the memory space</w:t>
      </w:r>
    </w:p>
    <w:p w14:paraId="7399664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for the </w:t>
      </w:r>
      <w:proofErr w:type="spellStart"/>
      <w:proofErr w:type="gramStart"/>
      <w:r>
        <w:rPr>
          <w:rFonts w:ascii="Courier New" w:hAnsi="Courier New" w:cs="Courier New"/>
          <w:color w:val="auto"/>
          <w:sz w:val="18"/>
          <w:szCs w:val="18"/>
        </w:rPr>
        <w:t>a,b</w:t>
      </w:r>
      <w:proofErr w:type="spellEnd"/>
      <w:proofErr w:type="gramEnd"/>
      <w:r>
        <w:rPr>
          <w:rFonts w:ascii="Courier New" w:hAnsi="Courier New" w:cs="Courier New"/>
          <w:color w:val="auto"/>
          <w:sz w:val="18"/>
          <w:szCs w:val="18"/>
        </w:rPr>
        <w:t>, and c matrices</w:t>
      </w:r>
    </w:p>
    <w:p w14:paraId="5EF594D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a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0E5C27C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006E695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26CCE27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(a == 0 || b == 0 || c == 0)</w:t>
      </w:r>
    </w:p>
    <w:p w14:paraId="1D1996C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9B911B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"ERROR:  Insufficient Memory 1"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BE9600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Abort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1);</w:t>
      </w:r>
    </w:p>
    <w:p w14:paraId="5315B3C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29F8F5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E4B14E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16EF93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95C263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initialize numbers matrix with random data</w:t>
      </w:r>
    </w:p>
    <w:p w14:paraId="5F323D3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2563DE0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srand48(SEED);</w:t>
      </w:r>
    </w:p>
    <w:p w14:paraId="03493AA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fill_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2B5B4A5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fill_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b,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6840D91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1AD5D34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817F96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output numbers matrix</w:t>
      </w:r>
    </w:p>
    <w:p w14:paraId="6AC8BD3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10A38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"A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35F42B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a,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388E84C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E887F2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58342E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"B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7AB61A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b,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04CF130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171A8E1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0CA2DA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1746079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49E981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033E12A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F5DADF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7E8944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Start recording the execution time</w:t>
      </w:r>
    </w:p>
    <w:p w14:paraId="408D891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10D1FA2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2764AC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TIMER_CLEAR;</w:t>
      </w:r>
    </w:p>
    <w:p w14:paraId="6F1EF53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TIMER_START;</w:t>
      </w:r>
    </w:p>
    <w:p w14:paraId="11B1A7F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78604C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Bcast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b,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MPI_FLOAT, 0, MPI_COMM_WORLD);</w:t>
      </w:r>
    </w:p>
    <w:p w14:paraId="1B73044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678603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broad cast the data size, which is really the number of multiplies</w:t>
      </w:r>
    </w:p>
    <w:p w14:paraId="731066A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1)</w:t>
      </w:r>
    </w:p>
    <w:p w14:paraId="573E65B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0FCFEF2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if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1)</w:t>
      </w:r>
    </w:p>
    <w:p w14:paraId="37155E7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
    <w:p w14:paraId="49D5CBC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29F7754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1559D79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2AF9BC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proofErr w:type="gramStart"/>
      <w:r>
        <w:rPr>
          <w:rFonts w:ascii="Courier New" w:hAnsi="Courier New" w:cs="Courier New"/>
          <w:color w:val="auto"/>
          <w:sz w:val="18"/>
          <w:szCs w:val="18"/>
        </w:rPr>
        <w:t>getBaseMult</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rank);</w:t>
      </w:r>
    </w:p>
    <w:p w14:paraId="15F92EA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137F064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process has a local array set for local calculations</w:t>
      </w:r>
    </w:p>
    <w:p w14:paraId="0B2063D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group_a</w:t>
      </w:r>
      <w:proofErr w:type="spellEnd"/>
      <w:r>
        <w:rPr>
          <w:rFonts w:ascii="Courier New" w:hAnsi="Courier New" w:cs="Courier New"/>
          <w:color w:val="auto"/>
          <w:sz w:val="18"/>
          <w:szCs w:val="18"/>
        </w:rPr>
        <w:t xml:space="preserve">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w:t>
      </w:r>
    </w:p>
    <w:p w14:paraId="74A3736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 xml:space="preserve"> = new (</w:t>
      </w:r>
      <w:proofErr w:type="spellStart"/>
      <w:r>
        <w:rPr>
          <w:rFonts w:ascii="Courier New" w:hAnsi="Courier New" w:cs="Courier New"/>
          <w:color w:val="auto"/>
          <w:sz w:val="18"/>
          <w:szCs w:val="18"/>
        </w:rPr>
        <w:t>nothrow</w:t>
      </w:r>
      <w:proofErr w:type="spellEnd"/>
      <w:r>
        <w:rPr>
          <w:rFonts w:ascii="Courier New" w:hAnsi="Courier New" w:cs="Courier New"/>
          <w:color w:val="auto"/>
          <w:sz w:val="18"/>
          <w:szCs w:val="18"/>
        </w:rPr>
        <w:t>) float[</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3D8FA5D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AD9039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26B885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 xml:space="preserve"> = 0;</w:t>
      </w:r>
    </w:p>
    <w:p w14:paraId="7259DB8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C46A74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group_a</w:t>
      </w:r>
      <w:proofErr w:type="spellEnd"/>
      <w:r>
        <w:rPr>
          <w:rFonts w:ascii="Courier New" w:hAnsi="Courier New" w:cs="Courier New"/>
          <w:color w:val="auto"/>
          <w:sz w:val="18"/>
          <w:szCs w:val="18"/>
        </w:rPr>
        <w:t xml:space="preserve"> == 0 ||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 xml:space="preserve"> == 0)</w:t>
      </w:r>
    </w:p>
    <w:p w14:paraId="3D8D11C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7F10E2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"ERROR:  Insufficient Memory 2"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25B829A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Abort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1);</w:t>
      </w:r>
    </w:p>
    <w:p w14:paraId="2523F7A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FE10D7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7CEB73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Data</w:t>
      </w:r>
    </w:p>
    <w:p w14:paraId="4056C3B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root process needs to scatter the correct amount of data to each process.</w:t>
      </w:r>
    </w:p>
    <w:p w14:paraId="5B9F396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scatter(</w:t>
      </w:r>
      <w:proofErr w:type="gramEnd"/>
      <w:r>
        <w:rPr>
          <w:rFonts w:ascii="Courier New" w:hAnsi="Courier New" w:cs="Courier New"/>
          <w:color w:val="auto"/>
          <w:sz w:val="18"/>
          <w:szCs w:val="18"/>
        </w:rPr>
        <w:t xml:space="preserve">a, b, </w:t>
      </w:r>
      <w:proofErr w:type="spellStart"/>
      <w:r>
        <w:rPr>
          <w:rFonts w:ascii="Courier New" w:hAnsi="Courier New" w:cs="Courier New"/>
          <w:color w:val="auto"/>
          <w:sz w:val="18"/>
          <w:szCs w:val="18"/>
        </w:rPr>
        <w:t>group_a</w:t>
      </w:r>
      <w:proofErr w:type="spellEnd"/>
      <w:r>
        <w:rPr>
          <w:rFonts w:ascii="Courier New" w:hAnsi="Courier New" w:cs="Courier New"/>
          <w:color w:val="auto"/>
          <w:sz w:val="18"/>
          <w:szCs w:val="18"/>
        </w:rPr>
        <w:t xml:space="preserve">, 0, rank,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&amp;</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w:t>
      </w:r>
    </w:p>
    <w:p w14:paraId="066A93F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41BB394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Each process will start working on the data here</w:t>
      </w:r>
    </w:p>
    <w:p w14:paraId="46905A3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startIndex</w:t>
      </w:r>
      <w:proofErr w:type="spellEnd"/>
      <w:r>
        <w:rPr>
          <w:rFonts w:ascii="Courier New" w:hAnsi="Courier New" w:cs="Courier New"/>
          <w:color w:val="auto"/>
          <w:sz w:val="18"/>
          <w:szCs w:val="18"/>
        </w:rPr>
        <w:t xml:space="preserve"> = 0;</w:t>
      </w:r>
    </w:p>
    <w:p w14:paraId="2AE2B80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row = 0;</w:t>
      </w:r>
    </w:p>
    <w:p w14:paraId="56BA53D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col =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w:t>
      </w:r>
    </w:p>
    <w:p w14:paraId="452EFF2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gramStart"/>
      <w:r>
        <w:rPr>
          <w:rFonts w:ascii="Courier New" w:hAnsi="Courier New" w:cs="Courier New"/>
          <w:color w:val="auto"/>
          <w:sz w:val="18"/>
          <w:szCs w:val="18"/>
        </w:rPr>
        <w:t>for(</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base;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3700314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D70032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0;</w:t>
      </w:r>
    </w:p>
    <w:p w14:paraId="6D36DBF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j = 0; j &lt; </w:t>
      </w:r>
      <w:proofErr w:type="spellStart"/>
      <w:r>
        <w:rPr>
          <w:rFonts w:ascii="Courier New" w:hAnsi="Courier New" w:cs="Courier New"/>
          <w:color w:val="auto"/>
          <w:sz w:val="18"/>
          <w:szCs w:val="18"/>
        </w:rPr>
        <w:t>dim_m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j++</w:t>
      </w:r>
      <w:proofErr w:type="spellEnd"/>
      <w:r>
        <w:rPr>
          <w:rFonts w:ascii="Courier New" w:hAnsi="Courier New" w:cs="Courier New"/>
          <w:color w:val="auto"/>
          <w:sz w:val="18"/>
          <w:szCs w:val="18"/>
        </w:rPr>
        <w:t>)</w:t>
      </w:r>
    </w:p>
    <w:p w14:paraId="6CA288C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65E42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group_</w:t>
      </w:r>
      <w:proofErr w:type="gramStart"/>
      <w:r>
        <w:rPr>
          <w:rFonts w:ascii="Courier New" w:hAnsi="Courier New" w:cs="Courier New"/>
          <w:color w:val="auto"/>
          <w:sz w:val="18"/>
          <w:szCs w:val="18"/>
        </w:rPr>
        <w:t>a</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dim_m</w:t>
      </w:r>
      <w:proofErr w:type="spellEnd"/>
      <w:r>
        <w:rPr>
          <w:rFonts w:ascii="Courier New" w:hAnsi="Courier New" w:cs="Courier New"/>
          <w:color w:val="auto"/>
          <w:sz w:val="18"/>
          <w:szCs w:val="18"/>
        </w:rPr>
        <w:t>*row + j] * b[j*</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col];</w:t>
      </w:r>
    </w:p>
    <w:p w14:paraId="442F9B6A" w14:textId="360DE13A"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16A186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E36508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Keep up with the column so we know when to bump the row</w:t>
      </w:r>
    </w:p>
    <w:p w14:paraId="54BB23B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start_</w:t>
      </w:r>
      <w:proofErr w:type="gramStart"/>
      <w:r>
        <w:rPr>
          <w:rFonts w:ascii="Courier New" w:hAnsi="Courier New" w:cs="Courier New"/>
          <w:color w:val="auto"/>
          <w:sz w:val="18"/>
          <w:szCs w:val="18"/>
        </w:rPr>
        <w:t>column</w:t>
      </w:r>
      <w:proofErr w:type="spellEnd"/>
      <w:r>
        <w:rPr>
          <w:rFonts w:ascii="Courier New" w:hAnsi="Courier New" w:cs="Courier New"/>
          <w:color w:val="auto"/>
          <w:sz w:val="18"/>
          <w:szCs w:val="18"/>
        </w:rPr>
        <w:t xml:space="preserve"> !</w:t>
      </w:r>
      <w:proofErr w:type="gramEnd"/>
      <w:r>
        <w:rPr>
          <w:rFonts w:ascii="Courier New" w:hAnsi="Courier New" w:cs="Courier New"/>
          <w:color w:val="auto"/>
          <w:sz w:val="18"/>
          <w:szCs w:val="18"/>
        </w:rPr>
        <w:t>= 0 &amp;&amp;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- 1) == 0))</w:t>
      </w:r>
    </w:p>
    <w:p w14:paraId="2A567F9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6AC39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 xml:space="preserve"> = 0;</w:t>
      </w:r>
    </w:p>
    <w:p w14:paraId="41DD4C1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row++;</w:t>
      </w:r>
    </w:p>
    <w:p w14:paraId="61BE0ED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4B1B5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 if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 xml:space="preserve"> + 1</w:t>
      </w:r>
      <w:proofErr w:type="gramStart"/>
      <w:r>
        <w:rPr>
          <w:rFonts w:ascii="Courier New" w:hAnsi="Courier New" w:cs="Courier New"/>
          <w:color w:val="auto"/>
          <w:sz w:val="18"/>
          <w:szCs w:val="18"/>
        </w:rPr>
        <w:t>) !</w:t>
      </w:r>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 can't exceed the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 xml:space="preserve"> for current column</w:t>
      </w:r>
    </w:p>
    <w:p w14:paraId="0364303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59AB1D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w:t>
      </w:r>
    </w:p>
    <w:p w14:paraId="0AA5EC6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A6B476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09FB47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col = </w:t>
      </w:r>
      <w:proofErr w:type="spellStart"/>
      <w:r>
        <w:rPr>
          <w:rFonts w:ascii="Courier New" w:hAnsi="Courier New" w:cs="Courier New"/>
          <w:color w:val="auto"/>
          <w:sz w:val="18"/>
          <w:szCs w:val="18"/>
        </w:rPr>
        <w:t>start_column</w:t>
      </w:r>
      <w:proofErr w:type="spellEnd"/>
      <w:r>
        <w:rPr>
          <w:rFonts w:ascii="Courier New" w:hAnsi="Courier New" w:cs="Courier New"/>
          <w:color w:val="auto"/>
          <w:sz w:val="18"/>
          <w:szCs w:val="18"/>
        </w:rPr>
        <w:t>;</w:t>
      </w:r>
    </w:p>
    <w:p w14:paraId="29DAA52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3FE88E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bookmarkStart w:id="27" w:name="_GoBack"/>
      <w:bookmarkEnd w:id="27"/>
    </w:p>
    <w:p w14:paraId="16D8026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Gather</w:t>
      </w:r>
    </w:p>
    <w:p w14:paraId="77E1117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gather(</w:t>
      </w:r>
      <w:proofErr w:type="gramEnd"/>
      <w:r>
        <w:rPr>
          <w:rFonts w:ascii="Courier New" w:hAnsi="Courier New" w:cs="Courier New"/>
          <w:color w:val="auto"/>
          <w:sz w:val="18"/>
          <w:szCs w:val="18"/>
        </w:rPr>
        <w:t xml:space="preserve">c,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num_mults</w:t>
      </w:r>
      <w:proofErr w:type="spellEnd"/>
      <w:r>
        <w:rPr>
          <w:rFonts w:ascii="Courier New" w:hAnsi="Courier New" w:cs="Courier New"/>
          <w:color w:val="auto"/>
          <w:sz w:val="18"/>
          <w:szCs w:val="18"/>
        </w:rPr>
        <w:t xml:space="preserve">, 0, rank,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1068F41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25686CE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227626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Start recording the execution time</w:t>
      </w:r>
    </w:p>
    <w:p w14:paraId="2BF75DB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BD2195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TIMER_CLEAR;</w:t>
      </w:r>
    </w:p>
    <w:p w14:paraId="5622970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TIMER_START;</w:t>
      </w:r>
    </w:p>
    <w:p w14:paraId="0809273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62320E8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563DE3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stop recording the execution time</w:t>
      </w:r>
    </w:p>
    <w:p w14:paraId="5351561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25FEC2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//TIMER_STOP;</w:t>
      </w:r>
    </w:p>
    <w:p w14:paraId="64F42295"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4DF9CC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118F22D1"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B37643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TIMER_STOP;</w:t>
      </w:r>
    </w:p>
    <w:p w14:paraId="570BBBD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"C matrix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830F8B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print_</w:t>
      </w:r>
      <w:proofErr w:type="gramStart"/>
      <w:r>
        <w:rPr>
          <w:rFonts w:ascii="Courier New" w:hAnsi="Courier New" w:cs="Courier New"/>
          <w:color w:val="auto"/>
          <w:sz w:val="18"/>
          <w:szCs w:val="18"/>
        </w:rPr>
        <w:t>matrix</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c, </w:t>
      </w:r>
      <w:proofErr w:type="spellStart"/>
      <w:r>
        <w:rPr>
          <w:rFonts w:ascii="Courier New" w:hAnsi="Courier New" w:cs="Courier New"/>
          <w:color w:val="auto"/>
          <w:sz w:val="18"/>
          <w:szCs w:val="18"/>
        </w:rPr>
        <w:t>dim_l</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dim_n</w:t>
      </w:r>
      <w:proofErr w:type="spellEnd"/>
      <w:r>
        <w:rPr>
          <w:rFonts w:ascii="Courier New" w:hAnsi="Courier New" w:cs="Courier New"/>
          <w:color w:val="auto"/>
          <w:sz w:val="18"/>
          <w:szCs w:val="18"/>
        </w:rPr>
        <w:t>);</w:t>
      </w:r>
    </w:p>
    <w:p w14:paraId="09C39D9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0817A6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241A55F"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"time=" &lt;&lt; </w:t>
      </w:r>
      <w:proofErr w:type="spellStart"/>
      <w:proofErr w:type="gramStart"/>
      <w:r>
        <w:rPr>
          <w:rFonts w:ascii="Courier New" w:hAnsi="Courier New" w:cs="Courier New"/>
          <w:color w:val="auto"/>
          <w:sz w:val="18"/>
          <w:szCs w:val="18"/>
        </w:rPr>
        <w:t>setprecision</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8) &lt;&lt;  TIMER_ELAPSED/1000000.0</w:t>
      </w:r>
    </w:p>
    <w:p w14:paraId="5B72133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42570502"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F67FF2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3B39A4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(rank == 0)</w:t>
      </w:r>
    </w:p>
    <w:p w14:paraId="4C32C1AE"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"Made it to the cleanup"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523CFE10"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8EB7B17"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Clear out memory</w:t>
      </w:r>
    </w:p>
    <w:p w14:paraId="4CDDDB9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763D7569"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ECE234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delete[</w:t>
      </w:r>
      <w:proofErr w:type="gramEnd"/>
      <w:r>
        <w:rPr>
          <w:rFonts w:ascii="Courier New" w:hAnsi="Courier New" w:cs="Courier New"/>
          <w:color w:val="auto"/>
          <w:sz w:val="18"/>
          <w:szCs w:val="18"/>
        </w:rPr>
        <w:t>] a;</w:t>
      </w:r>
    </w:p>
    <w:p w14:paraId="352BFE16"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delete[</w:t>
      </w:r>
      <w:proofErr w:type="gramEnd"/>
      <w:r>
        <w:rPr>
          <w:rFonts w:ascii="Courier New" w:hAnsi="Courier New" w:cs="Courier New"/>
          <w:color w:val="auto"/>
          <w:sz w:val="18"/>
          <w:szCs w:val="18"/>
        </w:rPr>
        <w:t>] b;</w:t>
      </w:r>
    </w:p>
    <w:p w14:paraId="73BF5AA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delete[</w:t>
      </w:r>
      <w:proofErr w:type="gramEnd"/>
      <w:r>
        <w:rPr>
          <w:rFonts w:ascii="Courier New" w:hAnsi="Courier New" w:cs="Courier New"/>
          <w:color w:val="auto"/>
          <w:sz w:val="18"/>
          <w:szCs w:val="18"/>
        </w:rPr>
        <w:t>] c;</w:t>
      </w:r>
    </w:p>
    <w:p w14:paraId="0F0659A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1AABF3B"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0E76E033"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delete[</w:t>
      </w:r>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group_a</w:t>
      </w:r>
      <w:proofErr w:type="spellEnd"/>
      <w:r>
        <w:rPr>
          <w:rFonts w:ascii="Courier New" w:hAnsi="Courier New" w:cs="Courier New"/>
          <w:color w:val="auto"/>
          <w:sz w:val="18"/>
          <w:szCs w:val="18"/>
        </w:rPr>
        <w:t>;</w:t>
      </w:r>
    </w:p>
    <w:p w14:paraId="0183CCFD"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delete[</w:t>
      </w:r>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group_c</w:t>
      </w:r>
      <w:proofErr w:type="spellEnd"/>
      <w:r>
        <w:rPr>
          <w:rFonts w:ascii="Courier New" w:hAnsi="Courier New" w:cs="Courier New"/>
          <w:color w:val="auto"/>
          <w:sz w:val="18"/>
          <w:szCs w:val="18"/>
        </w:rPr>
        <w:t>;</w:t>
      </w:r>
    </w:p>
    <w:p w14:paraId="385BC2D4"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334E0C58"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 Terminate MPI Program -- perform necessary MPI housekeeping</w:t>
      </w:r>
    </w:p>
    <w:p w14:paraId="543C5C4A"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clear out all buffers, remove handlers, etc.</w:t>
      </w:r>
    </w:p>
    <w:p w14:paraId="2AAD784C" w14:textId="77777777" w:rsidR="001C0D26" w:rsidRDefault="001C0D26" w:rsidP="001C0D26">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Finalize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BECC749" w14:textId="3CE9A3C8" w:rsidR="001C0D26" w:rsidRDefault="001C0D26" w:rsidP="001C0D26">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w:t>
      </w:r>
    </w:p>
    <w:p w14:paraId="6A3D02F9" w14:textId="77777777" w:rsidR="0015245F" w:rsidRDefault="0015245F" w:rsidP="001C0D26">
      <w:pPr>
        <w:autoSpaceDE w:val="0"/>
        <w:autoSpaceDN w:val="0"/>
        <w:adjustRightInd w:val="0"/>
        <w:spacing w:before="0" w:after="0" w:line="240" w:lineRule="auto"/>
        <w:rPr>
          <w:rFonts w:ascii="Courier New" w:hAnsi="Courier New" w:cs="Courier New"/>
          <w:color w:val="000000"/>
          <w:sz w:val="18"/>
          <w:szCs w:val="18"/>
          <w:highlight w:val="black"/>
        </w:rPr>
      </w:pPr>
    </w:p>
    <w:p w14:paraId="73AC368C" w14:textId="797A9DAD" w:rsidR="0015245F" w:rsidRDefault="0015245F" w:rsidP="0015245F">
      <w:pPr>
        <w:pStyle w:val="Heading2"/>
      </w:pPr>
      <w:bookmarkStart w:id="28" w:name="_Toc495609901"/>
      <w:r>
        <w:t>C) Run Time Characteristics on One Graph</w:t>
      </w:r>
      <w:bookmarkEnd w:id="28"/>
    </w:p>
    <w:p w14:paraId="6FFFFB4B" w14:textId="59893273" w:rsidR="0015245F" w:rsidRDefault="0015245F" w:rsidP="0015245F">
      <w:r>
        <w:rPr>
          <w:noProof/>
        </w:rPr>
        <w:drawing>
          <wp:inline distT="0" distB="0" distL="0" distR="0" wp14:anchorId="2830BD93" wp14:editId="7C40E799">
            <wp:extent cx="5486400" cy="3985895"/>
            <wp:effectExtent l="0" t="0" r="0" b="14605"/>
            <wp:docPr id="8" name="Chart 8">
              <a:extLst xmlns:a="http://schemas.openxmlformats.org/drawingml/2006/main">
                <a:ext uri="{FF2B5EF4-FFF2-40B4-BE49-F238E27FC236}">
                  <a16:creationId xmlns:a16="http://schemas.microsoft.com/office/drawing/2014/main" id="{5818F77B-65CF-48B5-8FAF-86A63413D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9AF4C9" w14:textId="558EC43D" w:rsidR="00EF5C90" w:rsidRDefault="00EF5C90" w:rsidP="00EF5C90">
      <w:pPr>
        <w:autoSpaceDE w:val="0"/>
        <w:autoSpaceDN w:val="0"/>
        <w:adjustRightInd w:val="0"/>
        <w:spacing w:before="0" w:after="0" w:line="240" w:lineRule="auto"/>
        <w:jc w:val="center"/>
        <w:rPr>
          <w:b/>
        </w:rPr>
      </w:pPr>
      <w:r>
        <w:rPr>
          <w:b/>
        </w:rPr>
        <w:t xml:space="preserve">Figure 6. Parallel Matrix Multiplication Run Time Characteristics, </w:t>
      </w:r>
      <w:proofErr w:type="gramStart"/>
      <w:r>
        <w:rPr>
          <w:b/>
        </w:rPr>
        <w:t>NP(</w:t>
      </w:r>
      <w:proofErr w:type="gramEnd"/>
      <w:r>
        <w:rPr>
          <w:b/>
        </w:rPr>
        <w:t>2, 4, 8)</w:t>
      </w:r>
    </w:p>
    <w:p w14:paraId="7F6155CB" w14:textId="77777777" w:rsidR="00EF5C90" w:rsidRPr="0015245F" w:rsidRDefault="00EF5C90" w:rsidP="00EF5C90">
      <w:pPr>
        <w:jc w:val="center"/>
      </w:pPr>
    </w:p>
    <w:p w14:paraId="1A0798C6" w14:textId="77777777" w:rsidR="001C0D26" w:rsidRPr="001C0D26" w:rsidRDefault="001C0D26" w:rsidP="001C0D26"/>
    <w:p w14:paraId="1D6EAE5D" w14:textId="77777777" w:rsidR="00B8296F" w:rsidRPr="00B8296F" w:rsidRDefault="00B8296F" w:rsidP="00B8296F"/>
    <w:sectPr w:rsidR="00B8296F" w:rsidRPr="00B8296F">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42613" w14:textId="77777777" w:rsidR="00D379A3" w:rsidRDefault="00D379A3" w:rsidP="00C6554A">
      <w:pPr>
        <w:spacing w:before="0" w:after="0" w:line="240" w:lineRule="auto"/>
      </w:pPr>
      <w:r>
        <w:separator/>
      </w:r>
    </w:p>
  </w:endnote>
  <w:endnote w:type="continuationSeparator" w:id="0">
    <w:p w14:paraId="1C9BF549" w14:textId="77777777" w:rsidR="00D379A3" w:rsidRDefault="00D379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311E02DD" w:rsidR="002163EE" w:rsidRDefault="00ED7C44">
    <w:pPr>
      <w:pStyle w:val="Footer"/>
    </w:pPr>
    <w:r>
      <w:t xml:space="preserve">Page </w:t>
    </w:r>
    <w:r>
      <w:fldChar w:fldCharType="begin"/>
    </w:r>
    <w:r>
      <w:instrText xml:space="preserve"> PAGE  \* Arabic  \* MERGEFORMAT </w:instrText>
    </w:r>
    <w:r>
      <w:fldChar w:fldCharType="separate"/>
    </w:r>
    <w:r w:rsidR="00B463CF">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E5852" w14:textId="77777777" w:rsidR="00D379A3" w:rsidRDefault="00D379A3" w:rsidP="00C6554A">
      <w:pPr>
        <w:spacing w:before="0" w:after="0" w:line="240" w:lineRule="auto"/>
      </w:pPr>
      <w:r>
        <w:separator/>
      </w:r>
    </w:p>
  </w:footnote>
  <w:footnote w:type="continuationSeparator" w:id="0">
    <w:p w14:paraId="78005A81" w14:textId="77777777" w:rsidR="00D379A3" w:rsidRDefault="00D379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61483"/>
    <w:multiLevelType w:val="hybridMultilevel"/>
    <w:tmpl w:val="C17E71BA"/>
    <w:lvl w:ilvl="0" w:tplc="DE1C9D2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66F8"/>
    <w:rsid w:val="00050F34"/>
    <w:rsid w:val="00053EF5"/>
    <w:rsid w:val="00057000"/>
    <w:rsid w:val="0007116F"/>
    <w:rsid w:val="00075E9D"/>
    <w:rsid w:val="000C34C4"/>
    <w:rsid w:val="000E6B92"/>
    <w:rsid w:val="000F5F30"/>
    <w:rsid w:val="0011264F"/>
    <w:rsid w:val="001517DE"/>
    <w:rsid w:val="0015245F"/>
    <w:rsid w:val="001747AE"/>
    <w:rsid w:val="00181430"/>
    <w:rsid w:val="001834A2"/>
    <w:rsid w:val="00195961"/>
    <w:rsid w:val="001B18F0"/>
    <w:rsid w:val="001B4524"/>
    <w:rsid w:val="001C0D26"/>
    <w:rsid w:val="001D328C"/>
    <w:rsid w:val="00201265"/>
    <w:rsid w:val="002240E6"/>
    <w:rsid w:val="00232E41"/>
    <w:rsid w:val="00233FA1"/>
    <w:rsid w:val="002405BE"/>
    <w:rsid w:val="002554CD"/>
    <w:rsid w:val="002631D1"/>
    <w:rsid w:val="002736E7"/>
    <w:rsid w:val="00281762"/>
    <w:rsid w:val="00293B83"/>
    <w:rsid w:val="002955FA"/>
    <w:rsid w:val="0029679A"/>
    <w:rsid w:val="002A693C"/>
    <w:rsid w:val="002B4294"/>
    <w:rsid w:val="002D5643"/>
    <w:rsid w:val="00311726"/>
    <w:rsid w:val="00324B37"/>
    <w:rsid w:val="00333D0D"/>
    <w:rsid w:val="003442B3"/>
    <w:rsid w:val="00354114"/>
    <w:rsid w:val="00366D5E"/>
    <w:rsid w:val="00374F1C"/>
    <w:rsid w:val="00395827"/>
    <w:rsid w:val="003C64FC"/>
    <w:rsid w:val="003C7C30"/>
    <w:rsid w:val="004001E4"/>
    <w:rsid w:val="00400956"/>
    <w:rsid w:val="00414FC2"/>
    <w:rsid w:val="004156D9"/>
    <w:rsid w:val="0047000D"/>
    <w:rsid w:val="004B0E88"/>
    <w:rsid w:val="004C049F"/>
    <w:rsid w:val="004F6101"/>
    <w:rsid w:val="004F7729"/>
    <w:rsid w:val="005000E2"/>
    <w:rsid w:val="005202BB"/>
    <w:rsid w:val="0053324E"/>
    <w:rsid w:val="005716B7"/>
    <w:rsid w:val="00594766"/>
    <w:rsid w:val="005B5302"/>
    <w:rsid w:val="0064681C"/>
    <w:rsid w:val="00661B65"/>
    <w:rsid w:val="00692F0A"/>
    <w:rsid w:val="006A3CE7"/>
    <w:rsid w:val="006E04EF"/>
    <w:rsid w:val="006E23FA"/>
    <w:rsid w:val="007128CD"/>
    <w:rsid w:val="0071617D"/>
    <w:rsid w:val="0076561F"/>
    <w:rsid w:val="00772B7D"/>
    <w:rsid w:val="007736EC"/>
    <w:rsid w:val="007908B1"/>
    <w:rsid w:val="007D330E"/>
    <w:rsid w:val="007E2746"/>
    <w:rsid w:val="007F0BB3"/>
    <w:rsid w:val="007F4B2E"/>
    <w:rsid w:val="007F5CFF"/>
    <w:rsid w:val="0080250A"/>
    <w:rsid w:val="00824B30"/>
    <w:rsid w:val="00856C4A"/>
    <w:rsid w:val="008A2B52"/>
    <w:rsid w:val="008B42F3"/>
    <w:rsid w:val="008D2ADF"/>
    <w:rsid w:val="008D628B"/>
    <w:rsid w:val="00904400"/>
    <w:rsid w:val="00974781"/>
    <w:rsid w:val="00994C89"/>
    <w:rsid w:val="009A21A8"/>
    <w:rsid w:val="009D5626"/>
    <w:rsid w:val="00A0027F"/>
    <w:rsid w:val="00A05C6C"/>
    <w:rsid w:val="00A23025"/>
    <w:rsid w:val="00A44ADA"/>
    <w:rsid w:val="00A45493"/>
    <w:rsid w:val="00A864F8"/>
    <w:rsid w:val="00A957F3"/>
    <w:rsid w:val="00AB1F13"/>
    <w:rsid w:val="00AB4B1D"/>
    <w:rsid w:val="00AB5399"/>
    <w:rsid w:val="00AB6142"/>
    <w:rsid w:val="00B06007"/>
    <w:rsid w:val="00B13CE3"/>
    <w:rsid w:val="00B24F12"/>
    <w:rsid w:val="00B463CF"/>
    <w:rsid w:val="00B70DCE"/>
    <w:rsid w:val="00B8296F"/>
    <w:rsid w:val="00BA1FA5"/>
    <w:rsid w:val="00BA2993"/>
    <w:rsid w:val="00BA302F"/>
    <w:rsid w:val="00BB3C38"/>
    <w:rsid w:val="00BB564F"/>
    <w:rsid w:val="00BE0E75"/>
    <w:rsid w:val="00C101E1"/>
    <w:rsid w:val="00C11A41"/>
    <w:rsid w:val="00C13C6C"/>
    <w:rsid w:val="00C6554A"/>
    <w:rsid w:val="00C66677"/>
    <w:rsid w:val="00C710E8"/>
    <w:rsid w:val="00C72051"/>
    <w:rsid w:val="00CC78B6"/>
    <w:rsid w:val="00CD4966"/>
    <w:rsid w:val="00CD6905"/>
    <w:rsid w:val="00CE3B3A"/>
    <w:rsid w:val="00CF0360"/>
    <w:rsid w:val="00CF3698"/>
    <w:rsid w:val="00CF4EC2"/>
    <w:rsid w:val="00D379A3"/>
    <w:rsid w:val="00D82BFA"/>
    <w:rsid w:val="00DB4430"/>
    <w:rsid w:val="00DF6CEF"/>
    <w:rsid w:val="00E10B43"/>
    <w:rsid w:val="00E15761"/>
    <w:rsid w:val="00E2520C"/>
    <w:rsid w:val="00E25B50"/>
    <w:rsid w:val="00E32496"/>
    <w:rsid w:val="00E54FE3"/>
    <w:rsid w:val="00E61854"/>
    <w:rsid w:val="00E639F6"/>
    <w:rsid w:val="00E80048"/>
    <w:rsid w:val="00EA4C26"/>
    <w:rsid w:val="00ED1614"/>
    <w:rsid w:val="00ED552E"/>
    <w:rsid w:val="00ED5E3F"/>
    <w:rsid w:val="00ED7C44"/>
    <w:rsid w:val="00EF5C90"/>
    <w:rsid w:val="00F06C6E"/>
    <w:rsid w:val="00F33E6C"/>
    <w:rsid w:val="00F37875"/>
    <w:rsid w:val="00F42937"/>
    <w:rsid w:val="00F474D2"/>
    <w:rsid w:val="00F54F3B"/>
    <w:rsid w:val="00F84777"/>
    <w:rsid w:val="00F9130E"/>
    <w:rsid w:val="00F94C93"/>
    <w:rsid w:val="00FA0EBA"/>
    <w:rsid w:val="00FB749C"/>
    <w:rsid w:val="00FC2F90"/>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71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UAH\CPE_512_Into_to_Parallel_Programming\HW3\StatisticalAnalysi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Serial</a:t>
            </a:r>
            <a:r>
              <a:rPr lang="en-US" baseline="0"/>
              <a:t> Implementation of Square Matrix Multiplication - Run on Jetson Cluster UAH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Data!$B$1</c:f>
              <c:strCache>
                <c:ptCount val="1"/>
                <c:pt idx="0">
                  <c:v>Serial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Data!$B$2:$B$15</c:f>
              <c:numCache>
                <c:formatCode>General</c:formatCode>
                <c:ptCount val="14"/>
                <c:pt idx="0">
                  <c:v>0.107185</c:v>
                </c:pt>
                <c:pt idx="1">
                  <c:v>0.86293299999999995</c:v>
                </c:pt>
                <c:pt idx="2">
                  <c:v>4.6472090000000001</c:v>
                </c:pt>
                <c:pt idx="3">
                  <c:v>26.243086999999999</c:v>
                </c:pt>
                <c:pt idx="4">
                  <c:v>46.751128999999999</c:v>
                </c:pt>
                <c:pt idx="5">
                  <c:v>106.47022</c:v>
                </c:pt>
                <c:pt idx="6">
                  <c:v>180.9898</c:v>
                </c:pt>
                <c:pt idx="7">
                  <c:v>371.17541999999997</c:v>
                </c:pt>
                <c:pt idx="8">
                  <c:v>490.22311000000002</c:v>
                </c:pt>
                <c:pt idx="9">
                  <c:v>665.90333999999996</c:v>
                </c:pt>
                <c:pt idx="10">
                  <c:v>950.09028000000001</c:v>
                </c:pt>
                <c:pt idx="11">
                  <c:v>1154.8234</c:v>
                </c:pt>
                <c:pt idx="12">
                  <c:v>1447.4179999999999</c:v>
                </c:pt>
                <c:pt idx="13">
                  <c:v>2131.6487000000002</c:v>
                </c:pt>
              </c:numCache>
            </c:numRef>
          </c:yVal>
          <c:smooth val="1"/>
          <c:extLst>
            <c:ext xmlns:c16="http://schemas.microsoft.com/office/drawing/2014/chart" uri="{C3380CC4-5D6E-409C-BE32-E72D297353CC}">
              <c16:uniqueId val="{00000000-1365-4F18-B56F-193781512CC0}"/>
            </c:ext>
          </c:extLst>
        </c:ser>
        <c:dLbls>
          <c:showLegendKey val="0"/>
          <c:showVal val="0"/>
          <c:showCatName val="0"/>
          <c:showSerName val="0"/>
          <c:showPercent val="0"/>
          <c:showBubbleSize val="0"/>
        </c:dLbls>
        <c:axId val="402450776"/>
        <c:axId val="402450120"/>
      </c:scatterChart>
      <c:valAx>
        <c:axId val="402450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450120"/>
        <c:crosses val="autoZero"/>
        <c:crossBetween val="midCat"/>
      </c:valAx>
      <c:valAx>
        <c:axId val="402450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450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Parallel Implementation of Square Matrix Multiplication - Run on Jetson Cluster UAH</a:t>
            </a:r>
          </a:p>
          <a:p>
            <a:pPr>
              <a:defRPr/>
            </a:pPr>
            <a:r>
              <a:rPr lang="en-US" sz="1400" b="0" i="0" baseline="0">
                <a:effectLst/>
              </a:rPr>
              <a:t>Number of MPI Processes = 2</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Data!$C$1</c:f>
              <c:strCache>
                <c:ptCount val="1"/>
                <c:pt idx="0">
                  <c:v>NP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Data!$C$2:$C$15</c:f>
              <c:numCache>
                <c:formatCode>General</c:formatCode>
                <c:ptCount val="14"/>
                <c:pt idx="0">
                  <c:v>6.9587999999999997E-2</c:v>
                </c:pt>
                <c:pt idx="1">
                  <c:v>0.51083500000000004</c:v>
                </c:pt>
                <c:pt idx="2">
                  <c:v>2.1730999999999998</c:v>
                </c:pt>
                <c:pt idx="3">
                  <c:v>13.790599</c:v>
                </c:pt>
                <c:pt idx="4">
                  <c:v>23.50243</c:v>
                </c:pt>
                <c:pt idx="5">
                  <c:v>55.698489000000002</c:v>
                </c:pt>
                <c:pt idx="6">
                  <c:v>97.612683000000004</c:v>
                </c:pt>
                <c:pt idx="7">
                  <c:v>188.87857</c:v>
                </c:pt>
                <c:pt idx="8">
                  <c:v>244.05105</c:v>
                </c:pt>
                <c:pt idx="9">
                  <c:v>347.84285</c:v>
                </c:pt>
                <c:pt idx="10">
                  <c:v>474.08665000000002</c:v>
                </c:pt>
                <c:pt idx="11">
                  <c:v>576.89958000000001</c:v>
                </c:pt>
                <c:pt idx="12">
                  <c:v>736.07542999999998</c:v>
                </c:pt>
                <c:pt idx="13">
                  <c:v>1175.1371999999999</c:v>
                </c:pt>
              </c:numCache>
            </c:numRef>
          </c:yVal>
          <c:smooth val="1"/>
          <c:extLst>
            <c:ext xmlns:c16="http://schemas.microsoft.com/office/drawing/2014/chart" uri="{C3380CC4-5D6E-409C-BE32-E72D297353CC}">
              <c16:uniqueId val="{00000000-5B05-4FAD-AD32-05F3D6F90088}"/>
            </c:ext>
          </c:extLst>
        </c:ser>
        <c:dLbls>
          <c:showLegendKey val="0"/>
          <c:showVal val="0"/>
          <c:showCatName val="0"/>
          <c:showSerName val="0"/>
          <c:showPercent val="0"/>
          <c:showBubbleSize val="0"/>
        </c:dLbls>
        <c:axId val="212371856"/>
        <c:axId val="212365624"/>
      </c:scatterChart>
      <c:valAx>
        <c:axId val="21237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65624"/>
        <c:crosses val="autoZero"/>
        <c:crossBetween val="midCat"/>
      </c:valAx>
      <c:valAx>
        <c:axId val="21236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1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Parallel Implementation of Square Matrix Multiplication - Run on Jetson Cluster UAH</a:t>
            </a:r>
            <a:endParaRPr lang="en-US" sz="1400">
              <a:effectLst/>
            </a:endParaRPr>
          </a:p>
          <a:p>
            <a:pPr>
              <a:defRPr/>
            </a:pPr>
            <a:r>
              <a:rPr lang="en-US" sz="1400" b="0" i="0" baseline="0">
                <a:effectLst/>
              </a:rPr>
              <a:t>Number of MPI Processes = 4</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Data!$D$1</c:f>
              <c:strCache>
                <c:ptCount val="1"/>
                <c:pt idx="0">
                  <c:v>NP = 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Data!$D$2:$D$15</c:f>
              <c:numCache>
                <c:formatCode>General</c:formatCode>
                <c:ptCount val="14"/>
                <c:pt idx="0">
                  <c:v>5.4692999999999999E-2</c:v>
                </c:pt>
                <c:pt idx="1">
                  <c:v>0.28952299999999997</c:v>
                </c:pt>
                <c:pt idx="2">
                  <c:v>1.2218610000000001</c:v>
                </c:pt>
                <c:pt idx="3">
                  <c:v>6.8439769999999998</c:v>
                </c:pt>
                <c:pt idx="4">
                  <c:v>11.904123</c:v>
                </c:pt>
                <c:pt idx="5">
                  <c:v>27.318557999999999</c:v>
                </c:pt>
                <c:pt idx="6">
                  <c:v>48.401297999999997</c:v>
                </c:pt>
                <c:pt idx="7">
                  <c:v>97.835424000000003</c:v>
                </c:pt>
                <c:pt idx="8">
                  <c:v>121.94584</c:v>
                </c:pt>
                <c:pt idx="9">
                  <c:v>172.05513999999999</c:v>
                </c:pt>
                <c:pt idx="10">
                  <c:v>236.10489999999999</c:v>
                </c:pt>
                <c:pt idx="11">
                  <c:v>303.81367</c:v>
                </c:pt>
                <c:pt idx="12">
                  <c:v>370.86322000000001</c:v>
                </c:pt>
                <c:pt idx="13">
                  <c:v>584.54625999999996</c:v>
                </c:pt>
              </c:numCache>
            </c:numRef>
          </c:yVal>
          <c:smooth val="1"/>
          <c:extLst>
            <c:ext xmlns:c16="http://schemas.microsoft.com/office/drawing/2014/chart" uri="{C3380CC4-5D6E-409C-BE32-E72D297353CC}">
              <c16:uniqueId val="{00000000-5096-4CEF-B4F5-0EB159542C5E}"/>
            </c:ext>
          </c:extLst>
        </c:ser>
        <c:dLbls>
          <c:showLegendKey val="0"/>
          <c:showVal val="0"/>
          <c:showCatName val="0"/>
          <c:showSerName val="0"/>
          <c:showPercent val="0"/>
          <c:showBubbleSize val="0"/>
        </c:dLbls>
        <c:axId val="212377760"/>
        <c:axId val="212378088"/>
      </c:scatterChart>
      <c:valAx>
        <c:axId val="212377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8088"/>
        <c:crosses val="autoZero"/>
        <c:crossBetween val="midCat"/>
      </c:valAx>
      <c:valAx>
        <c:axId val="21237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7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Parallel Implementation of Square Matrix Multiplication - Run on Jetson Cluster UAH</a:t>
            </a:r>
            <a:endParaRPr lang="en-US" sz="1400">
              <a:effectLst/>
            </a:endParaRPr>
          </a:p>
          <a:p>
            <a:pPr>
              <a:defRPr/>
            </a:pPr>
            <a:r>
              <a:rPr lang="en-US" sz="1400" b="0" i="0" baseline="0">
                <a:effectLst/>
              </a:rPr>
              <a:t>Number of MPI Processes = 8</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Data!$E$1</c:f>
              <c:strCache>
                <c:ptCount val="1"/>
                <c:pt idx="0">
                  <c:v>NP = 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Data!$E$2:$E$15</c:f>
              <c:numCache>
                <c:formatCode>General</c:formatCode>
                <c:ptCount val="14"/>
                <c:pt idx="0">
                  <c:v>4.2515999999999998E-2</c:v>
                </c:pt>
                <c:pt idx="1">
                  <c:v>0.196104</c:v>
                </c:pt>
                <c:pt idx="2">
                  <c:v>0.72665299999999999</c:v>
                </c:pt>
                <c:pt idx="3">
                  <c:v>3.569868</c:v>
                </c:pt>
                <c:pt idx="4">
                  <c:v>6.0443480000000003</c:v>
                </c:pt>
                <c:pt idx="5">
                  <c:v>13.962634</c:v>
                </c:pt>
                <c:pt idx="6">
                  <c:v>24.515898</c:v>
                </c:pt>
                <c:pt idx="7">
                  <c:v>49.485545000000002</c:v>
                </c:pt>
                <c:pt idx="8">
                  <c:v>61.588715000000001</c:v>
                </c:pt>
                <c:pt idx="9">
                  <c:v>88.130733000000006</c:v>
                </c:pt>
                <c:pt idx="10">
                  <c:v>120.32</c:v>
                </c:pt>
                <c:pt idx="11">
                  <c:v>156.76206999999999</c:v>
                </c:pt>
                <c:pt idx="12">
                  <c:v>187.06934999999999</c:v>
                </c:pt>
                <c:pt idx="13">
                  <c:v>287.17158000000001</c:v>
                </c:pt>
              </c:numCache>
            </c:numRef>
          </c:yVal>
          <c:smooth val="1"/>
          <c:extLst>
            <c:ext xmlns:c16="http://schemas.microsoft.com/office/drawing/2014/chart" uri="{C3380CC4-5D6E-409C-BE32-E72D297353CC}">
              <c16:uniqueId val="{00000000-6826-4399-AEFF-1006316A21E8}"/>
            </c:ext>
          </c:extLst>
        </c:ser>
        <c:dLbls>
          <c:showLegendKey val="0"/>
          <c:showVal val="0"/>
          <c:showCatName val="0"/>
          <c:showSerName val="0"/>
          <c:showPercent val="0"/>
          <c:showBubbleSize val="0"/>
        </c:dLbls>
        <c:axId val="212370544"/>
        <c:axId val="212374808"/>
      </c:scatterChart>
      <c:valAx>
        <c:axId val="212370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4808"/>
        <c:crosses val="autoZero"/>
        <c:crossBetween val="midCat"/>
      </c:valAx>
      <c:valAx>
        <c:axId val="212374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70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Speed Up for Parallel Matrix Multiplication</a:t>
            </a:r>
            <a:r>
              <a:rPr lang="en-US" baseline="0"/>
              <a:t> - Run on Jetson Cluster UAH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491185431649031E-2"/>
          <c:y val="7.4851744307535995E-2"/>
          <c:w val="0.89725314041488347"/>
          <c:h val="0.83553744446420175"/>
        </c:manualLayout>
      </c:layout>
      <c:scatterChart>
        <c:scatterStyle val="smoothMarker"/>
        <c:varyColors val="0"/>
        <c:ser>
          <c:idx val="0"/>
          <c:order val="0"/>
          <c:tx>
            <c:strRef>
              <c:f>Data!$G$1</c:f>
              <c:strCache>
                <c:ptCount val="1"/>
                <c:pt idx="0">
                  <c:v>RelativeSpeedup(NP=2)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Data!$G$2:$G$15</c:f>
              <c:numCache>
                <c:formatCode>General</c:formatCode>
                <c:ptCount val="14"/>
                <c:pt idx="0">
                  <c:v>1.5402799333218371</c:v>
                </c:pt>
                <c:pt idx="1">
                  <c:v>1.6892597414037798</c:v>
                </c:pt>
                <c:pt idx="2">
                  <c:v>2.1385159449634168</c:v>
                </c:pt>
                <c:pt idx="3">
                  <c:v>1.9029693343994702</c:v>
                </c:pt>
                <c:pt idx="4">
                  <c:v>1.9892040525171226</c:v>
                </c:pt>
                <c:pt idx="5">
                  <c:v>1.91154593080613</c:v>
                </c:pt>
                <c:pt idx="6">
                  <c:v>1.8541627423559293</c:v>
                </c:pt>
                <c:pt idx="7">
                  <c:v>1.9651536963669303</c:v>
                </c:pt>
                <c:pt idx="8">
                  <c:v>2.0086908456243071</c:v>
                </c:pt>
                <c:pt idx="9">
                  <c:v>1.9143798413565205</c:v>
                </c:pt>
                <c:pt idx="10">
                  <c:v>2.0040435224235909</c:v>
                </c:pt>
                <c:pt idx="11">
                  <c:v>2.0017754216427059</c:v>
                </c:pt>
                <c:pt idx="12">
                  <c:v>1.9663990142966732</c:v>
                </c:pt>
                <c:pt idx="13">
                  <c:v>1.8139572979223195</c:v>
                </c:pt>
              </c:numCache>
            </c:numRef>
          </c:yVal>
          <c:smooth val="1"/>
          <c:extLst>
            <c:ext xmlns:c16="http://schemas.microsoft.com/office/drawing/2014/chart" uri="{C3380CC4-5D6E-409C-BE32-E72D297353CC}">
              <c16:uniqueId val="{00000000-E059-4D83-B175-FB4362894EFF}"/>
            </c:ext>
          </c:extLst>
        </c:ser>
        <c:ser>
          <c:idx val="1"/>
          <c:order val="1"/>
          <c:tx>
            <c:strRef>
              <c:f>Data!$H$1</c:f>
              <c:strCache>
                <c:ptCount val="1"/>
                <c:pt idx="0">
                  <c:v>RelativeSpeedup(NP = 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Data!$H$2:$H$15</c:f>
              <c:numCache>
                <c:formatCode>General</c:formatCode>
                <c:ptCount val="14"/>
                <c:pt idx="0">
                  <c:v>1.9597571901340209</c:v>
                </c:pt>
                <c:pt idx="1">
                  <c:v>2.9805334982022154</c:v>
                </c:pt>
                <c:pt idx="2">
                  <c:v>3.8033859825299277</c:v>
                </c:pt>
                <c:pt idx="3">
                  <c:v>3.8344791339889075</c:v>
                </c:pt>
                <c:pt idx="4">
                  <c:v>3.9273056066372969</c:v>
                </c:pt>
                <c:pt idx="5">
                  <c:v>3.8973587112467651</c:v>
                </c:pt>
                <c:pt idx="6">
                  <c:v>3.739358394892633</c:v>
                </c:pt>
                <c:pt idx="7">
                  <c:v>3.7938755189531346</c:v>
                </c:pt>
                <c:pt idx="8">
                  <c:v>4.0200068325413971</c:v>
                </c:pt>
                <c:pt idx="9">
                  <c:v>3.8702903034457439</c:v>
                </c:pt>
                <c:pt idx="10">
                  <c:v>4.0240176294519943</c:v>
                </c:pt>
                <c:pt idx="11">
                  <c:v>3.8010909779010271</c:v>
                </c:pt>
                <c:pt idx="12">
                  <c:v>3.9028351207218659</c:v>
                </c:pt>
                <c:pt idx="13">
                  <c:v>3.6466723779910941</c:v>
                </c:pt>
              </c:numCache>
            </c:numRef>
          </c:yVal>
          <c:smooth val="1"/>
          <c:extLst>
            <c:ext xmlns:c16="http://schemas.microsoft.com/office/drawing/2014/chart" uri="{C3380CC4-5D6E-409C-BE32-E72D297353CC}">
              <c16:uniqueId val="{00000001-E059-4D83-B175-FB4362894EFF}"/>
            </c:ext>
          </c:extLst>
        </c:ser>
        <c:ser>
          <c:idx val="2"/>
          <c:order val="2"/>
          <c:tx>
            <c:strRef>
              <c:f>Data!$I$1</c:f>
              <c:strCache>
                <c:ptCount val="1"/>
                <c:pt idx="0">
                  <c:v>RelativeSpeedup(NP = 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Data!$I$2:$I$15</c:f>
              <c:numCache>
                <c:formatCode>General</c:formatCode>
                <c:ptCount val="14"/>
                <c:pt idx="0">
                  <c:v>2.5210508984852762</c:v>
                </c:pt>
                <c:pt idx="1">
                  <c:v>4.400384489862522</c:v>
                </c:pt>
                <c:pt idx="2">
                  <c:v>6.3953620228637327</c:v>
                </c:pt>
                <c:pt idx="3">
                  <c:v>7.3512765738116927</c:v>
                </c:pt>
                <c:pt idx="4">
                  <c:v>7.7346851968152723</c:v>
                </c:pt>
                <c:pt idx="5">
                  <c:v>7.6253678209999629</c:v>
                </c:pt>
                <c:pt idx="6">
                  <c:v>7.3825482550139503</c:v>
                </c:pt>
                <c:pt idx="7">
                  <c:v>7.5006836844981697</c:v>
                </c:pt>
                <c:pt idx="8">
                  <c:v>7.9596255580263371</c:v>
                </c:pt>
                <c:pt idx="9">
                  <c:v>7.5558584086665874</c:v>
                </c:pt>
                <c:pt idx="10">
                  <c:v>7.8963620345744685</c:v>
                </c:pt>
                <c:pt idx="11">
                  <c:v>7.3667271681217272</c:v>
                </c:pt>
                <c:pt idx="12">
                  <c:v>7.7373337748808133</c:v>
                </c:pt>
                <c:pt idx="13">
                  <c:v>7.4229096765076825</c:v>
                </c:pt>
              </c:numCache>
            </c:numRef>
          </c:yVal>
          <c:smooth val="1"/>
          <c:extLst>
            <c:ext xmlns:c16="http://schemas.microsoft.com/office/drawing/2014/chart" uri="{C3380CC4-5D6E-409C-BE32-E72D297353CC}">
              <c16:uniqueId val="{00000002-E059-4D83-B175-FB4362894EFF}"/>
            </c:ext>
          </c:extLst>
        </c:ser>
        <c:dLbls>
          <c:showLegendKey val="0"/>
          <c:showVal val="0"/>
          <c:showCatName val="0"/>
          <c:showSerName val="0"/>
          <c:showPercent val="0"/>
          <c:showBubbleSize val="0"/>
        </c:dLbls>
        <c:axId val="551088704"/>
        <c:axId val="551089688"/>
      </c:scatterChart>
      <c:valAx>
        <c:axId val="551088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89688"/>
        <c:crosses val="autoZero"/>
        <c:crossBetween val="midCat"/>
      </c:valAx>
      <c:valAx>
        <c:axId val="551089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88704"/>
        <c:crosses val="autoZero"/>
        <c:crossBetween val="midCat"/>
      </c:valAx>
      <c:spPr>
        <a:noFill/>
        <a:ln>
          <a:noFill/>
        </a:ln>
        <a:effectLst/>
      </c:spPr>
    </c:plotArea>
    <c:legend>
      <c:legendPos val="r"/>
      <c:layout>
        <c:manualLayout>
          <c:xMode val="edge"/>
          <c:yMode val="edge"/>
          <c:x val="0.51941181831437733"/>
          <c:y val="0.25272316506079567"/>
          <c:w val="0.35230169145523477"/>
          <c:h val="0.258293055888326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Relative Speed Up for Parallel Matrix Multiplication - Run on Jetson Cluster UAH</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9495692828947728E-2"/>
          <c:y val="7.4851744307535995E-2"/>
          <c:w val="0.89922299298562236"/>
          <c:h val="0.83553744446420175"/>
        </c:manualLayout>
      </c:layout>
      <c:scatterChart>
        <c:scatterStyle val="smoothMarker"/>
        <c:varyColors val="0"/>
        <c:ser>
          <c:idx val="0"/>
          <c:order val="0"/>
          <c:tx>
            <c:strRef>
              <c:f>Data!$K$1</c:f>
              <c:strCache>
                <c:ptCount val="1"/>
                <c:pt idx="0">
                  <c:v>RelativeEfficiency(NP=2)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Data!$A$2:$A$30</c:f>
              <c:numCache>
                <c:formatCode>General</c:formatCode>
                <c:ptCount val="29"/>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Data!$K$2:$K$30</c:f>
              <c:numCache>
                <c:formatCode>General</c:formatCode>
                <c:ptCount val="29"/>
                <c:pt idx="0">
                  <c:v>0.77013996666091855</c:v>
                </c:pt>
                <c:pt idx="1">
                  <c:v>0.84462987070188988</c:v>
                </c:pt>
                <c:pt idx="2">
                  <c:v>1.0692579724817084</c:v>
                </c:pt>
                <c:pt idx="3">
                  <c:v>0.95148466719973512</c:v>
                </c:pt>
                <c:pt idx="4">
                  <c:v>0.99460202625856131</c:v>
                </c:pt>
                <c:pt idx="5">
                  <c:v>0.955772965403065</c:v>
                </c:pt>
                <c:pt idx="6">
                  <c:v>0.92708137117796463</c:v>
                </c:pt>
                <c:pt idx="7">
                  <c:v>0.98257684818346513</c:v>
                </c:pt>
                <c:pt idx="8">
                  <c:v>1.0043454228121536</c:v>
                </c:pt>
                <c:pt idx="9">
                  <c:v>0.95718992067826025</c:v>
                </c:pt>
                <c:pt idx="10">
                  <c:v>1.0020217612117954</c:v>
                </c:pt>
                <c:pt idx="11">
                  <c:v>1.000887710821353</c:v>
                </c:pt>
                <c:pt idx="12">
                  <c:v>0.98319950714833659</c:v>
                </c:pt>
                <c:pt idx="13">
                  <c:v>0.90697864896115976</c:v>
                </c:pt>
              </c:numCache>
            </c:numRef>
          </c:yVal>
          <c:smooth val="1"/>
          <c:extLst>
            <c:ext xmlns:c16="http://schemas.microsoft.com/office/drawing/2014/chart" uri="{C3380CC4-5D6E-409C-BE32-E72D297353CC}">
              <c16:uniqueId val="{00000000-5667-45F5-98B5-39D8B91C1440}"/>
            </c:ext>
          </c:extLst>
        </c:ser>
        <c:ser>
          <c:idx val="1"/>
          <c:order val="1"/>
          <c:tx>
            <c:strRef>
              <c:f>Data!$L$1</c:f>
              <c:strCache>
                <c:ptCount val="1"/>
                <c:pt idx="0">
                  <c:v>RelativeEfficiency(NP=4)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Data!$A$2:$A$30</c:f>
              <c:numCache>
                <c:formatCode>General</c:formatCode>
                <c:ptCount val="29"/>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Data!$L$2:$L$30</c:f>
              <c:numCache>
                <c:formatCode>General</c:formatCode>
                <c:ptCount val="29"/>
                <c:pt idx="0">
                  <c:v>0.48993929753350524</c:v>
                </c:pt>
                <c:pt idx="1">
                  <c:v>0.74513337455055384</c:v>
                </c:pt>
                <c:pt idx="2">
                  <c:v>0.95084649563248191</c:v>
                </c:pt>
                <c:pt idx="3">
                  <c:v>0.95861978349722687</c:v>
                </c:pt>
                <c:pt idx="4">
                  <c:v>0.98182640165932422</c:v>
                </c:pt>
                <c:pt idx="5">
                  <c:v>0.97433967781169128</c:v>
                </c:pt>
                <c:pt idx="6">
                  <c:v>0.93483959872315825</c:v>
                </c:pt>
                <c:pt idx="7">
                  <c:v>0.94846887973828364</c:v>
                </c:pt>
                <c:pt idx="8">
                  <c:v>1.0050017081353493</c:v>
                </c:pt>
                <c:pt idx="9">
                  <c:v>0.96757257586143597</c:v>
                </c:pt>
                <c:pt idx="10">
                  <c:v>1.0060044073629986</c:v>
                </c:pt>
                <c:pt idx="11">
                  <c:v>0.95027274447525678</c:v>
                </c:pt>
                <c:pt idx="12">
                  <c:v>0.97570878018046647</c:v>
                </c:pt>
                <c:pt idx="13">
                  <c:v>0.91166809449777353</c:v>
                </c:pt>
              </c:numCache>
            </c:numRef>
          </c:yVal>
          <c:smooth val="1"/>
          <c:extLst>
            <c:ext xmlns:c16="http://schemas.microsoft.com/office/drawing/2014/chart" uri="{C3380CC4-5D6E-409C-BE32-E72D297353CC}">
              <c16:uniqueId val="{00000001-5667-45F5-98B5-39D8B91C1440}"/>
            </c:ext>
          </c:extLst>
        </c:ser>
        <c:ser>
          <c:idx val="2"/>
          <c:order val="2"/>
          <c:tx>
            <c:strRef>
              <c:f>Data!$M$1</c:f>
              <c:strCache>
                <c:ptCount val="1"/>
                <c:pt idx="0">
                  <c:v>RelativeEfficiency(NP=8)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Data!$A$2:$A$30</c:f>
              <c:numCache>
                <c:formatCode>General</c:formatCode>
                <c:ptCount val="29"/>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Data!$M$2:$M$30</c:f>
              <c:numCache>
                <c:formatCode>General</c:formatCode>
                <c:ptCount val="29"/>
                <c:pt idx="0">
                  <c:v>0.31513136231065952</c:v>
                </c:pt>
                <c:pt idx="1">
                  <c:v>0.55004806123281524</c:v>
                </c:pt>
                <c:pt idx="2">
                  <c:v>0.79942025285796658</c:v>
                </c:pt>
                <c:pt idx="3">
                  <c:v>0.91890957172646159</c:v>
                </c:pt>
                <c:pt idx="4">
                  <c:v>0.96683564960190904</c:v>
                </c:pt>
                <c:pt idx="5">
                  <c:v>0.95317097762499536</c:v>
                </c:pt>
                <c:pt idx="6">
                  <c:v>0.92281853187674379</c:v>
                </c:pt>
                <c:pt idx="7">
                  <c:v>0.93758546056227121</c:v>
                </c:pt>
                <c:pt idx="8">
                  <c:v>0.99495319475329214</c:v>
                </c:pt>
                <c:pt idx="9">
                  <c:v>0.94448230108332343</c:v>
                </c:pt>
                <c:pt idx="10">
                  <c:v>0.98704525432180856</c:v>
                </c:pt>
                <c:pt idx="11">
                  <c:v>0.9208408960152159</c:v>
                </c:pt>
                <c:pt idx="12">
                  <c:v>0.96716672186010166</c:v>
                </c:pt>
                <c:pt idx="13">
                  <c:v>0.92786370956346031</c:v>
                </c:pt>
              </c:numCache>
            </c:numRef>
          </c:yVal>
          <c:smooth val="1"/>
          <c:extLst>
            <c:ext xmlns:c16="http://schemas.microsoft.com/office/drawing/2014/chart" uri="{C3380CC4-5D6E-409C-BE32-E72D297353CC}">
              <c16:uniqueId val="{00000002-5667-45F5-98B5-39D8B91C1440}"/>
            </c:ext>
          </c:extLst>
        </c:ser>
        <c:dLbls>
          <c:showLegendKey val="0"/>
          <c:showVal val="0"/>
          <c:showCatName val="0"/>
          <c:showSerName val="0"/>
          <c:showPercent val="0"/>
          <c:showBubbleSize val="0"/>
        </c:dLbls>
        <c:axId val="621842496"/>
        <c:axId val="621845448"/>
      </c:scatterChart>
      <c:valAx>
        <c:axId val="621842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45448"/>
        <c:crosses val="autoZero"/>
        <c:crossBetween val="midCat"/>
      </c:valAx>
      <c:valAx>
        <c:axId val="621845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842496"/>
        <c:crosses val="autoZero"/>
        <c:crossBetween val="midCat"/>
      </c:valAx>
      <c:spPr>
        <a:noFill/>
        <a:ln>
          <a:noFill/>
        </a:ln>
        <a:effectLst/>
      </c:spPr>
    </c:plotArea>
    <c:legend>
      <c:legendPos val="r"/>
      <c:layout>
        <c:manualLayout>
          <c:xMode val="edge"/>
          <c:yMode val="edge"/>
          <c:x val="0.45149077719451736"/>
          <c:y val="0.36359796438298025"/>
          <c:w val="0.38761774569845436"/>
          <c:h val="0.252063931332455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Parallel Implementation of Square Matrix Multiplication - Run on Jetson Cluster UAH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66465436920362E-2"/>
          <c:y val="7.2801472348280841E-2"/>
          <c:w val="0.80380877997216937"/>
          <c:h val="0.83561006532457471"/>
        </c:manualLayout>
      </c:layout>
      <c:scatterChart>
        <c:scatterStyle val="smoothMarker"/>
        <c:varyColors val="0"/>
        <c:ser>
          <c:idx val="0"/>
          <c:order val="0"/>
          <c:tx>
            <c:strRef>
              <c:f>Data!$C$1</c:f>
              <c:strCache>
                <c:ptCount val="1"/>
                <c:pt idx="0">
                  <c:v>NP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Data!$C$2:$C$15</c:f>
              <c:numCache>
                <c:formatCode>General</c:formatCode>
                <c:ptCount val="14"/>
                <c:pt idx="0">
                  <c:v>6.9587999999999997E-2</c:v>
                </c:pt>
                <c:pt idx="1">
                  <c:v>0.51083500000000004</c:v>
                </c:pt>
                <c:pt idx="2">
                  <c:v>2.1730999999999998</c:v>
                </c:pt>
                <c:pt idx="3">
                  <c:v>13.790599</c:v>
                </c:pt>
                <c:pt idx="4">
                  <c:v>23.50243</c:v>
                </c:pt>
                <c:pt idx="5">
                  <c:v>55.698489000000002</c:v>
                </c:pt>
                <c:pt idx="6">
                  <c:v>97.612683000000004</c:v>
                </c:pt>
                <c:pt idx="7">
                  <c:v>188.87857</c:v>
                </c:pt>
                <c:pt idx="8">
                  <c:v>244.05105</c:v>
                </c:pt>
                <c:pt idx="9">
                  <c:v>347.84285</c:v>
                </c:pt>
                <c:pt idx="10">
                  <c:v>474.08665000000002</c:v>
                </c:pt>
                <c:pt idx="11">
                  <c:v>576.89958000000001</c:v>
                </c:pt>
                <c:pt idx="12">
                  <c:v>736.07542999999998</c:v>
                </c:pt>
                <c:pt idx="13">
                  <c:v>1175.1371999999999</c:v>
                </c:pt>
              </c:numCache>
            </c:numRef>
          </c:yVal>
          <c:smooth val="1"/>
          <c:extLst>
            <c:ext xmlns:c16="http://schemas.microsoft.com/office/drawing/2014/chart" uri="{C3380CC4-5D6E-409C-BE32-E72D297353CC}">
              <c16:uniqueId val="{00000000-183E-473C-B4B9-9B1CB6E7C79B}"/>
            </c:ext>
          </c:extLst>
        </c:ser>
        <c:ser>
          <c:idx val="1"/>
          <c:order val="1"/>
          <c:tx>
            <c:strRef>
              <c:f>Data!$D$1</c:f>
              <c:strCache>
                <c:ptCount val="1"/>
                <c:pt idx="0">
                  <c:v>NP = 4</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Data!$D$2:$D$15</c:f>
              <c:numCache>
                <c:formatCode>General</c:formatCode>
                <c:ptCount val="14"/>
                <c:pt idx="0">
                  <c:v>5.4692999999999999E-2</c:v>
                </c:pt>
                <c:pt idx="1">
                  <c:v>0.28952299999999997</c:v>
                </c:pt>
                <c:pt idx="2">
                  <c:v>1.2218610000000001</c:v>
                </c:pt>
                <c:pt idx="3">
                  <c:v>6.8439769999999998</c:v>
                </c:pt>
                <c:pt idx="4">
                  <c:v>11.904123</c:v>
                </c:pt>
                <c:pt idx="5">
                  <c:v>27.318557999999999</c:v>
                </c:pt>
                <c:pt idx="6">
                  <c:v>48.401297999999997</c:v>
                </c:pt>
                <c:pt idx="7">
                  <c:v>97.835424000000003</c:v>
                </c:pt>
                <c:pt idx="8">
                  <c:v>121.94584</c:v>
                </c:pt>
                <c:pt idx="9">
                  <c:v>172.05513999999999</c:v>
                </c:pt>
                <c:pt idx="10">
                  <c:v>236.10489999999999</c:v>
                </c:pt>
                <c:pt idx="11">
                  <c:v>303.81367</c:v>
                </c:pt>
                <c:pt idx="12">
                  <c:v>370.86322000000001</c:v>
                </c:pt>
                <c:pt idx="13">
                  <c:v>584.54625999999996</c:v>
                </c:pt>
              </c:numCache>
            </c:numRef>
          </c:yVal>
          <c:smooth val="1"/>
          <c:extLst>
            <c:ext xmlns:c16="http://schemas.microsoft.com/office/drawing/2014/chart" uri="{C3380CC4-5D6E-409C-BE32-E72D297353CC}">
              <c16:uniqueId val="{00000001-183E-473C-B4B9-9B1CB6E7C79B}"/>
            </c:ext>
          </c:extLst>
        </c:ser>
        <c:ser>
          <c:idx val="2"/>
          <c:order val="2"/>
          <c:tx>
            <c:strRef>
              <c:f>Data!$E$1</c:f>
              <c:strCache>
                <c:ptCount val="1"/>
                <c:pt idx="0">
                  <c:v>NP = 8</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Data!$A$2:$A$15</c:f>
              <c:numCache>
                <c:formatCode>General</c:formatCode>
                <c:ptCount val="14"/>
                <c:pt idx="0">
                  <c:v>256</c:v>
                </c:pt>
                <c:pt idx="1">
                  <c:v>512</c:v>
                </c:pt>
                <c:pt idx="2">
                  <c:v>768</c:v>
                </c:pt>
                <c:pt idx="3">
                  <c:v>1024</c:v>
                </c:pt>
                <c:pt idx="4">
                  <c:v>1280</c:v>
                </c:pt>
                <c:pt idx="5">
                  <c:v>1536</c:v>
                </c:pt>
                <c:pt idx="6">
                  <c:v>1792</c:v>
                </c:pt>
                <c:pt idx="7">
                  <c:v>2048</c:v>
                </c:pt>
                <c:pt idx="8">
                  <c:v>2304</c:v>
                </c:pt>
                <c:pt idx="9">
                  <c:v>2560</c:v>
                </c:pt>
                <c:pt idx="10">
                  <c:v>2816</c:v>
                </c:pt>
                <c:pt idx="11">
                  <c:v>3072</c:v>
                </c:pt>
                <c:pt idx="12">
                  <c:v>3328</c:v>
                </c:pt>
                <c:pt idx="13">
                  <c:v>3584</c:v>
                </c:pt>
              </c:numCache>
            </c:numRef>
          </c:xVal>
          <c:yVal>
            <c:numRef>
              <c:f>Data!$E$2:$E$15</c:f>
              <c:numCache>
                <c:formatCode>General</c:formatCode>
                <c:ptCount val="14"/>
                <c:pt idx="0">
                  <c:v>4.2515999999999998E-2</c:v>
                </c:pt>
                <c:pt idx="1">
                  <c:v>0.196104</c:v>
                </c:pt>
                <c:pt idx="2">
                  <c:v>0.72665299999999999</c:v>
                </c:pt>
                <c:pt idx="3">
                  <c:v>3.569868</c:v>
                </c:pt>
                <c:pt idx="4">
                  <c:v>6.0443480000000003</c:v>
                </c:pt>
                <c:pt idx="5">
                  <c:v>13.962634</c:v>
                </c:pt>
                <c:pt idx="6">
                  <c:v>24.515898</c:v>
                </c:pt>
                <c:pt idx="7">
                  <c:v>49.485545000000002</c:v>
                </c:pt>
                <c:pt idx="8">
                  <c:v>61.588715000000001</c:v>
                </c:pt>
                <c:pt idx="9">
                  <c:v>88.130733000000006</c:v>
                </c:pt>
                <c:pt idx="10">
                  <c:v>120.32</c:v>
                </c:pt>
                <c:pt idx="11">
                  <c:v>156.76206999999999</c:v>
                </c:pt>
                <c:pt idx="12">
                  <c:v>187.06934999999999</c:v>
                </c:pt>
                <c:pt idx="13">
                  <c:v>287.17158000000001</c:v>
                </c:pt>
              </c:numCache>
            </c:numRef>
          </c:yVal>
          <c:smooth val="1"/>
          <c:extLst>
            <c:ext xmlns:c16="http://schemas.microsoft.com/office/drawing/2014/chart" uri="{C3380CC4-5D6E-409C-BE32-E72D297353CC}">
              <c16:uniqueId val="{00000002-183E-473C-B4B9-9B1CB6E7C79B}"/>
            </c:ext>
          </c:extLst>
        </c:ser>
        <c:dLbls>
          <c:showLegendKey val="0"/>
          <c:showVal val="0"/>
          <c:showCatName val="0"/>
          <c:showSerName val="0"/>
          <c:showPercent val="0"/>
          <c:showBubbleSize val="0"/>
        </c:dLbls>
        <c:axId val="588664160"/>
        <c:axId val="588664488"/>
      </c:scatterChart>
      <c:valAx>
        <c:axId val="58866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664488"/>
        <c:crosses val="autoZero"/>
        <c:crossBetween val="midCat"/>
      </c:valAx>
      <c:valAx>
        <c:axId val="588664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in</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664160"/>
        <c:crosses val="autoZero"/>
        <c:crossBetween val="midCat"/>
      </c:valAx>
      <c:spPr>
        <a:noFill/>
        <a:ln>
          <a:noFill/>
        </a:ln>
        <a:effectLst/>
      </c:spPr>
    </c:plotArea>
    <c:legend>
      <c:legendPos val="r"/>
      <c:layout>
        <c:manualLayout>
          <c:xMode val="edge"/>
          <c:yMode val="edge"/>
          <c:x val="0.37739537766112569"/>
          <c:y val="0.32190085288247688"/>
          <c:w val="0.24279381743948672"/>
          <c:h val="0.17859201007552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4E21-033E-47EC-AF19-E63394AF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172</TotalTime>
  <Pages>1</Pages>
  <Words>4692</Words>
  <Characters>26749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69</cp:revision>
  <cp:lastPrinted>2017-10-13T03:21:00Z</cp:lastPrinted>
  <dcterms:created xsi:type="dcterms:W3CDTF">2017-08-30T03:16:00Z</dcterms:created>
  <dcterms:modified xsi:type="dcterms:W3CDTF">2017-10-13T03:21:00Z</dcterms:modified>
</cp:coreProperties>
</file>