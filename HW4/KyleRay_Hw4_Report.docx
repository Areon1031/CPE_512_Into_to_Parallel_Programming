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61567D4E" w:rsidR="00C6554A" w:rsidRDefault="00B97F1C" w:rsidP="00C6554A">
      <w:pPr>
        <w:pStyle w:val="Title"/>
      </w:pPr>
      <w:r>
        <w:t>Homework #4</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2349D8AA" w:rsidR="00594766" w:rsidRDefault="00B97F1C" w:rsidP="00057000">
      <w:pPr>
        <w:pStyle w:val="ContactInfo"/>
      </w:pPr>
      <w:r>
        <w:t>November 2</w:t>
      </w:r>
      <w:r w:rsidR="00E42773">
        <w:t>7</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1CD38163" w14:textId="6775EA64" w:rsidR="00172E61"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9509685" w:history="1">
            <w:r w:rsidR="00172E61" w:rsidRPr="00584DFD">
              <w:rPr>
                <w:rStyle w:val="Hyperlink"/>
                <w:noProof/>
              </w:rPr>
              <w:t>Part 1</w:t>
            </w:r>
            <w:r w:rsidR="00172E61">
              <w:rPr>
                <w:noProof/>
                <w:webHidden/>
              </w:rPr>
              <w:tab/>
            </w:r>
            <w:r w:rsidR="00172E61">
              <w:rPr>
                <w:noProof/>
                <w:webHidden/>
              </w:rPr>
              <w:fldChar w:fldCharType="begin"/>
            </w:r>
            <w:r w:rsidR="00172E61">
              <w:rPr>
                <w:noProof/>
                <w:webHidden/>
              </w:rPr>
              <w:instrText xml:space="preserve"> PAGEREF _Toc499509685 \h </w:instrText>
            </w:r>
            <w:r w:rsidR="00172E61">
              <w:rPr>
                <w:noProof/>
                <w:webHidden/>
              </w:rPr>
            </w:r>
            <w:r w:rsidR="00172E61">
              <w:rPr>
                <w:noProof/>
                <w:webHidden/>
              </w:rPr>
              <w:fldChar w:fldCharType="separate"/>
            </w:r>
            <w:r w:rsidR="009222C8">
              <w:rPr>
                <w:noProof/>
                <w:webHidden/>
              </w:rPr>
              <w:t>2</w:t>
            </w:r>
            <w:r w:rsidR="00172E61">
              <w:rPr>
                <w:noProof/>
                <w:webHidden/>
              </w:rPr>
              <w:fldChar w:fldCharType="end"/>
            </w:r>
          </w:hyperlink>
        </w:p>
        <w:p w14:paraId="7917842F" w14:textId="16B2DD1C" w:rsidR="00172E61" w:rsidRDefault="008146FA">
          <w:pPr>
            <w:pStyle w:val="TOC2"/>
            <w:tabs>
              <w:tab w:val="right" w:leader="dot" w:pos="8630"/>
            </w:tabs>
            <w:rPr>
              <w:rFonts w:eastAsiaTheme="minorEastAsia"/>
              <w:noProof/>
              <w:color w:val="auto"/>
            </w:rPr>
          </w:pPr>
          <w:hyperlink w:anchor="_Toc499509686" w:history="1">
            <w:r w:rsidR="00172E61" w:rsidRPr="00584DFD">
              <w:rPr>
                <w:rStyle w:val="Hyperlink"/>
                <w:noProof/>
              </w:rPr>
              <w:t>Action 1.1</w:t>
            </w:r>
            <w:r w:rsidR="00172E61">
              <w:rPr>
                <w:noProof/>
                <w:webHidden/>
              </w:rPr>
              <w:tab/>
            </w:r>
            <w:r w:rsidR="00172E61">
              <w:rPr>
                <w:noProof/>
                <w:webHidden/>
              </w:rPr>
              <w:fldChar w:fldCharType="begin"/>
            </w:r>
            <w:r w:rsidR="00172E61">
              <w:rPr>
                <w:noProof/>
                <w:webHidden/>
              </w:rPr>
              <w:instrText xml:space="preserve"> PAGEREF _Toc499509686 \h </w:instrText>
            </w:r>
            <w:r w:rsidR="00172E61">
              <w:rPr>
                <w:noProof/>
                <w:webHidden/>
              </w:rPr>
            </w:r>
            <w:r w:rsidR="00172E61">
              <w:rPr>
                <w:noProof/>
                <w:webHidden/>
              </w:rPr>
              <w:fldChar w:fldCharType="separate"/>
            </w:r>
            <w:r w:rsidR="009222C8">
              <w:rPr>
                <w:noProof/>
                <w:webHidden/>
              </w:rPr>
              <w:t>2</w:t>
            </w:r>
            <w:r w:rsidR="00172E61">
              <w:rPr>
                <w:noProof/>
                <w:webHidden/>
              </w:rPr>
              <w:fldChar w:fldCharType="end"/>
            </w:r>
          </w:hyperlink>
        </w:p>
        <w:p w14:paraId="1636FB62" w14:textId="3491CB78" w:rsidR="00172E61" w:rsidRDefault="008146FA">
          <w:pPr>
            <w:pStyle w:val="TOC2"/>
            <w:tabs>
              <w:tab w:val="right" w:leader="dot" w:pos="8630"/>
            </w:tabs>
            <w:rPr>
              <w:rFonts w:eastAsiaTheme="minorEastAsia"/>
              <w:noProof/>
              <w:color w:val="auto"/>
            </w:rPr>
          </w:pPr>
          <w:hyperlink w:anchor="_Toc499509687" w:history="1">
            <w:r w:rsidR="00172E61" w:rsidRPr="00584DFD">
              <w:rPr>
                <w:rStyle w:val="Hyperlink"/>
                <w:noProof/>
              </w:rPr>
              <w:t>Action 1.2</w:t>
            </w:r>
            <w:r w:rsidR="00172E61">
              <w:rPr>
                <w:noProof/>
                <w:webHidden/>
              </w:rPr>
              <w:tab/>
            </w:r>
            <w:r w:rsidR="00172E61">
              <w:rPr>
                <w:noProof/>
                <w:webHidden/>
              </w:rPr>
              <w:fldChar w:fldCharType="begin"/>
            </w:r>
            <w:r w:rsidR="00172E61">
              <w:rPr>
                <w:noProof/>
                <w:webHidden/>
              </w:rPr>
              <w:instrText xml:space="preserve"> PAGEREF _Toc499509687 \h </w:instrText>
            </w:r>
            <w:r w:rsidR="00172E61">
              <w:rPr>
                <w:noProof/>
                <w:webHidden/>
              </w:rPr>
            </w:r>
            <w:r w:rsidR="00172E61">
              <w:rPr>
                <w:noProof/>
                <w:webHidden/>
              </w:rPr>
              <w:fldChar w:fldCharType="separate"/>
            </w:r>
            <w:r w:rsidR="009222C8">
              <w:rPr>
                <w:noProof/>
                <w:webHidden/>
              </w:rPr>
              <w:t>2</w:t>
            </w:r>
            <w:r w:rsidR="00172E61">
              <w:rPr>
                <w:noProof/>
                <w:webHidden/>
              </w:rPr>
              <w:fldChar w:fldCharType="end"/>
            </w:r>
          </w:hyperlink>
        </w:p>
        <w:p w14:paraId="56569F43" w14:textId="66A25F5E" w:rsidR="00172E61" w:rsidRDefault="008146FA">
          <w:pPr>
            <w:pStyle w:val="TOC2"/>
            <w:tabs>
              <w:tab w:val="right" w:leader="dot" w:pos="8630"/>
            </w:tabs>
            <w:rPr>
              <w:rFonts w:eastAsiaTheme="minorEastAsia"/>
              <w:noProof/>
              <w:color w:val="auto"/>
            </w:rPr>
          </w:pPr>
          <w:hyperlink w:anchor="_Toc499509688" w:history="1">
            <w:r w:rsidR="00172E61" w:rsidRPr="00584DFD">
              <w:rPr>
                <w:rStyle w:val="Hyperlink"/>
                <w:noProof/>
              </w:rPr>
              <w:t>Action 1.3</w:t>
            </w:r>
            <w:r w:rsidR="00172E61">
              <w:rPr>
                <w:noProof/>
                <w:webHidden/>
              </w:rPr>
              <w:tab/>
            </w:r>
            <w:r w:rsidR="00172E61">
              <w:rPr>
                <w:noProof/>
                <w:webHidden/>
              </w:rPr>
              <w:fldChar w:fldCharType="begin"/>
            </w:r>
            <w:r w:rsidR="00172E61">
              <w:rPr>
                <w:noProof/>
                <w:webHidden/>
              </w:rPr>
              <w:instrText xml:space="preserve"> PAGEREF _Toc499509688 \h </w:instrText>
            </w:r>
            <w:r w:rsidR="00172E61">
              <w:rPr>
                <w:noProof/>
                <w:webHidden/>
              </w:rPr>
            </w:r>
            <w:r w:rsidR="00172E61">
              <w:rPr>
                <w:noProof/>
                <w:webHidden/>
              </w:rPr>
              <w:fldChar w:fldCharType="separate"/>
            </w:r>
            <w:r w:rsidR="009222C8">
              <w:rPr>
                <w:noProof/>
                <w:webHidden/>
              </w:rPr>
              <w:t>3</w:t>
            </w:r>
            <w:r w:rsidR="00172E61">
              <w:rPr>
                <w:noProof/>
                <w:webHidden/>
              </w:rPr>
              <w:fldChar w:fldCharType="end"/>
            </w:r>
          </w:hyperlink>
        </w:p>
        <w:p w14:paraId="5428C42D" w14:textId="4AB8FE36" w:rsidR="00172E61" w:rsidRDefault="008146FA">
          <w:pPr>
            <w:pStyle w:val="TOC2"/>
            <w:tabs>
              <w:tab w:val="right" w:leader="dot" w:pos="8630"/>
            </w:tabs>
            <w:rPr>
              <w:rFonts w:eastAsiaTheme="minorEastAsia"/>
              <w:noProof/>
              <w:color w:val="auto"/>
            </w:rPr>
          </w:pPr>
          <w:hyperlink w:anchor="_Toc499509689" w:history="1">
            <w:r w:rsidR="00172E61" w:rsidRPr="00584DFD">
              <w:rPr>
                <w:rStyle w:val="Hyperlink"/>
                <w:noProof/>
              </w:rPr>
              <w:t>Action 1.4</w:t>
            </w:r>
            <w:r w:rsidR="00172E61">
              <w:rPr>
                <w:noProof/>
                <w:webHidden/>
              </w:rPr>
              <w:tab/>
            </w:r>
            <w:r w:rsidR="00172E61">
              <w:rPr>
                <w:noProof/>
                <w:webHidden/>
              </w:rPr>
              <w:fldChar w:fldCharType="begin"/>
            </w:r>
            <w:r w:rsidR="00172E61">
              <w:rPr>
                <w:noProof/>
                <w:webHidden/>
              </w:rPr>
              <w:instrText xml:space="preserve"> PAGEREF _Toc499509689 \h </w:instrText>
            </w:r>
            <w:r w:rsidR="00172E61">
              <w:rPr>
                <w:noProof/>
                <w:webHidden/>
              </w:rPr>
            </w:r>
            <w:r w:rsidR="00172E61">
              <w:rPr>
                <w:noProof/>
                <w:webHidden/>
              </w:rPr>
              <w:fldChar w:fldCharType="separate"/>
            </w:r>
            <w:r w:rsidR="009222C8">
              <w:rPr>
                <w:noProof/>
                <w:webHidden/>
              </w:rPr>
              <w:t>4</w:t>
            </w:r>
            <w:r w:rsidR="00172E61">
              <w:rPr>
                <w:noProof/>
                <w:webHidden/>
              </w:rPr>
              <w:fldChar w:fldCharType="end"/>
            </w:r>
          </w:hyperlink>
        </w:p>
        <w:p w14:paraId="3AFACF56" w14:textId="4D81DDF8" w:rsidR="00172E61" w:rsidRDefault="008146FA">
          <w:pPr>
            <w:pStyle w:val="TOC2"/>
            <w:tabs>
              <w:tab w:val="right" w:leader="dot" w:pos="8630"/>
            </w:tabs>
            <w:rPr>
              <w:rFonts w:eastAsiaTheme="minorEastAsia"/>
              <w:noProof/>
              <w:color w:val="auto"/>
            </w:rPr>
          </w:pPr>
          <w:hyperlink w:anchor="_Toc499509690" w:history="1">
            <w:r w:rsidR="00172E61" w:rsidRPr="00584DFD">
              <w:rPr>
                <w:rStyle w:val="Hyperlink"/>
                <w:noProof/>
              </w:rPr>
              <w:t>Action 1.5</w:t>
            </w:r>
            <w:r w:rsidR="00172E61">
              <w:rPr>
                <w:noProof/>
                <w:webHidden/>
              </w:rPr>
              <w:tab/>
            </w:r>
            <w:r w:rsidR="00172E61">
              <w:rPr>
                <w:noProof/>
                <w:webHidden/>
              </w:rPr>
              <w:fldChar w:fldCharType="begin"/>
            </w:r>
            <w:r w:rsidR="00172E61">
              <w:rPr>
                <w:noProof/>
                <w:webHidden/>
              </w:rPr>
              <w:instrText xml:space="preserve"> PAGEREF _Toc499509690 \h </w:instrText>
            </w:r>
            <w:r w:rsidR="00172E61">
              <w:rPr>
                <w:noProof/>
                <w:webHidden/>
              </w:rPr>
            </w:r>
            <w:r w:rsidR="00172E61">
              <w:rPr>
                <w:noProof/>
                <w:webHidden/>
              </w:rPr>
              <w:fldChar w:fldCharType="separate"/>
            </w:r>
            <w:r w:rsidR="009222C8">
              <w:rPr>
                <w:noProof/>
                <w:webHidden/>
              </w:rPr>
              <w:t>5</w:t>
            </w:r>
            <w:r w:rsidR="00172E61">
              <w:rPr>
                <w:noProof/>
                <w:webHidden/>
              </w:rPr>
              <w:fldChar w:fldCharType="end"/>
            </w:r>
          </w:hyperlink>
        </w:p>
        <w:p w14:paraId="42F0D9AE" w14:textId="089C6B1A" w:rsidR="00172E61" w:rsidRDefault="008146FA">
          <w:pPr>
            <w:pStyle w:val="TOC2"/>
            <w:tabs>
              <w:tab w:val="right" w:leader="dot" w:pos="8630"/>
            </w:tabs>
            <w:rPr>
              <w:rFonts w:eastAsiaTheme="minorEastAsia"/>
              <w:noProof/>
              <w:color w:val="auto"/>
            </w:rPr>
          </w:pPr>
          <w:hyperlink w:anchor="_Toc499509691" w:history="1">
            <w:r w:rsidR="00172E61" w:rsidRPr="00584DFD">
              <w:rPr>
                <w:rStyle w:val="Hyperlink"/>
                <w:noProof/>
              </w:rPr>
              <w:t>Action 1.6</w:t>
            </w:r>
            <w:r w:rsidR="00172E61">
              <w:rPr>
                <w:noProof/>
                <w:webHidden/>
              </w:rPr>
              <w:tab/>
            </w:r>
            <w:r w:rsidR="00172E61">
              <w:rPr>
                <w:noProof/>
                <w:webHidden/>
              </w:rPr>
              <w:fldChar w:fldCharType="begin"/>
            </w:r>
            <w:r w:rsidR="00172E61">
              <w:rPr>
                <w:noProof/>
                <w:webHidden/>
              </w:rPr>
              <w:instrText xml:space="preserve"> PAGEREF _Toc499509691 \h </w:instrText>
            </w:r>
            <w:r w:rsidR="00172E61">
              <w:rPr>
                <w:noProof/>
                <w:webHidden/>
              </w:rPr>
            </w:r>
            <w:r w:rsidR="00172E61">
              <w:rPr>
                <w:noProof/>
                <w:webHidden/>
              </w:rPr>
              <w:fldChar w:fldCharType="separate"/>
            </w:r>
            <w:r w:rsidR="009222C8">
              <w:rPr>
                <w:noProof/>
                <w:webHidden/>
              </w:rPr>
              <w:t>6</w:t>
            </w:r>
            <w:r w:rsidR="00172E61">
              <w:rPr>
                <w:noProof/>
                <w:webHidden/>
              </w:rPr>
              <w:fldChar w:fldCharType="end"/>
            </w:r>
          </w:hyperlink>
        </w:p>
        <w:p w14:paraId="2CDBADF8" w14:textId="78DE72AE" w:rsidR="00172E61" w:rsidRDefault="008146FA">
          <w:pPr>
            <w:pStyle w:val="TOC2"/>
            <w:tabs>
              <w:tab w:val="right" w:leader="dot" w:pos="8630"/>
            </w:tabs>
            <w:rPr>
              <w:rFonts w:eastAsiaTheme="minorEastAsia"/>
              <w:noProof/>
              <w:color w:val="auto"/>
            </w:rPr>
          </w:pPr>
          <w:hyperlink w:anchor="_Toc499509692" w:history="1">
            <w:r w:rsidR="00172E61" w:rsidRPr="00584DFD">
              <w:rPr>
                <w:rStyle w:val="Hyperlink"/>
                <w:noProof/>
              </w:rPr>
              <w:t>Action 1.7</w:t>
            </w:r>
            <w:r w:rsidR="00172E61">
              <w:rPr>
                <w:noProof/>
                <w:webHidden/>
              </w:rPr>
              <w:tab/>
            </w:r>
            <w:r w:rsidR="00172E61">
              <w:rPr>
                <w:noProof/>
                <w:webHidden/>
              </w:rPr>
              <w:fldChar w:fldCharType="begin"/>
            </w:r>
            <w:r w:rsidR="00172E61">
              <w:rPr>
                <w:noProof/>
                <w:webHidden/>
              </w:rPr>
              <w:instrText xml:space="preserve"> PAGEREF _Toc499509692 \h </w:instrText>
            </w:r>
            <w:r w:rsidR="00172E61">
              <w:rPr>
                <w:noProof/>
                <w:webHidden/>
              </w:rPr>
            </w:r>
            <w:r w:rsidR="00172E61">
              <w:rPr>
                <w:noProof/>
                <w:webHidden/>
              </w:rPr>
              <w:fldChar w:fldCharType="separate"/>
            </w:r>
            <w:r w:rsidR="009222C8">
              <w:rPr>
                <w:noProof/>
                <w:webHidden/>
              </w:rPr>
              <w:t>7</w:t>
            </w:r>
            <w:r w:rsidR="00172E61">
              <w:rPr>
                <w:noProof/>
                <w:webHidden/>
              </w:rPr>
              <w:fldChar w:fldCharType="end"/>
            </w:r>
          </w:hyperlink>
        </w:p>
        <w:p w14:paraId="02ADE10F" w14:textId="732EA60C" w:rsidR="00172E61" w:rsidRDefault="008146FA">
          <w:pPr>
            <w:pStyle w:val="TOC1"/>
            <w:tabs>
              <w:tab w:val="right" w:leader="dot" w:pos="8630"/>
            </w:tabs>
            <w:rPr>
              <w:rFonts w:eastAsiaTheme="minorEastAsia"/>
              <w:noProof/>
              <w:color w:val="auto"/>
            </w:rPr>
          </w:pPr>
          <w:hyperlink w:anchor="_Toc499509693" w:history="1">
            <w:r w:rsidR="00172E61" w:rsidRPr="00584DFD">
              <w:rPr>
                <w:rStyle w:val="Hyperlink"/>
                <w:noProof/>
              </w:rPr>
              <w:t>Part 2</w:t>
            </w:r>
            <w:r w:rsidR="00172E61">
              <w:rPr>
                <w:noProof/>
                <w:webHidden/>
              </w:rPr>
              <w:tab/>
            </w:r>
            <w:r w:rsidR="00172E61">
              <w:rPr>
                <w:noProof/>
                <w:webHidden/>
              </w:rPr>
              <w:fldChar w:fldCharType="begin"/>
            </w:r>
            <w:r w:rsidR="00172E61">
              <w:rPr>
                <w:noProof/>
                <w:webHidden/>
              </w:rPr>
              <w:instrText xml:space="preserve"> PAGEREF _Toc499509693 \h </w:instrText>
            </w:r>
            <w:r w:rsidR="00172E61">
              <w:rPr>
                <w:noProof/>
                <w:webHidden/>
              </w:rPr>
            </w:r>
            <w:r w:rsidR="00172E61">
              <w:rPr>
                <w:noProof/>
                <w:webHidden/>
              </w:rPr>
              <w:fldChar w:fldCharType="separate"/>
            </w:r>
            <w:r w:rsidR="009222C8">
              <w:rPr>
                <w:noProof/>
                <w:webHidden/>
              </w:rPr>
              <w:t>9</w:t>
            </w:r>
            <w:r w:rsidR="00172E61">
              <w:rPr>
                <w:noProof/>
                <w:webHidden/>
              </w:rPr>
              <w:fldChar w:fldCharType="end"/>
            </w:r>
          </w:hyperlink>
        </w:p>
        <w:p w14:paraId="639FA762" w14:textId="58F39AEC" w:rsidR="00172E61" w:rsidRDefault="008146FA">
          <w:pPr>
            <w:pStyle w:val="TOC2"/>
            <w:tabs>
              <w:tab w:val="right" w:leader="dot" w:pos="8630"/>
            </w:tabs>
            <w:rPr>
              <w:rFonts w:eastAsiaTheme="minorEastAsia"/>
              <w:noProof/>
              <w:color w:val="auto"/>
            </w:rPr>
          </w:pPr>
          <w:hyperlink w:anchor="_Toc499509694" w:history="1">
            <w:r w:rsidR="00172E61" w:rsidRPr="00584DFD">
              <w:rPr>
                <w:rStyle w:val="Hyperlink"/>
                <w:noProof/>
              </w:rPr>
              <w:t>Action 2.1</w:t>
            </w:r>
            <w:r w:rsidR="00172E61">
              <w:rPr>
                <w:noProof/>
                <w:webHidden/>
              </w:rPr>
              <w:tab/>
            </w:r>
            <w:r w:rsidR="00172E61">
              <w:rPr>
                <w:noProof/>
                <w:webHidden/>
              </w:rPr>
              <w:fldChar w:fldCharType="begin"/>
            </w:r>
            <w:r w:rsidR="00172E61">
              <w:rPr>
                <w:noProof/>
                <w:webHidden/>
              </w:rPr>
              <w:instrText xml:space="preserve"> PAGEREF _Toc499509694 \h </w:instrText>
            </w:r>
            <w:r w:rsidR="00172E61">
              <w:rPr>
                <w:noProof/>
                <w:webHidden/>
              </w:rPr>
            </w:r>
            <w:r w:rsidR="00172E61">
              <w:rPr>
                <w:noProof/>
                <w:webHidden/>
              </w:rPr>
              <w:fldChar w:fldCharType="separate"/>
            </w:r>
            <w:r w:rsidR="009222C8">
              <w:rPr>
                <w:noProof/>
                <w:webHidden/>
              </w:rPr>
              <w:t>9</w:t>
            </w:r>
            <w:r w:rsidR="00172E61">
              <w:rPr>
                <w:noProof/>
                <w:webHidden/>
              </w:rPr>
              <w:fldChar w:fldCharType="end"/>
            </w:r>
          </w:hyperlink>
        </w:p>
        <w:p w14:paraId="7EE53783" w14:textId="3B33CDA7" w:rsidR="00172E61" w:rsidRDefault="008146FA">
          <w:pPr>
            <w:pStyle w:val="TOC2"/>
            <w:tabs>
              <w:tab w:val="right" w:leader="dot" w:pos="8630"/>
            </w:tabs>
            <w:rPr>
              <w:rFonts w:eastAsiaTheme="minorEastAsia"/>
              <w:noProof/>
              <w:color w:val="auto"/>
            </w:rPr>
          </w:pPr>
          <w:hyperlink w:anchor="_Toc499509695" w:history="1">
            <w:r w:rsidR="00172E61" w:rsidRPr="00584DFD">
              <w:rPr>
                <w:rStyle w:val="Hyperlink"/>
                <w:noProof/>
              </w:rPr>
              <w:t>Action 2.2</w:t>
            </w:r>
            <w:r w:rsidR="00172E61">
              <w:rPr>
                <w:noProof/>
                <w:webHidden/>
              </w:rPr>
              <w:tab/>
            </w:r>
            <w:r w:rsidR="00172E61">
              <w:rPr>
                <w:noProof/>
                <w:webHidden/>
              </w:rPr>
              <w:fldChar w:fldCharType="begin"/>
            </w:r>
            <w:r w:rsidR="00172E61">
              <w:rPr>
                <w:noProof/>
                <w:webHidden/>
              </w:rPr>
              <w:instrText xml:space="preserve"> PAGEREF _Toc499509695 \h </w:instrText>
            </w:r>
            <w:r w:rsidR="00172E61">
              <w:rPr>
                <w:noProof/>
                <w:webHidden/>
              </w:rPr>
            </w:r>
            <w:r w:rsidR="00172E61">
              <w:rPr>
                <w:noProof/>
                <w:webHidden/>
              </w:rPr>
              <w:fldChar w:fldCharType="separate"/>
            </w:r>
            <w:r w:rsidR="009222C8">
              <w:rPr>
                <w:noProof/>
                <w:webHidden/>
              </w:rPr>
              <w:t>10</w:t>
            </w:r>
            <w:r w:rsidR="00172E61">
              <w:rPr>
                <w:noProof/>
                <w:webHidden/>
              </w:rPr>
              <w:fldChar w:fldCharType="end"/>
            </w:r>
          </w:hyperlink>
        </w:p>
        <w:p w14:paraId="3A8F966D" w14:textId="4064AD39" w:rsidR="00172E61" w:rsidRDefault="008146FA">
          <w:pPr>
            <w:pStyle w:val="TOC1"/>
            <w:tabs>
              <w:tab w:val="right" w:leader="dot" w:pos="8630"/>
            </w:tabs>
            <w:rPr>
              <w:rFonts w:eastAsiaTheme="minorEastAsia"/>
              <w:noProof/>
              <w:color w:val="auto"/>
            </w:rPr>
          </w:pPr>
          <w:hyperlink w:anchor="_Toc499509696" w:history="1">
            <w:r w:rsidR="00172E61" w:rsidRPr="00584DFD">
              <w:rPr>
                <w:rStyle w:val="Hyperlink"/>
                <w:noProof/>
              </w:rPr>
              <w:t>Appendix</w:t>
            </w:r>
            <w:r w:rsidR="00172E61">
              <w:rPr>
                <w:noProof/>
                <w:webHidden/>
              </w:rPr>
              <w:tab/>
            </w:r>
            <w:r w:rsidR="00172E61">
              <w:rPr>
                <w:noProof/>
                <w:webHidden/>
              </w:rPr>
              <w:fldChar w:fldCharType="begin"/>
            </w:r>
            <w:r w:rsidR="00172E61">
              <w:rPr>
                <w:noProof/>
                <w:webHidden/>
              </w:rPr>
              <w:instrText xml:space="preserve"> PAGEREF _Toc499509696 \h </w:instrText>
            </w:r>
            <w:r w:rsidR="00172E61">
              <w:rPr>
                <w:noProof/>
                <w:webHidden/>
              </w:rPr>
            </w:r>
            <w:r w:rsidR="00172E61">
              <w:rPr>
                <w:noProof/>
                <w:webHidden/>
              </w:rPr>
              <w:fldChar w:fldCharType="separate"/>
            </w:r>
            <w:r w:rsidR="009222C8">
              <w:rPr>
                <w:noProof/>
                <w:webHidden/>
              </w:rPr>
              <w:t>11</w:t>
            </w:r>
            <w:r w:rsidR="00172E61">
              <w:rPr>
                <w:noProof/>
                <w:webHidden/>
              </w:rPr>
              <w:fldChar w:fldCharType="end"/>
            </w:r>
          </w:hyperlink>
        </w:p>
        <w:p w14:paraId="318A9490" w14:textId="145E9737" w:rsidR="00172E61" w:rsidRDefault="008146FA">
          <w:pPr>
            <w:pStyle w:val="TOC2"/>
            <w:tabs>
              <w:tab w:val="right" w:leader="dot" w:pos="8630"/>
            </w:tabs>
            <w:rPr>
              <w:rFonts w:eastAsiaTheme="minorEastAsia"/>
              <w:noProof/>
              <w:color w:val="auto"/>
            </w:rPr>
          </w:pPr>
          <w:hyperlink w:anchor="_Toc499509697" w:history="1">
            <w:r w:rsidR="00172E61" w:rsidRPr="00584DFD">
              <w:rPr>
                <w:rStyle w:val="Hyperlink"/>
                <w:noProof/>
              </w:rPr>
              <w:t>Laplace Source Code Part1 Final</w:t>
            </w:r>
            <w:r w:rsidR="00172E61">
              <w:rPr>
                <w:noProof/>
                <w:webHidden/>
              </w:rPr>
              <w:tab/>
            </w:r>
            <w:r w:rsidR="00172E61">
              <w:rPr>
                <w:noProof/>
                <w:webHidden/>
              </w:rPr>
              <w:fldChar w:fldCharType="begin"/>
            </w:r>
            <w:r w:rsidR="00172E61">
              <w:rPr>
                <w:noProof/>
                <w:webHidden/>
              </w:rPr>
              <w:instrText xml:space="preserve"> PAGEREF _Toc499509697 \h </w:instrText>
            </w:r>
            <w:r w:rsidR="00172E61">
              <w:rPr>
                <w:noProof/>
                <w:webHidden/>
              </w:rPr>
            </w:r>
            <w:r w:rsidR="00172E61">
              <w:rPr>
                <w:noProof/>
                <w:webHidden/>
              </w:rPr>
              <w:fldChar w:fldCharType="separate"/>
            </w:r>
            <w:r w:rsidR="009222C8">
              <w:rPr>
                <w:noProof/>
                <w:webHidden/>
              </w:rPr>
              <w:t>11</w:t>
            </w:r>
            <w:r w:rsidR="00172E61">
              <w:rPr>
                <w:noProof/>
                <w:webHidden/>
              </w:rPr>
              <w:fldChar w:fldCharType="end"/>
            </w:r>
          </w:hyperlink>
        </w:p>
        <w:p w14:paraId="2C721E4C" w14:textId="0C789C93" w:rsidR="00172E61" w:rsidRDefault="008146FA">
          <w:pPr>
            <w:pStyle w:val="TOC2"/>
            <w:tabs>
              <w:tab w:val="right" w:leader="dot" w:pos="8630"/>
            </w:tabs>
            <w:rPr>
              <w:rFonts w:eastAsiaTheme="minorEastAsia"/>
              <w:noProof/>
              <w:color w:val="auto"/>
            </w:rPr>
          </w:pPr>
          <w:hyperlink w:anchor="_Toc499509698" w:history="1">
            <w:r w:rsidR="00172E61" w:rsidRPr="00584DFD">
              <w:rPr>
                <w:rStyle w:val="Hyperlink"/>
                <w:noProof/>
              </w:rPr>
              <w:t>Laplace Source Code Part 2 Final</w:t>
            </w:r>
            <w:r w:rsidR="00172E61">
              <w:rPr>
                <w:noProof/>
                <w:webHidden/>
              </w:rPr>
              <w:tab/>
            </w:r>
            <w:r w:rsidR="00172E61">
              <w:rPr>
                <w:noProof/>
                <w:webHidden/>
              </w:rPr>
              <w:fldChar w:fldCharType="begin"/>
            </w:r>
            <w:r w:rsidR="00172E61">
              <w:rPr>
                <w:noProof/>
                <w:webHidden/>
              </w:rPr>
              <w:instrText xml:space="preserve"> PAGEREF _Toc499509698 \h </w:instrText>
            </w:r>
            <w:r w:rsidR="00172E61">
              <w:rPr>
                <w:noProof/>
                <w:webHidden/>
              </w:rPr>
            </w:r>
            <w:r w:rsidR="00172E61">
              <w:rPr>
                <w:noProof/>
                <w:webHidden/>
              </w:rPr>
              <w:fldChar w:fldCharType="separate"/>
            </w:r>
            <w:r w:rsidR="009222C8">
              <w:rPr>
                <w:noProof/>
                <w:webHidden/>
              </w:rPr>
              <w:t>13</w:t>
            </w:r>
            <w:r w:rsidR="00172E61">
              <w:rPr>
                <w:noProof/>
                <w:webHidden/>
              </w:rPr>
              <w:fldChar w:fldCharType="end"/>
            </w:r>
          </w:hyperlink>
        </w:p>
        <w:p w14:paraId="3101161D" w14:textId="56A8AA08" w:rsidR="00172E61" w:rsidRDefault="008146FA">
          <w:pPr>
            <w:pStyle w:val="TOC2"/>
            <w:tabs>
              <w:tab w:val="right" w:leader="dot" w:pos="8630"/>
            </w:tabs>
            <w:rPr>
              <w:rFonts w:eastAsiaTheme="minorEastAsia"/>
              <w:noProof/>
              <w:color w:val="auto"/>
            </w:rPr>
          </w:pPr>
          <w:hyperlink w:anchor="_Toc499509699" w:history="1">
            <w:r w:rsidR="00172E61" w:rsidRPr="00584DFD">
              <w:rPr>
                <w:rStyle w:val="Hyperlink"/>
                <w:noProof/>
              </w:rPr>
              <w:t>Matrix Multiplication Part 2 OpenAcc Source Code Final</w:t>
            </w:r>
            <w:r w:rsidR="00172E61">
              <w:rPr>
                <w:noProof/>
                <w:webHidden/>
              </w:rPr>
              <w:tab/>
            </w:r>
            <w:r w:rsidR="00172E61">
              <w:rPr>
                <w:noProof/>
                <w:webHidden/>
              </w:rPr>
              <w:fldChar w:fldCharType="begin"/>
            </w:r>
            <w:r w:rsidR="00172E61">
              <w:rPr>
                <w:noProof/>
                <w:webHidden/>
              </w:rPr>
              <w:instrText xml:space="preserve"> PAGEREF _Toc499509699 \h </w:instrText>
            </w:r>
            <w:r w:rsidR="00172E61">
              <w:rPr>
                <w:noProof/>
                <w:webHidden/>
              </w:rPr>
            </w:r>
            <w:r w:rsidR="00172E61">
              <w:rPr>
                <w:noProof/>
                <w:webHidden/>
              </w:rPr>
              <w:fldChar w:fldCharType="separate"/>
            </w:r>
            <w:r w:rsidR="009222C8">
              <w:rPr>
                <w:noProof/>
                <w:webHidden/>
              </w:rPr>
              <w:t>15</w:t>
            </w:r>
            <w:r w:rsidR="00172E61">
              <w:rPr>
                <w:noProof/>
                <w:webHidden/>
              </w:rPr>
              <w:fldChar w:fldCharType="end"/>
            </w:r>
          </w:hyperlink>
        </w:p>
        <w:p w14:paraId="1721DB59" w14:textId="04D28F63" w:rsidR="00057000" w:rsidRDefault="00594766">
          <w:pPr>
            <w:rPr>
              <w:b/>
              <w:bCs/>
              <w:noProof/>
            </w:rPr>
          </w:pPr>
          <w:r>
            <w:rPr>
              <w:b/>
              <w:bCs/>
              <w:noProof/>
            </w:rPr>
            <w:fldChar w:fldCharType="end"/>
          </w:r>
        </w:p>
      </w:sdtContent>
    </w:sdt>
    <w:p w14:paraId="3036BADD" w14:textId="3B22748D" w:rsidR="008151D9" w:rsidRDefault="008151D9">
      <w:pPr>
        <w:rPr>
          <w:b/>
          <w:bCs/>
          <w:noProof/>
        </w:rPr>
      </w:pPr>
    </w:p>
    <w:p w14:paraId="33DE2608" w14:textId="45EFA98B" w:rsidR="008151D9" w:rsidRDefault="008151D9">
      <w:pPr>
        <w:rPr>
          <w:b/>
          <w:bCs/>
          <w:noProof/>
        </w:rPr>
      </w:pPr>
    </w:p>
    <w:p w14:paraId="164825D8" w14:textId="6F0F1F18" w:rsidR="008151D9" w:rsidRDefault="008151D9">
      <w:pPr>
        <w:rPr>
          <w:b/>
          <w:bCs/>
          <w:noProof/>
        </w:rPr>
      </w:pPr>
    </w:p>
    <w:p w14:paraId="3228BBA1" w14:textId="2B149C94" w:rsidR="008151D9" w:rsidRDefault="008151D9">
      <w:pPr>
        <w:rPr>
          <w:b/>
          <w:bCs/>
          <w:noProof/>
        </w:rPr>
      </w:pPr>
    </w:p>
    <w:p w14:paraId="50C79C3A" w14:textId="5B9344EC" w:rsidR="008151D9" w:rsidRDefault="008151D9">
      <w:pPr>
        <w:rPr>
          <w:b/>
          <w:bCs/>
          <w:noProof/>
        </w:rPr>
      </w:pPr>
    </w:p>
    <w:p w14:paraId="3BC7ECB3" w14:textId="27530553" w:rsidR="008151D9" w:rsidRDefault="008151D9">
      <w:pPr>
        <w:rPr>
          <w:b/>
          <w:bCs/>
          <w:noProof/>
        </w:rPr>
      </w:pPr>
    </w:p>
    <w:p w14:paraId="36FFFF32" w14:textId="0940D7E6" w:rsidR="008151D9" w:rsidRDefault="008151D9">
      <w:pPr>
        <w:rPr>
          <w:b/>
          <w:bCs/>
          <w:noProof/>
        </w:rPr>
      </w:pPr>
    </w:p>
    <w:p w14:paraId="1F0A3F6A" w14:textId="77777777" w:rsidR="00542124" w:rsidRDefault="00542124" w:rsidP="00C6554A">
      <w:pPr>
        <w:pStyle w:val="Heading1"/>
        <w:rPr>
          <w:rFonts w:asciiTheme="minorHAnsi" w:eastAsiaTheme="minorHAnsi" w:hAnsiTheme="minorHAnsi" w:cstheme="minorBidi"/>
          <w:b/>
          <w:bCs/>
          <w:noProof/>
          <w:color w:val="595959" w:themeColor="text1" w:themeTint="A6"/>
          <w:sz w:val="22"/>
        </w:rPr>
      </w:pPr>
    </w:p>
    <w:p w14:paraId="3CF858CE" w14:textId="09CD2B7E" w:rsidR="00C6554A" w:rsidRDefault="00B97F1C" w:rsidP="00C6554A">
      <w:pPr>
        <w:pStyle w:val="Heading1"/>
      </w:pPr>
      <w:bookmarkStart w:id="5" w:name="_Toc499509685"/>
      <w:r>
        <w:t>Part 1</w:t>
      </w:r>
      <w:bookmarkEnd w:id="5"/>
    </w:p>
    <w:p w14:paraId="15CC41F5" w14:textId="58EFAA9B" w:rsidR="00B97F1C" w:rsidRDefault="00B97F1C" w:rsidP="00B97F1C">
      <w:pPr>
        <w:pStyle w:val="Heading2"/>
      </w:pPr>
      <w:bookmarkStart w:id="6" w:name="_Toc499509686"/>
      <w:r>
        <w:t>Action 1.1</w:t>
      </w:r>
      <w:bookmarkEnd w:id="6"/>
    </w:p>
    <w:p w14:paraId="7D70F17E" w14:textId="5D6472B4" w:rsidR="00B97F1C" w:rsidRPr="00B97F1C" w:rsidRDefault="00B97F1C" w:rsidP="00B97F1C">
      <w:pPr>
        <w:jc w:val="center"/>
        <w:rPr>
          <w:b/>
        </w:rPr>
      </w:pPr>
      <w:r>
        <w:rPr>
          <w:b/>
        </w:rPr>
        <w:t xml:space="preserve">Table 1: Laplace 2D OpenMP Run Times </w:t>
      </w:r>
      <w:r w:rsidR="00D35AB0">
        <w:rPr>
          <w:b/>
        </w:rPr>
        <w:t>with</w:t>
      </w:r>
      <w:r>
        <w:rPr>
          <w:b/>
        </w:rPr>
        <w:t xml:space="preserve"> NP = 1,2,4,8</w:t>
      </w:r>
    </w:p>
    <w:p w14:paraId="0DA615C0" w14:textId="11D46406" w:rsidR="00B97F1C" w:rsidRDefault="001B0C96" w:rsidP="00B97F1C">
      <w:pPr>
        <w:jc w:val="center"/>
      </w:pPr>
      <w:r w:rsidRPr="001B0C96">
        <w:rPr>
          <w:noProof/>
        </w:rPr>
        <w:drawing>
          <wp:inline distT="0" distB="0" distL="0" distR="0" wp14:anchorId="60699A75" wp14:editId="66597B19">
            <wp:extent cx="376237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343025"/>
                    </a:xfrm>
                    <a:prstGeom prst="rect">
                      <a:avLst/>
                    </a:prstGeom>
                    <a:noFill/>
                    <a:ln>
                      <a:noFill/>
                    </a:ln>
                  </pic:spPr>
                </pic:pic>
              </a:graphicData>
            </a:graphic>
          </wp:inline>
        </w:drawing>
      </w:r>
    </w:p>
    <w:p w14:paraId="54727232" w14:textId="7BAC95D9" w:rsidR="0027287F" w:rsidRDefault="0027287F" w:rsidP="0027287F">
      <w:pPr>
        <w:pStyle w:val="Heading2"/>
      </w:pPr>
      <w:bookmarkStart w:id="7" w:name="_Toc499509687"/>
      <w:r>
        <w:t>Action 1.2</w:t>
      </w:r>
      <w:bookmarkEnd w:id="7"/>
    </w:p>
    <w:p w14:paraId="26FDAE5A" w14:textId="69C2EC13" w:rsidR="0027287F" w:rsidRDefault="0027287F" w:rsidP="0027287F">
      <w:pPr>
        <w:jc w:val="center"/>
        <w:rPr>
          <w:b/>
        </w:rPr>
      </w:pPr>
      <w:r>
        <w:rPr>
          <w:b/>
        </w:rPr>
        <w:t xml:space="preserve">Table 2: Laplace 2D </w:t>
      </w:r>
      <w:proofErr w:type="spellStart"/>
      <w:r>
        <w:rPr>
          <w:b/>
        </w:rPr>
        <w:t>OpenAcc</w:t>
      </w:r>
      <w:proofErr w:type="spellEnd"/>
      <w:r>
        <w:rPr>
          <w:b/>
        </w:rPr>
        <w:t xml:space="preserve"> Run Times Using </w:t>
      </w:r>
      <w:r w:rsidR="00DE2164">
        <w:rPr>
          <w:b/>
        </w:rPr>
        <w:t>Kernels</w:t>
      </w:r>
    </w:p>
    <w:p w14:paraId="75E773AF" w14:textId="560AB8BA" w:rsidR="00DE2164" w:rsidRDefault="00484ED6" w:rsidP="0027287F">
      <w:pPr>
        <w:jc w:val="center"/>
        <w:rPr>
          <w:b/>
        </w:rPr>
      </w:pPr>
      <w:r w:rsidRPr="00484ED6">
        <w:rPr>
          <w:noProof/>
        </w:rPr>
        <w:drawing>
          <wp:inline distT="0" distB="0" distL="0" distR="0" wp14:anchorId="442A815E" wp14:editId="509743A4">
            <wp:extent cx="222250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295400"/>
                    </a:xfrm>
                    <a:prstGeom prst="rect">
                      <a:avLst/>
                    </a:prstGeom>
                    <a:noFill/>
                    <a:ln>
                      <a:noFill/>
                    </a:ln>
                  </pic:spPr>
                </pic:pic>
              </a:graphicData>
            </a:graphic>
          </wp:inline>
        </w:drawing>
      </w:r>
    </w:p>
    <w:p w14:paraId="36A70D62" w14:textId="744EFDF8" w:rsidR="00DE2164" w:rsidRPr="00EE3538" w:rsidRDefault="00DE2164" w:rsidP="00DE2164">
      <w:r w:rsidRPr="00EE3538">
        <w:t xml:space="preserve">The average run time has increased dramatically using only the “#pragma </w:t>
      </w:r>
      <w:proofErr w:type="spellStart"/>
      <w:r w:rsidRPr="00EE3538">
        <w:t>acc</w:t>
      </w:r>
      <w:proofErr w:type="spellEnd"/>
      <w:r w:rsidRPr="00EE3538">
        <w:t xml:space="preserve"> kernels” on the main loops.</w:t>
      </w:r>
    </w:p>
    <w:bookmarkStart w:id="8" w:name="_MON_1573117207"/>
    <w:bookmarkEnd w:id="8"/>
    <w:p w14:paraId="15721B17" w14:textId="26A70754" w:rsidR="00BB5AAA" w:rsidRDefault="00484ED6" w:rsidP="00DE2164">
      <w:pPr>
        <w:rPr>
          <w:b/>
        </w:rPr>
      </w:pPr>
      <w:r>
        <w:rPr>
          <w:b/>
        </w:rPr>
        <w:object w:dxaOrig="9360" w:dyaOrig="6012" w14:anchorId="1C76C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75pt" o:ole="">
            <v:imagedata r:id="rId11" o:title=""/>
          </v:shape>
          <o:OLEObject Type="Embed" ProgID="Word.Document.12" ShapeID="_x0000_i1025" DrawAspect="Content" ObjectID="_1573252205" r:id="rId12">
            <o:FieldCodes>\s</o:FieldCodes>
          </o:OLEObject>
        </w:object>
      </w:r>
    </w:p>
    <w:p w14:paraId="1E2D883C" w14:textId="0944FF4A" w:rsidR="00BB5AAA" w:rsidRPr="002F37B6" w:rsidRDefault="00BB5AAA" w:rsidP="00DE2164">
      <w:r w:rsidRPr="002F37B6">
        <w:t>The commented lines “Action 1.2 Change” are the portions of code that were changed for this action item.</w:t>
      </w:r>
    </w:p>
    <w:p w14:paraId="69F3E496" w14:textId="7D8FD24B" w:rsidR="002B3B4D" w:rsidRDefault="002B3B4D" w:rsidP="002B3B4D">
      <w:pPr>
        <w:pStyle w:val="Heading2"/>
      </w:pPr>
      <w:bookmarkStart w:id="9" w:name="_Toc499509688"/>
      <w:r>
        <w:t>Action 1.3</w:t>
      </w:r>
      <w:bookmarkEnd w:id="9"/>
    </w:p>
    <w:p w14:paraId="1183832E" w14:textId="2393B9A4" w:rsidR="003A24A4" w:rsidRDefault="003A24A4" w:rsidP="003A24A4">
      <w:pPr>
        <w:jc w:val="center"/>
        <w:rPr>
          <w:b/>
        </w:rPr>
      </w:pPr>
      <w:r>
        <w:rPr>
          <w:b/>
        </w:rPr>
        <w:t xml:space="preserve">Table 3: </w:t>
      </w:r>
      <w:r w:rsidR="00A9630D">
        <w:rPr>
          <w:b/>
        </w:rPr>
        <w:t xml:space="preserve">Laplace 2D </w:t>
      </w:r>
      <w:proofErr w:type="spellStart"/>
      <w:r w:rsidR="00A9630D">
        <w:rPr>
          <w:b/>
        </w:rPr>
        <w:t>OpenAcc</w:t>
      </w:r>
      <w:proofErr w:type="spellEnd"/>
      <w:r w:rsidR="00A9630D">
        <w:rPr>
          <w:b/>
        </w:rPr>
        <w:t xml:space="preserve"> Run Times Using Loop Improvement</w:t>
      </w:r>
    </w:p>
    <w:p w14:paraId="75459261" w14:textId="5CA5A639" w:rsidR="00A9630D" w:rsidRDefault="00B16C86" w:rsidP="003A24A4">
      <w:pPr>
        <w:jc w:val="center"/>
        <w:rPr>
          <w:b/>
        </w:rPr>
      </w:pPr>
      <w:r w:rsidRPr="00B16C86">
        <w:rPr>
          <w:noProof/>
        </w:rPr>
        <w:drawing>
          <wp:inline distT="0" distB="0" distL="0" distR="0" wp14:anchorId="2BAA70AA" wp14:editId="1D3A323A">
            <wp:extent cx="222885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7FD43D5" w14:textId="36A4B9A6" w:rsidR="00A9630D" w:rsidRPr="00EE3538" w:rsidRDefault="002B1065" w:rsidP="00A9630D">
      <w:r w:rsidRPr="00EE3538">
        <w:t xml:space="preserve">This is a significant improvement in execution time </w:t>
      </w:r>
      <w:r w:rsidR="00C070A1">
        <w:t>compared to the OpenM</w:t>
      </w:r>
      <w:r w:rsidR="00A24396">
        <w:t>P</w:t>
      </w:r>
      <w:r w:rsidR="00C070A1">
        <w:t xml:space="preserve"> version as well as just using the kernels directive in </w:t>
      </w:r>
      <w:proofErr w:type="spellStart"/>
      <w:r w:rsidR="00C070A1">
        <w:t>OpenAcc</w:t>
      </w:r>
      <w:proofErr w:type="spellEnd"/>
      <w:r w:rsidRPr="00EE3538">
        <w:t>.</w:t>
      </w:r>
    </w:p>
    <w:bookmarkStart w:id="10" w:name="_MON_1573117596"/>
    <w:bookmarkEnd w:id="10"/>
    <w:p w14:paraId="7A8B57A6" w14:textId="72B1345A" w:rsidR="00A9630D" w:rsidRDefault="00D54347" w:rsidP="00A9630D">
      <w:pPr>
        <w:rPr>
          <w:b/>
        </w:rPr>
      </w:pPr>
      <w:r>
        <w:rPr>
          <w:b/>
        </w:rPr>
        <w:object w:dxaOrig="9360" w:dyaOrig="6679" w14:anchorId="5CADD5F4">
          <v:shape id="_x0000_i1026" type="#_x0000_t75" style="width:468pt;height:333.75pt" o:ole="">
            <v:imagedata r:id="rId14" o:title=""/>
          </v:shape>
          <o:OLEObject Type="Embed" ProgID="Word.Document.12" ShapeID="_x0000_i1026" DrawAspect="Content" ObjectID="_1573252206" r:id="rId15">
            <o:FieldCodes>\s</o:FieldCodes>
          </o:OLEObject>
        </w:object>
      </w:r>
    </w:p>
    <w:p w14:paraId="79F71698" w14:textId="789215FE" w:rsidR="00A9630D" w:rsidRPr="008442E3" w:rsidRDefault="00CE65F1" w:rsidP="00A9630D">
      <w:r w:rsidRPr="008442E3">
        <w:t>The commented line</w:t>
      </w:r>
      <w:r w:rsidR="00A9630D" w:rsidRPr="008442E3">
        <w:t xml:space="preserve"> “Action 1.3 Change” are the portions of code that were changed for this action item.</w:t>
      </w:r>
    </w:p>
    <w:p w14:paraId="17629D2C" w14:textId="57E97A0C" w:rsidR="000276BB" w:rsidRDefault="000276BB" w:rsidP="000276BB">
      <w:pPr>
        <w:pStyle w:val="Heading2"/>
      </w:pPr>
      <w:bookmarkStart w:id="11" w:name="_Toc499509689"/>
      <w:r>
        <w:t>Action 1.4</w:t>
      </w:r>
      <w:bookmarkEnd w:id="11"/>
    </w:p>
    <w:p w14:paraId="540AF38D" w14:textId="6CA28541" w:rsidR="00124621" w:rsidRDefault="00AA3E19" w:rsidP="00124621">
      <w:pPr>
        <w:jc w:val="center"/>
        <w:rPr>
          <w:b/>
        </w:rPr>
      </w:pPr>
      <w:r>
        <w:rPr>
          <w:b/>
        </w:rPr>
        <w:t>Table 4:</w:t>
      </w:r>
      <w:r w:rsidR="002A6288">
        <w:rPr>
          <w:b/>
        </w:rPr>
        <w:t xml:space="preserve"> </w:t>
      </w:r>
      <w:r w:rsidR="00124621">
        <w:rPr>
          <w:b/>
        </w:rPr>
        <w:t xml:space="preserve">Laplace 2D </w:t>
      </w:r>
      <w:proofErr w:type="spellStart"/>
      <w:r w:rsidR="00124621">
        <w:rPr>
          <w:b/>
        </w:rPr>
        <w:t>OpenAcc</w:t>
      </w:r>
      <w:proofErr w:type="spellEnd"/>
      <w:r w:rsidR="00124621">
        <w:rPr>
          <w:b/>
        </w:rPr>
        <w:t xml:space="preserve"> Run Times Loop Tuning</w:t>
      </w:r>
    </w:p>
    <w:p w14:paraId="65F2CA30" w14:textId="1024828A" w:rsidR="00124621" w:rsidRDefault="00B16C86" w:rsidP="00124621">
      <w:pPr>
        <w:jc w:val="center"/>
        <w:rPr>
          <w:b/>
        </w:rPr>
      </w:pPr>
      <w:r w:rsidRPr="00B16C86">
        <w:rPr>
          <w:noProof/>
        </w:rPr>
        <w:drawing>
          <wp:inline distT="0" distB="0" distL="0" distR="0" wp14:anchorId="54F6D2A0" wp14:editId="238DC0A7">
            <wp:extent cx="22288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27837E3" w14:textId="2546CEF6" w:rsidR="00124621" w:rsidRPr="008442E3" w:rsidRDefault="00124621" w:rsidP="00124621">
      <w:r w:rsidRPr="008442E3">
        <w:t>This is a very significant improvement over the OpenMP implementation even when using 8 CPU cores.</w:t>
      </w:r>
    </w:p>
    <w:bookmarkStart w:id="12" w:name="_MON_1573118243"/>
    <w:bookmarkEnd w:id="12"/>
    <w:p w14:paraId="287E6978" w14:textId="6C9E271E" w:rsidR="002B1065" w:rsidRDefault="00B16C86" w:rsidP="00124621">
      <w:pPr>
        <w:rPr>
          <w:b/>
        </w:rPr>
      </w:pPr>
      <w:r>
        <w:rPr>
          <w:b/>
        </w:rPr>
        <w:object w:dxaOrig="9360" w:dyaOrig="8014" w14:anchorId="77BA2376">
          <v:shape id="_x0000_i1027" type="#_x0000_t75" style="width:468pt;height:400.5pt" o:ole="">
            <v:imagedata r:id="rId17" o:title=""/>
          </v:shape>
          <o:OLEObject Type="Embed" ProgID="Word.Document.12" ShapeID="_x0000_i1027" DrawAspect="Content" ObjectID="_1573252207" r:id="rId18">
            <o:FieldCodes>\s</o:FieldCodes>
          </o:OLEObject>
        </w:object>
      </w:r>
    </w:p>
    <w:p w14:paraId="32FBFA73" w14:textId="6E8CCAC4" w:rsidR="000276BB" w:rsidRDefault="00371798" w:rsidP="00371798">
      <w:pPr>
        <w:pStyle w:val="Heading2"/>
      </w:pPr>
      <w:bookmarkStart w:id="13" w:name="_Toc499509690"/>
      <w:r>
        <w:t>Action 1.5</w:t>
      </w:r>
      <w:bookmarkEnd w:id="13"/>
    </w:p>
    <w:p w14:paraId="2A4BB0A0" w14:textId="6632051E" w:rsidR="002A6288" w:rsidRDefault="002A6288" w:rsidP="002A6288">
      <w:pPr>
        <w:jc w:val="center"/>
        <w:rPr>
          <w:b/>
        </w:rPr>
      </w:pPr>
      <w:r>
        <w:rPr>
          <w:b/>
        </w:rPr>
        <w:t xml:space="preserve">Table 5: Laplace 2D </w:t>
      </w:r>
      <w:proofErr w:type="spellStart"/>
      <w:r>
        <w:rPr>
          <w:b/>
        </w:rPr>
        <w:t>OpenAcc</w:t>
      </w:r>
      <w:proofErr w:type="spellEnd"/>
      <w:r>
        <w:rPr>
          <w:b/>
        </w:rPr>
        <w:t xml:space="preserve"> Run Times Parallel</w:t>
      </w:r>
    </w:p>
    <w:p w14:paraId="3E36E668" w14:textId="4D54288F" w:rsidR="002A6288" w:rsidRDefault="001A4D5E" w:rsidP="001A4D5E">
      <w:pPr>
        <w:jc w:val="center"/>
        <w:rPr>
          <w:b/>
        </w:rPr>
      </w:pPr>
      <w:r w:rsidRPr="001A4D5E">
        <w:rPr>
          <w:noProof/>
        </w:rPr>
        <w:drawing>
          <wp:inline distT="0" distB="0" distL="0" distR="0" wp14:anchorId="21D6B5EB" wp14:editId="4041E9DC">
            <wp:extent cx="21336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343025"/>
                    </a:xfrm>
                    <a:prstGeom prst="rect">
                      <a:avLst/>
                    </a:prstGeom>
                    <a:noFill/>
                    <a:ln>
                      <a:noFill/>
                    </a:ln>
                  </pic:spPr>
                </pic:pic>
              </a:graphicData>
            </a:graphic>
          </wp:inline>
        </w:drawing>
      </w:r>
    </w:p>
    <w:p w14:paraId="30A4D243" w14:textId="36AAA736" w:rsidR="001A4D5E" w:rsidRDefault="00A04BA8" w:rsidP="00A04BA8">
      <w:r>
        <w:t xml:space="preserve">It seems that this is the slowest version yet, even slower than the </w:t>
      </w:r>
      <w:proofErr w:type="spellStart"/>
      <w:r>
        <w:t>OpenAcc</w:t>
      </w:r>
      <w:proofErr w:type="spellEnd"/>
      <w:r>
        <w:t xml:space="preserve"> </w:t>
      </w:r>
      <w:r w:rsidR="00FE1FD0">
        <w:t xml:space="preserve">implementation with just the </w:t>
      </w:r>
      <w:r>
        <w:t>kernels</w:t>
      </w:r>
      <w:r w:rsidR="00FE1FD0">
        <w:t xml:space="preserve"> directive</w:t>
      </w:r>
      <w:r>
        <w:t xml:space="preserve">.  </w:t>
      </w:r>
    </w:p>
    <w:bookmarkStart w:id="14" w:name="_MON_1572813099"/>
    <w:bookmarkEnd w:id="14"/>
    <w:p w14:paraId="0AA7B2C4" w14:textId="528AADEA" w:rsidR="002F37B6" w:rsidRDefault="002F37B6" w:rsidP="00A04BA8">
      <w:r>
        <w:object w:dxaOrig="9360" w:dyaOrig="6407" w14:anchorId="7A33C146">
          <v:shape id="_x0000_i1028" type="#_x0000_t75" style="width:468pt;height:320.25pt" o:ole="">
            <v:imagedata r:id="rId20" o:title=""/>
          </v:shape>
          <o:OLEObject Type="Embed" ProgID="Word.Document.12" ShapeID="_x0000_i1028" DrawAspect="Content" ObjectID="_1573252208" r:id="rId21">
            <o:FieldCodes>\s</o:FieldCodes>
          </o:OLEObject>
        </w:object>
      </w:r>
    </w:p>
    <w:p w14:paraId="1FC6EEC1" w14:textId="12ED8581" w:rsidR="00371798" w:rsidRDefault="00371798" w:rsidP="00371798">
      <w:pPr>
        <w:pStyle w:val="Heading2"/>
      </w:pPr>
      <w:bookmarkStart w:id="15" w:name="_Toc499509691"/>
      <w:r>
        <w:t>Action 1.6</w:t>
      </w:r>
      <w:bookmarkEnd w:id="15"/>
    </w:p>
    <w:p w14:paraId="51AB027C" w14:textId="621E62F2" w:rsidR="002A6288" w:rsidRDefault="002A6288" w:rsidP="002A6288">
      <w:pPr>
        <w:jc w:val="center"/>
        <w:rPr>
          <w:b/>
        </w:rPr>
      </w:pPr>
      <w:bookmarkStart w:id="16" w:name="_Hlk499464457"/>
      <w:r>
        <w:rPr>
          <w:b/>
        </w:rPr>
        <w:t xml:space="preserve">Table 6: Laplace 2D </w:t>
      </w:r>
      <w:proofErr w:type="spellStart"/>
      <w:r>
        <w:rPr>
          <w:b/>
        </w:rPr>
        <w:t>OpenAcc</w:t>
      </w:r>
      <w:proofErr w:type="spellEnd"/>
      <w:r>
        <w:rPr>
          <w:b/>
        </w:rPr>
        <w:t xml:space="preserve"> Run Times Parallel Transfer Reduced</w:t>
      </w:r>
    </w:p>
    <w:bookmarkEnd w:id="16"/>
    <w:p w14:paraId="288B372D" w14:textId="4525EA12" w:rsidR="002A6288" w:rsidRDefault="00572E6C" w:rsidP="002A6288">
      <w:pPr>
        <w:jc w:val="center"/>
        <w:rPr>
          <w:b/>
        </w:rPr>
      </w:pPr>
      <w:r w:rsidRPr="00572E6C">
        <w:rPr>
          <w:noProof/>
        </w:rPr>
        <w:drawing>
          <wp:inline distT="0" distB="0" distL="0" distR="0" wp14:anchorId="25E8DEEF" wp14:editId="1435AD64">
            <wp:extent cx="22288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A9199FE" w14:textId="49DC3B28" w:rsidR="006123F3" w:rsidRPr="006123F3" w:rsidRDefault="006123F3" w:rsidP="006123F3">
      <w:r>
        <w:t>Like before, when we cut out the many times the data had to be copied to the GPU, we have reached a significant performance increase.  This is on par with the changes that were made in Action 1.3.  Overall still a significant change from the OpenMP version</w:t>
      </w:r>
      <w:r w:rsidR="004A27FB">
        <w:t>.</w:t>
      </w:r>
    </w:p>
    <w:bookmarkStart w:id="17" w:name="_MON_1573205645"/>
    <w:bookmarkEnd w:id="17"/>
    <w:p w14:paraId="06EE8B72" w14:textId="111C1708" w:rsidR="002A6288" w:rsidRPr="002A6288" w:rsidRDefault="00572E6C" w:rsidP="002A6288">
      <w:r>
        <w:object w:dxaOrig="9360" w:dyaOrig="7346" w14:anchorId="681D9FF6">
          <v:shape id="_x0000_i1029" type="#_x0000_t75" style="width:468pt;height:367.5pt" o:ole="">
            <v:imagedata r:id="rId23" o:title=""/>
          </v:shape>
          <o:OLEObject Type="Embed" ProgID="Word.Document.12" ShapeID="_x0000_i1029" DrawAspect="Content" ObjectID="_1573252209" r:id="rId24">
            <o:FieldCodes>\s</o:FieldCodes>
          </o:OLEObject>
        </w:object>
      </w:r>
    </w:p>
    <w:p w14:paraId="49858DAB" w14:textId="08DEB636" w:rsidR="00371798" w:rsidRPr="00371798" w:rsidRDefault="00371798" w:rsidP="00371798">
      <w:pPr>
        <w:pStyle w:val="Heading2"/>
      </w:pPr>
      <w:bookmarkStart w:id="18" w:name="_Toc499509692"/>
      <w:r>
        <w:t>Action 1.7</w:t>
      </w:r>
      <w:bookmarkEnd w:id="18"/>
    </w:p>
    <w:p w14:paraId="19343651" w14:textId="7044D463" w:rsidR="00370E5E" w:rsidRDefault="00370E5E" w:rsidP="00370E5E">
      <w:pPr>
        <w:jc w:val="center"/>
        <w:rPr>
          <w:b/>
        </w:rPr>
      </w:pPr>
      <w:r>
        <w:rPr>
          <w:b/>
        </w:rPr>
        <w:t xml:space="preserve">Table 7: Laplace 2D </w:t>
      </w:r>
      <w:proofErr w:type="spellStart"/>
      <w:r>
        <w:rPr>
          <w:b/>
        </w:rPr>
        <w:t>OpenAcc</w:t>
      </w:r>
      <w:proofErr w:type="spellEnd"/>
      <w:r>
        <w:rPr>
          <w:b/>
        </w:rPr>
        <w:t xml:space="preserve"> Run Times Parallel Transfer Reduced Tuned</w:t>
      </w:r>
    </w:p>
    <w:p w14:paraId="1B94C38B" w14:textId="23487DCC" w:rsidR="00370E5E" w:rsidRDefault="00370E5E" w:rsidP="00370E5E">
      <w:pPr>
        <w:jc w:val="center"/>
        <w:rPr>
          <w:b/>
        </w:rPr>
      </w:pPr>
      <w:r w:rsidRPr="00370E5E">
        <w:rPr>
          <w:noProof/>
        </w:rPr>
        <w:drawing>
          <wp:inline distT="0" distB="0" distL="0" distR="0" wp14:anchorId="094B259A" wp14:editId="792A55F9">
            <wp:extent cx="2089150" cy="1295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9150" cy="1295400"/>
                    </a:xfrm>
                    <a:prstGeom prst="rect">
                      <a:avLst/>
                    </a:prstGeom>
                    <a:noFill/>
                    <a:ln>
                      <a:noFill/>
                    </a:ln>
                  </pic:spPr>
                </pic:pic>
              </a:graphicData>
            </a:graphic>
          </wp:inline>
        </w:drawing>
      </w:r>
    </w:p>
    <w:p w14:paraId="2F0EC48A" w14:textId="468F01C9" w:rsidR="00370E5E" w:rsidRDefault="00370E5E" w:rsidP="00370E5E">
      <w:r>
        <w:t>Out of all the implementations thus far this is the lowest average execution time.  With an average of 8.6 seconds over five runs compared to the 34 seconds over five runs for the OpenMP implementation utilizing 8 threads</w:t>
      </w:r>
      <w:r w:rsidR="00C72632">
        <w:t>.  The rest of the test cases with OpenMP do not even come close to the speed this solution offers.  T</w:t>
      </w:r>
      <w:r>
        <w:t>h</w:t>
      </w:r>
      <w:r w:rsidR="00C72632">
        <w:t>e GPU</w:t>
      </w:r>
      <w:r>
        <w:t xml:space="preserve"> version seems to fair quite a bit better for this type of problem.</w:t>
      </w:r>
    </w:p>
    <w:bookmarkStart w:id="19" w:name="_MON_1573206539"/>
    <w:bookmarkEnd w:id="19"/>
    <w:p w14:paraId="6A434CAD" w14:textId="6942420A" w:rsidR="00370E5E" w:rsidRPr="00370E5E" w:rsidRDefault="00370E5E" w:rsidP="00370E5E">
      <w:r>
        <w:object w:dxaOrig="9360" w:dyaOrig="7791" w14:anchorId="1A9C31A0">
          <v:shape id="_x0000_i1030" type="#_x0000_t75" style="width:468pt;height:389.25pt" o:ole="">
            <v:imagedata r:id="rId26" o:title=""/>
          </v:shape>
          <o:OLEObject Type="Embed" ProgID="Word.Document.12" ShapeID="_x0000_i1030" DrawAspect="Content" ObjectID="_1573252210" r:id="rId27">
            <o:FieldCodes>\s</o:FieldCodes>
          </o:OLEObject>
        </w:object>
      </w:r>
    </w:p>
    <w:p w14:paraId="51330F6D" w14:textId="4543E0AA" w:rsidR="00A9630D" w:rsidRDefault="00A9630D" w:rsidP="00370E5E">
      <w:pPr>
        <w:rPr>
          <w:b/>
        </w:rPr>
      </w:pPr>
    </w:p>
    <w:p w14:paraId="580EBD69" w14:textId="0DA74AAA" w:rsidR="00370E5E" w:rsidRDefault="00370E5E" w:rsidP="00370E5E">
      <w:pPr>
        <w:rPr>
          <w:b/>
        </w:rPr>
      </w:pPr>
    </w:p>
    <w:p w14:paraId="65E81839" w14:textId="56B127B4" w:rsidR="00370E5E" w:rsidRDefault="00370E5E" w:rsidP="00370E5E">
      <w:pPr>
        <w:rPr>
          <w:b/>
        </w:rPr>
      </w:pPr>
    </w:p>
    <w:p w14:paraId="654CF742" w14:textId="20C320FE" w:rsidR="00D125B4" w:rsidRDefault="00D125B4" w:rsidP="00370E5E">
      <w:pPr>
        <w:rPr>
          <w:b/>
        </w:rPr>
      </w:pPr>
    </w:p>
    <w:p w14:paraId="78D576B4" w14:textId="15488AE0" w:rsidR="00D125B4" w:rsidRDefault="00D125B4" w:rsidP="00370E5E">
      <w:pPr>
        <w:rPr>
          <w:b/>
        </w:rPr>
      </w:pPr>
    </w:p>
    <w:p w14:paraId="1B046C66" w14:textId="77777777" w:rsidR="00D125B4" w:rsidRDefault="00D125B4" w:rsidP="00370E5E">
      <w:pPr>
        <w:rPr>
          <w:b/>
        </w:rPr>
      </w:pPr>
    </w:p>
    <w:p w14:paraId="24D71DE2" w14:textId="63264BC4" w:rsidR="00ED1614" w:rsidRDefault="00370E5E" w:rsidP="00ED1614">
      <w:pPr>
        <w:pStyle w:val="Heading1"/>
      </w:pPr>
      <w:bookmarkStart w:id="20" w:name="_Toc499509693"/>
      <w:r>
        <w:lastRenderedPageBreak/>
        <w:t>P</w:t>
      </w:r>
      <w:r w:rsidR="006069D1">
        <w:t>art 2</w:t>
      </w:r>
      <w:bookmarkEnd w:id="20"/>
    </w:p>
    <w:p w14:paraId="0117C4E4" w14:textId="11794EEF" w:rsidR="00AC0A98" w:rsidRDefault="00AC0A98" w:rsidP="00AC0A98">
      <w:pPr>
        <w:pStyle w:val="Heading2"/>
      </w:pPr>
      <w:bookmarkStart w:id="21" w:name="_Toc499509694"/>
      <w:r>
        <w:t>Action 2.1</w:t>
      </w:r>
      <w:bookmarkEnd w:id="21"/>
    </w:p>
    <w:p w14:paraId="2C18125C" w14:textId="16BCA60D" w:rsidR="00866F01" w:rsidRDefault="00866F01" w:rsidP="00866F01">
      <w:pPr>
        <w:jc w:val="center"/>
        <w:rPr>
          <w:b/>
        </w:rPr>
      </w:pPr>
      <w:r>
        <w:rPr>
          <w:b/>
        </w:rPr>
        <w:t>Table 8: Matrix Multiplication Run Time for Square Matrix Size 8000 Serial</w:t>
      </w:r>
    </w:p>
    <w:p w14:paraId="71604F69" w14:textId="5F12E41C" w:rsidR="00834511" w:rsidRDefault="00834511" w:rsidP="007D562A">
      <w:pPr>
        <w:jc w:val="center"/>
        <w:rPr>
          <w:b/>
        </w:rPr>
      </w:pPr>
      <w:r w:rsidRPr="00834511">
        <w:rPr>
          <w:noProof/>
        </w:rPr>
        <w:drawing>
          <wp:inline distT="0" distB="0" distL="0" distR="0" wp14:anchorId="432061BD" wp14:editId="38D1AE27">
            <wp:extent cx="2867025" cy="39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390525"/>
                    </a:xfrm>
                    <a:prstGeom prst="rect">
                      <a:avLst/>
                    </a:prstGeom>
                    <a:noFill/>
                    <a:ln>
                      <a:noFill/>
                    </a:ln>
                  </pic:spPr>
                </pic:pic>
              </a:graphicData>
            </a:graphic>
          </wp:inline>
        </w:drawing>
      </w:r>
    </w:p>
    <w:p w14:paraId="610AF65E" w14:textId="3C039B0E" w:rsidR="007D562A" w:rsidRDefault="007D562A" w:rsidP="007D562A">
      <w:pPr>
        <w:jc w:val="center"/>
        <w:rPr>
          <w:b/>
        </w:rPr>
      </w:pPr>
      <w:r>
        <w:rPr>
          <w:b/>
        </w:rPr>
        <w:t xml:space="preserve">Table 9: Matrix Multiplication Run Times for Square </w:t>
      </w:r>
      <w:r w:rsidR="00866F01">
        <w:rPr>
          <w:b/>
        </w:rPr>
        <w:t xml:space="preserve">Matrix </w:t>
      </w:r>
      <w:r>
        <w:rPr>
          <w:b/>
        </w:rPr>
        <w:t xml:space="preserve">Size 8000 with </w:t>
      </w:r>
      <w:proofErr w:type="spellStart"/>
      <w:r>
        <w:rPr>
          <w:b/>
        </w:rPr>
        <w:t>OpenAcc</w:t>
      </w:r>
      <w:proofErr w:type="spellEnd"/>
    </w:p>
    <w:p w14:paraId="610DE855" w14:textId="1D9A01D3" w:rsidR="007D562A" w:rsidRDefault="007D562A" w:rsidP="007D562A">
      <w:pPr>
        <w:jc w:val="center"/>
        <w:rPr>
          <w:b/>
        </w:rPr>
      </w:pPr>
      <w:r w:rsidRPr="007D562A">
        <w:rPr>
          <w:noProof/>
        </w:rPr>
        <w:drawing>
          <wp:inline distT="0" distB="0" distL="0" distR="0" wp14:anchorId="37D41E8B" wp14:editId="3C8E800D">
            <wp:extent cx="28670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343025"/>
                    </a:xfrm>
                    <a:prstGeom prst="rect">
                      <a:avLst/>
                    </a:prstGeom>
                    <a:noFill/>
                    <a:ln>
                      <a:noFill/>
                    </a:ln>
                  </pic:spPr>
                </pic:pic>
              </a:graphicData>
            </a:graphic>
          </wp:inline>
        </w:drawing>
      </w:r>
    </w:p>
    <w:p w14:paraId="26983EDE" w14:textId="44736EF8" w:rsidR="009A395E" w:rsidRDefault="007D562A" w:rsidP="007D562A">
      <w:r>
        <w:t xml:space="preserve">When testing the implementation with </w:t>
      </w:r>
      <w:proofErr w:type="spellStart"/>
      <w:r>
        <w:t>OpenAcc</w:t>
      </w:r>
      <w:proofErr w:type="spellEnd"/>
      <w:r>
        <w:t xml:space="preserve"> with smaller array sizes, just to check the output was correct, I was getting much larger execution times than the serial.  I’m assuming this is because my implementation is copying the arrays over to the GPU and this incurs some overhead.  For much larger array sizes, the tables </w:t>
      </w:r>
      <w:r w:rsidR="003D4328">
        <w:t>turn,</w:t>
      </w:r>
      <w:r>
        <w:t xml:space="preserve"> and the GPU is much faster than the serial version</w:t>
      </w:r>
      <w:r w:rsidR="0032780C">
        <w:t>, over 6000 seconds vs. 17 seconds!</w:t>
      </w:r>
      <w:r>
        <w:t xml:space="preserve">  </w:t>
      </w:r>
      <w:r w:rsidR="0032780C">
        <w:t>The</w:t>
      </w:r>
      <w:r>
        <w:t xml:space="preserve"> speedup </w:t>
      </w:r>
      <w:r w:rsidR="0045654D">
        <w:t xml:space="preserve">that is gained from just adding a few lines of code to the serial implementation is </w:t>
      </w:r>
      <w:r w:rsidR="00F00210">
        <w:t>astounding</w:t>
      </w:r>
      <w:r w:rsidR="000B508F">
        <w:t>!</w:t>
      </w:r>
    </w:p>
    <w:bookmarkStart w:id="22" w:name="_MON_1573250929"/>
    <w:bookmarkEnd w:id="22"/>
    <w:p w14:paraId="63B6086F" w14:textId="05595481" w:rsidR="00935FFB" w:rsidRDefault="00EB32F0" w:rsidP="007D562A">
      <w:pPr>
        <w:rPr>
          <w:b/>
        </w:rPr>
      </w:pPr>
      <w:r>
        <w:rPr>
          <w:b/>
        </w:rPr>
        <w:object w:dxaOrig="9360" w:dyaOrig="4454" w14:anchorId="47616E98">
          <v:shape id="_x0000_i1031" type="#_x0000_t75" style="width:468pt;height:222.75pt" o:ole="">
            <v:imagedata r:id="rId30" o:title=""/>
          </v:shape>
          <o:OLEObject Type="Embed" ProgID="Word.Document.12" ShapeID="_x0000_i1031" DrawAspect="Content" ObjectID="_1573252211" r:id="rId31">
            <o:FieldCodes>\s</o:FieldCodes>
          </o:OLEObject>
        </w:object>
      </w:r>
    </w:p>
    <w:p w14:paraId="73412BB7" w14:textId="0DE1F712" w:rsidR="00AC0A98" w:rsidRDefault="00AC0A98" w:rsidP="00AC0A98">
      <w:pPr>
        <w:pStyle w:val="Heading2"/>
      </w:pPr>
      <w:bookmarkStart w:id="23" w:name="_Toc499509695"/>
      <w:r>
        <w:lastRenderedPageBreak/>
        <w:t>Action 2.2</w:t>
      </w:r>
      <w:bookmarkEnd w:id="23"/>
    </w:p>
    <w:p w14:paraId="06F044EF" w14:textId="7F2A01A6" w:rsidR="00866F01" w:rsidRDefault="00866F01" w:rsidP="00866F01">
      <w:pPr>
        <w:jc w:val="center"/>
        <w:rPr>
          <w:b/>
        </w:rPr>
      </w:pPr>
      <w:r>
        <w:rPr>
          <w:b/>
        </w:rPr>
        <w:t>Table 10: Matrix Multiplication Run Times for Various Square Matrix Sizes</w:t>
      </w:r>
    </w:p>
    <w:p w14:paraId="098E2B14" w14:textId="70B1683F" w:rsidR="00866F01" w:rsidRDefault="00866F01" w:rsidP="00866F01">
      <w:pPr>
        <w:jc w:val="center"/>
        <w:rPr>
          <w:b/>
        </w:rPr>
      </w:pPr>
      <w:r w:rsidRPr="00866F01">
        <w:rPr>
          <w:noProof/>
        </w:rPr>
        <w:drawing>
          <wp:inline distT="0" distB="0" distL="0" distR="0" wp14:anchorId="241833D7" wp14:editId="1C94D48C">
            <wp:extent cx="5486400" cy="87401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874016"/>
                    </a:xfrm>
                    <a:prstGeom prst="rect">
                      <a:avLst/>
                    </a:prstGeom>
                    <a:noFill/>
                    <a:ln>
                      <a:noFill/>
                    </a:ln>
                  </pic:spPr>
                </pic:pic>
              </a:graphicData>
            </a:graphic>
          </wp:inline>
        </w:drawing>
      </w:r>
    </w:p>
    <w:p w14:paraId="60F9327E" w14:textId="2D91E6E9" w:rsidR="00866F01" w:rsidRPr="00866F01" w:rsidRDefault="00866F01" w:rsidP="00866F01">
      <w:r>
        <w:t xml:space="preserve">Looking at this we can see that the serial implementation execution time is growing exponentially with the size of the square matrices.  While the MPI implementations are faster they are still growing exponentially just as the serially implementation.  The GPU implementation, using </w:t>
      </w:r>
      <w:proofErr w:type="spellStart"/>
      <w:r>
        <w:t>OpenAcc</w:t>
      </w:r>
      <w:proofErr w:type="spellEnd"/>
      <w:r>
        <w:t xml:space="preserve"> however, seems to be increasing in a linear fashion from the results I’ve gathered out of these tests.  This is an amazing </w:t>
      </w:r>
      <w:r w:rsidR="00307E17">
        <w:t>decrease</w:t>
      </w:r>
      <w:r>
        <w:t xml:space="preserve"> in execution time, and with a lot less work on the programmer!  It is worthwhile to note that there seems to be a slight overhead encountered by copying the data over to the GPU.  From other tests that I’ve ran while doing this assignment I was seeing that even with very small matrices that my </w:t>
      </w:r>
      <w:proofErr w:type="spellStart"/>
      <w:r>
        <w:t>OpenAcc</w:t>
      </w:r>
      <w:proofErr w:type="spellEnd"/>
      <w:r>
        <w:t xml:space="preserve"> implementation was running around 4-5 seconds.  This can be seen in the 512 and 1024 sized matrix cases where even the serial implementation either is faster or is close</w:t>
      </w:r>
      <w:r w:rsidR="00455AF0">
        <w:t xml:space="preserve"> to that of the GPU execution time</w:t>
      </w:r>
      <w:r>
        <w:t>.  So</w:t>
      </w:r>
      <w:r w:rsidR="00932BC7">
        <w:t>,</w:t>
      </w:r>
      <w:r>
        <w:t xml:space="preserve"> it would be safe to say that for very small matrices the </w:t>
      </w:r>
      <w:proofErr w:type="spellStart"/>
      <w:r>
        <w:t>OpenMPI</w:t>
      </w:r>
      <w:proofErr w:type="spellEnd"/>
      <w:r>
        <w:t xml:space="preserve"> versions would be better and for much larger matrices utilizing the GPU would be ideal.</w:t>
      </w:r>
    </w:p>
    <w:p w14:paraId="4FB0BD04" w14:textId="4B89F505" w:rsidR="006A3313" w:rsidRDefault="006A3313" w:rsidP="00C101E1">
      <w:pPr>
        <w:pStyle w:val="Heading1"/>
      </w:pPr>
    </w:p>
    <w:p w14:paraId="06899D35" w14:textId="5D811C63" w:rsidR="006A3313" w:rsidRDefault="006A3313" w:rsidP="006A3313"/>
    <w:p w14:paraId="3D2AF8E0" w14:textId="26BF3693" w:rsidR="006A3313" w:rsidRDefault="006A3313" w:rsidP="006A3313">
      <w:bookmarkStart w:id="24" w:name="_GoBack"/>
      <w:bookmarkEnd w:id="24"/>
    </w:p>
    <w:p w14:paraId="109D7461" w14:textId="219879F6" w:rsidR="006A3313" w:rsidRDefault="006A3313" w:rsidP="006A3313"/>
    <w:p w14:paraId="718BA1A3" w14:textId="6F5EA444" w:rsidR="00225A52" w:rsidRDefault="00225A52" w:rsidP="006A3313"/>
    <w:p w14:paraId="1CD0C6EE" w14:textId="77777777" w:rsidR="00225A52" w:rsidRDefault="00225A52" w:rsidP="006A3313"/>
    <w:p w14:paraId="399FD005" w14:textId="3F2BBADB" w:rsidR="006A3313" w:rsidRDefault="006A3313" w:rsidP="006A3313"/>
    <w:p w14:paraId="0BAC2EF1" w14:textId="3EDEBA1D" w:rsidR="006A3313" w:rsidRDefault="006A3313" w:rsidP="006A3313"/>
    <w:p w14:paraId="0196C5BA" w14:textId="753264DE" w:rsidR="006A3313" w:rsidRDefault="006A3313" w:rsidP="006A3313"/>
    <w:p w14:paraId="697FBE9C" w14:textId="01440994" w:rsidR="00C101E1" w:rsidRDefault="00C101E1" w:rsidP="00C101E1">
      <w:pPr>
        <w:pStyle w:val="Heading1"/>
      </w:pPr>
      <w:bookmarkStart w:id="25" w:name="_Toc499509696"/>
      <w:r>
        <w:lastRenderedPageBreak/>
        <w:t>Appendix</w:t>
      </w:r>
      <w:bookmarkEnd w:id="25"/>
    </w:p>
    <w:p w14:paraId="6900671F" w14:textId="73B83A81" w:rsidR="006442F0" w:rsidRDefault="006442F0" w:rsidP="006442F0">
      <w:pPr>
        <w:pStyle w:val="Heading2"/>
      </w:pPr>
      <w:bookmarkStart w:id="26" w:name="_Toc499509697"/>
      <w:r>
        <w:t>Laplace Source Code Part1 Final</w:t>
      </w:r>
      <w:bookmarkEnd w:id="26"/>
    </w:p>
    <w:p w14:paraId="0A844FD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0F7F85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Copyright 2017 NVIDIA Corporation</w:t>
      </w:r>
    </w:p>
    <w:p w14:paraId="13FF30D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00299E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Licensed under the Apache License, Version 2.0 (the "License");</w:t>
      </w:r>
    </w:p>
    <w:p w14:paraId="3ED60F6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you may not use this file except in compliance with the License.</w:t>
      </w:r>
    </w:p>
    <w:p w14:paraId="351A956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You may obtain a copy of the License at</w:t>
      </w:r>
    </w:p>
    <w:p w14:paraId="57E24AD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F5ECDD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http://www.apache.org/licenses/LICENSE-2.0</w:t>
      </w:r>
    </w:p>
    <w:p w14:paraId="130B648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71B99E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Unless required by applicable law or agreed to in writing, software</w:t>
      </w:r>
    </w:p>
    <w:p w14:paraId="38ED1CF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distributed under the License is distributed on an "AS IS" BASIS,</w:t>
      </w:r>
    </w:p>
    <w:p w14:paraId="7B7D4A4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WITHOUT WARRANTIES OR CONDITIONS OF ANY KIND, either express or implied.</w:t>
      </w:r>
    </w:p>
    <w:p w14:paraId="109887F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See the License for the specific language governing permissions and</w:t>
      </w:r>
    </w:p>
    <w:p w14:paraId="46A53C3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limitations under the License.</w:t>
      </w:r>
    </w:p>
    <w:p w14:paraId="4C02EA6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load </w:t>
      </w:r>
      <w:proofErr w:type="spellStart"/>
      <w:r>
        <w:rPr>
          <w:rFonts w:ascii="Courier New" w:hAnsi="Courier New" w:cs="Courier New"/>
          <w:color w:val="auto"/>
          <w:sz w:val="18"/>
          <w:szCs w:val="18"/>
        </w:rPr>
        <w:t>pgi</w:t>
      </w:r>
      <w:proofErr w:type="spellEnd"/>
      <w:r>
        <w:rPr>
          <w:rFonts w:ascii="Courier New" w:hAnsi="Courier New" w:cs="Courier New"/>
          <w:color w:val="auto"/>
          <w:sz w:val="18"/>
          <w:szCs w:val="18"/>
        </w:rPr>
        <w:t xml:space="preserve"> compiler on dmc.asc.edu first type</w:t>
      </w:r>
    </w:p>
    <w:p w14:paraId="26E68F7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module load </w:t>
      </w:r>
      <w:proofErr w:type="spellStart"/>
      <w:r>
        <w:rPr>
          <w:rFonts w:ascii="Courier New" w:hAnsi="Courier New" w:cs="Courier New"/>
          <w:color w:val="auto"/>
          <w:sz w:val="18"/>
          <w:szCs w:val="18"/>
        </w:rPr>
        <w:t>pgi</w:t>
      </w:r>
      <w:proofErr w:type="spellEnd"/>
    </w:p>
    <w:p w14:paraId="761B78B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6F3CBB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compile type</w:t>
      </w:r>
    </w:p>
    <w:p w14:paraId="21DA27D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pgc</w:t>
      </w:r>
      <w:proofErr w:type="spellEnd"/>
      <w:r>
        <w:rPr>
          <w:rFonts w:ascii="Courier New" w:hAnsi="Courier New" w:cs="Courier New"/>
          <w:color w:val="auto"/>
          <w:sz w:val="18"/>
          <w:szCs w:val="18"/>
        </w:rPr>
        <w:t>++ -fast laplace2d_acc.cpp -o laplace2d_</w:t>
      </w:r>
      <w:proofErr w:type="gramStart"/>
      <w:r>
        <w:rPr>
          <w:rFonts w:ascii="Courier New" w:hAnsi="Courier New" w:cs="Courier New"/>
          <w:color w:val="auto"/>
          <w:sz w:val="18"/>
          <w:szCs w:val="18"/>
        </w:rPr>
        <w:t>acc  -</w:t>
      </w:r>
      <w:proofErr w:type="spellStart"/>
      <w:proofErr w:type="gramEnd"/>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-ta=</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Minfo</w:t>
      </w:r>
      <w:proofErr w:type="spellEnd"/>
      <w:r>
        <w:rPr>
          <w:rFonts w:ascii="Courier New" w:hAnsi="Courier New" w:cs="Courier New"/>
          <w:color w:val="auto"/>
          <w:sz w:val="18"/>
          <w:szCs w:val="18"/>
        </w:rPr>
        <w:t>=accel</w:t>
      </w:r>
    </w:p>
    <w:p w14:paraId="4936EAB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creates the</w:t>
      </w:r>
    </w:p>
    <w:p w14:paraId="5AD88F7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laplace2d_acc</w:t>
      </w:r>
    </w:p>
    <w:p w14:paraId="41044ED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executable.</w:t>
      </w:r>
    </w:p>
    <w:p w14:paraId="5D50CDE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7FF78A7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run -- use the </w:t>
      </w:r>
      <w:proofErr w:type="spellStart"/>
      <w:r>
        <w:rPr>
          <w:rFonts w:ascii="Courier New" w:hAnsi="Courier New" w:cs="Courier New"/>
          <w:color w:val="auto"/>
          <w:sz w:val="18"/>
          <w:szCs w:val="18"/>
        </w:rPr>
        <w:t>run_gpu</w:t>
      </w:r>
      <w:proofErr w:type="spellEnd"/>
      <w:r>
        <w:rPr>
          <w:rFonts w:ascii="Courier New" w:hAnsi="Courier New" w:cs="Courier New"/>
          <w:color w:val="auto"/>
          <w:sz w:val="18"/>
          <w:szCs w:val="18"/>
        </w:rPr>
        <w:t xml:space="preserve"> queue and place the following lines in a</w:t>
      </w:r>
    </w:p>
    <w:p w14:paraId="568864A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bash script file</w:t>
      </w:r>
    </w:p>
    <w:p w14:paraId="498B328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bin/bash</w:t>
      </w:r>
    </w:p>
    <w:p w14:paraId="7C1DBA7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laplace2d_acc</w:t>
      </w:r>
    </w:p>
    <w:p w14:paraId="1B87FA4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99E19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0C704F9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BAA701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 Final Exam Problem 1 -- add the necessary </w:t>
      </w:r>
      <w:proofErr w:type="spellStart"/>
      <w:r>
        <w:rPr>
          <w:rFonts w:ascii="Courier New" w:hAnsi="Courier New" w:cs="Courier New"/>
          <w:color w:val="auto"/>
          <w:sz w:val="18"/>
          <w:szCs w:val="18"/>
        </w:rPr>
        <w:t>OpenACC</w:t>
      </w:r>
      <w:proofErr w:type="spellEnd"/>
      <w:r>
        <w:rPr>
          <w:rFonts w:ascii="Courier New" w:hAnsi="Courier New" w:cs="Courier New"/>
          <w:color w:val="auto"/>
          <w:sz w:val="18"/>
          <w:szCs w:val="18"/>
        </w:rPr>
        <w:t xml:space="preserve"> pragmas that are</w:t>
      </w:r>
    </w:p>
    <w:p w14:paraId="649AA4C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needed to accomplish the goals of each part.</w:t>
      </w:r>
    </w:p>
    <w:p w14:paraId="1BAF52C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006C3B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0E8F9BF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365E89E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iomanip</w:t>
      </w:r>
      <w:proofErr w:type="spellEnd"/>
      <w:r>
        <w:rPr>
          <w:rFonts w:ascii="Courier New" w:hAnsi="Courier New" w:cs="Courier New"/>
          <w:color w:val="auto"/>
          <w:sz w:val="18"/>
          <w:szCs w:val="18"/>
        </w:rPr>
        <w:t>&gt;</w:t>
      </w:r>
    </w:p>
    <w:p w14:paraId="63DD277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sstream</w:t>
      </w:r>
      <w:proofErr w:type="spellEnd"/>
      <w:r>
        <w:rPr>
          <w:rFonts w:ascii="Courier New" w:hAnsi="Courier New" w:cs="Courier New"/>
          <w:color w:val="auto"/>
          <w:sz w:val="18"/>
          <w:szCs w:val="18"/>
        </w:rPr>
        <w:t>&gt;</w:t>
      </w:r>
    </w:p>
    <w:p w14:paraId="364054E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5D05023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math.h</w:t>
      </w:r>
      <w:proofErr w:type="spellEnd"/>
      <w:r>
        <w:rPr>
          <w:rFonts w:ascii="Courier New" w:hAnsi="Courier New" w:cs="Courier New"/>
          <w:color w:val="auto"/>
          <w:sz w:val="18"/>
          <w:szCs w:val="18"/>
        </w:rPr>
        <w:t>&gt;</w:t>
      </w:r>
    </w:p>
    <w:p w14:paraId="243401C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string.h</w:t>
      </w:r>
      <w:proofErr w:type="spellEnd"/>
      <w:r>
        <w:rPr>
          <w:rFonts w:ascii="Courier New" w:hAnsi="Courier New" w:cs="Courier New"/>
          <w:color w:val="auto"/>
          <w:sz w:val="18"/>
          <w:szCs w:val="18"/>
        </w:rPr>
        <w:t>&gt;</w:t>
      </w:r>
    </w:p>
    <w:p w14:paraId="7A360A4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w:t>
      </w:r>
      <w:proofErr w:type="spellStart"/>
      <w:r>
        <w:rPr>
          <w:rFonts w:ascii="Courier New" w:hAnsi="Courier New" w:cs="Courier New"/>
          <w:color w:val="auto"/>
          <w:sz w:val="18"/>
          <w:szCs w:val="18"/>
        </w:rPr>
        <w:t>timer.h</w:t>
      </w:r>
      <w:proofErr w:type="spellEnd"/>
      <w:r>
        <w:rPr>
          <w:rFonts w:ascii="Courier New" w:hAnsi="Courier New" w:cs="Courier New"/>
          <w:color w:val="auto"/>
          <w:sz w:val="18"/>
          <w:szCs w:val="18"/>
        </w:rPr>
        <w:t>"</w:t>
      </w:r>
    </w:p>
    <w:p w14:paraId="0635732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B906B7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NN 4096</w:t>
      </w:r>
    </w:p>
    <w:p w14:paraId="7E77F0E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NM 4096</w:t>
      </w:r>
    </w:p>
    <w:p w14:paraId="5A618FA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BCFF8D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double A[NN][NM];</w:t>
      </w:r>
    </w:p>
    <w:p w14:paraId="248B2D4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double Anew[NN][NM];</w:t>
      </w:r>
    </w:p>
    <w:p w14:paraId="0A549AF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ACABD7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7ED36B1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FC09B7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n = NN;</w:t>
      </w:r>
    </w:p>
    <w:p w14:paraId="6B17ED2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m = NM;</w:t>
      </w:r>
    </w:p>
    <w:p w14:paraId="0FF2E13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iter_max</w:t>
      </w:r>
      <w:proofErr w:type="spellEnd"/>
      <w:r>
        <w:rPr>
          <w:rFonts w:ascii="Courier New" w:hAnsi="Courier New" w:cs="Courier New"/>
          <w:color w:val="auto"/>
          <w:sz w:val="18"/>
          <w:szCs w:val="18"/>
        </w:rPr>
        <w:t xml:space="preserve"> = 1000;</w:t>
      </w:r>
    </w:p>
    <w:p w14:paraId="73B6DD3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9513F7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tol</w:t>
      </w:r>
      <w:proofErr w:type="spellEnd"/>
      <w:r>
        <w:rPr>
          <w:rFonts w:ascii="Courier New" w:hAnsi="Courier New" w:cs="Courier New"/>
          <w:color w:val="auto"/>
          <w:sz w:val="18"/>
          <w:szCs w:val="18"/>
        </w:rPr>
        <w:t xml:space="preserve"> = 1.0e-6;</w:t>
      </w:r>
    </w:p>
    <w:p w14:paraId="4CFD03A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error     = 1.0f;</w:t>
      </w:r>
    </w:p>
    <w:p w14:paraId="21824A2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E63994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memset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 0, n * m * </w:t>
      </w:r>
      <w:proofErr w:type="spellStart"/>
      <w:r>
        <w:rPr>
          <w:rFonts w:ascii="Courier New" w:hAnsi="Courier New" w:cs="Courier New"/>
          <w:color w:val="auto"/>
          <w:sz w:val="18"/>
          <w:szCs w:val="18"/>
        </w:rPr>
        <w:t>sizeof</w:t>
      </w:r>
      <w:proofErr w:type="spellEnd"/>
      <w:r>
        <w:rPr>
          <w:rFonts w:ascii="Courier New" w:hAnsi="Courier New" w:cs="Courier New"/>
          <w:color w:val="auto"/>
          <w:sz w:val="18"/>
          <w:szCs w:val="18"/>
        </w:rPr>
        <w:t>(double));</w:t>
      </w:r>
    </w:p>
    <w:p w14:paraId="6DFB195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memset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Anew, 0, n * m * </w:t>
      </w:r>
      <w:proofErr w:type="spellStart"/>
      <w:r>
        <w:rPr>
          <w:rFonts w:ascii="Courier New" w:hAnsi="Courier New" w:cs="Courier New"/>
          <w:color w:val="auto"/>
          <w:sz w:val="18"/>
          <w:szCs w:val="18"/>
        </w:rPr>
        <w:t>sizeof</w:t>
      </w:r>
      <w:proofErr w:type="spellEnd"/>
      <w:r>
        <w:rPr>
          <w:rFonts w:ascii="Courier New" w:hAnsi="Courier New" w:cs="Courier New"/>
          <w:color w:val="auto"/>
          <w:sz w:val="18"/>
          <w:szCs w:val="18"/>
        </w:rPr>
        <w:t>(double));</w:t>
      </w:r>
    </w:p>
    <w:p w14:paraId="550830C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36449DE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j = 0; j &lt; n;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w:t>
      </w:r>
    </w:p>
    <w:p w14:paraId="016AB60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5D6283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A[j][0]    = 1.0;</w:t>
      </w:r>
    </w:p>
    <w:p w14:paraId="33D0F77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Anew[j][0] = 1.0;</w:t>
      </w:r>
    </w:p>
    <w:p w14:paraId="72B21B1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C64E8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3BF264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"Jacobi relaxation Calculation: " &lt;&lt; n &lt;&lt; " x "</w:t>
      </w:r>
    </w:p>
    <w:p w14:paraId="272B283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m &lt;&lt; " mesh"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DB36E7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27A1E84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StartTimer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0958E13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 0;</w:t>
      </w:r>
    </w:p>
    <w:p w14:paraId="31C479E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59868AD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data copy(A) create(Anew) // Action 1.3 Change</w:t>
      </w:r>
    </w:p>
    <w:p w14:paraId="1988F26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C76DB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 error</w:t>
      </w:r>
      <w:proofErr w:type="gramEnd"/>
      <w:r>
        <w:rPr>
          <w:rFonts w:ascii="Courier New" w:hAnsi="Courier New" w:cs="Courier New"/>
          <w:color w:val="auto"/>
          <w:sz w:val="18"/>
          <w:szCs w:val="18"/>
        </w:rPr>
        <w:t xml:space="preserve"> &gt; </w:t>
      </w:r>
      <w:proofErr w:type="spellStart"/>
      <w:r>
        <w:rPr>
          <w:rFonts w:ascii="Courier New" w:hAnsi="Courier New" w:cs="Courier New"/>
          <w:color w:val="auto"/>
          <w:sz w:val="18"/>
          <w:szCs w:val="18"/>
        </w:rPr>
        <w:t>tol</w:t>
      </w:r>
      <w:proofErr w:type="spellEnd"/>
      <w:r>
        <w:rPr>
          <w:rFonts w:ascii="Courier New" w:hAnsi="Courier New" w:cs="Courier New"/>
          <w:color w:val="auto"/>
          <w:sz w:val="18"/>
          <w:szCs w:val="18"/>
        </w:rPr>
        <w:t xml:space="preserve"> &amp;&amp;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iter_max</w:t>
      </w:r>
      <w:proofErr w:type="spellEnd"/>
      <w:r>
        <w:rPr>
          <w:rFonts w:ascii="Courier New" w:hAnsi="Courier New" w:cs="Courier New"/>
          <w:color w:val="auto"/>
          <w:sz w:val="18"/>
          <w:szCs w:val="18"/>
        </w:rPr>
        <w:t xml:space="preserve"> ) {</w:t>
      </w:r>
    </w:p>
    <w:p w14:paraId="3ECA118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error = 0.0;</w:t>
      </w:r>
    </w:p>
    <w:p w14:paraId="69102DE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2CBDF56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kernels // Action 1.2 Change</w:t>
      </w:r>
    </w:p>
    <w:p w14:paraId="0E7C14E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93AF3B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loop </w:t>
      </w:r>
      <w:proofErr w:type="spellStart"/>
      <w:r>
        <w:rPr>
          <w:rFonts w:ascii="Courier New" w:hAnsi="Courier New" w:cs="Courier New"/>
          <w:color w:val="auto"/>
          <w:sz w:val="18"/>
          <w:szCs w:val="18"/>
        </w:rPr>
        <w:t>device_type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tile(</w:t>
      </w:r>
      <w:proofErr w:type="gramEnd"/>
      <w:r>
        <w:rPr>
          <w:rFonts w:ascii="Courier New" w:hAnsi="Courier New" w:cs="Courier New"/>
          <w:color w:val="auto"/>
          <w:sz w:val="18"/>
          <w:szCs w:val="18"/>
        </w:rPr>
        <w:t>32,4) // Action 1.4 Change</w:t>
      </w:r>
    </w:p>
    <w:p w14:paraId="75A5128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8C52E8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j = 1; j &lt; n-1;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1F967DD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loop </w:t>
      </w:r>
      <w:proofErr w:type="gramStart"/>
      <w:r>
        <w:rPr>
          <w:rFonts w:ascii="Courier New" w:hAnsi="Courier New" w:cs="Courier New"/>
          <w:color w:val="auto"/>
          <w:sz w:val="18"/>
          <w:szCs w:val="18"/>
        </w:rPr>
        <w:t>gang(</w:t>
      </w:r>
      <w:proofErr w:type="gramEnd"/>
      <w:r>
        <w:rPr>
          <w:rFonts w:ascii="Courier New" w:hAnsi="Courier New" w:cs="Courier New"/>
          <w:color w:val="auto"/>
          <w:sz w:val="18"/>
          <w:szCs w:val="18"/>
        </w:rPr>
        <w:t>16), vector(32)</w:t>
      </w:r>
    </w:p>
    <w:p w14:paraId="6B6716B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m-1;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w:t>
      </w:r>
    </w:p>
    <w:p w14:paraId="6CDF7AB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0.25 * </w:t>
      </w:r>
      <w:proofErr w:type="gramStart"/>
      <w:r>
        <w:rPr>
          <w:rFonts w:ascii="Courier New" w:hAnsi="Courier New" w:cs="Courier New"/>
          <w:color w:val="auto"/>
          <w:sz w:val="18"/>
          <w:szCs w:val="18"/>
        </w:rPr>
        <w:t>( A</w:t>
      </w:r>
      <w:proofErr w:type="gramEnd"/>
      <w:r>
        <w:rPr>
          <w:rFonts w:ascii="Courier New" w:hAnsi="Courier New" w:cs="Courier New"/>
          <w:color w:val="auto"/>
          <w:sz w:val="18"/>
          <w:szCs w:val="18"/>
        </w:rPr>
        <w:t>[j][i+1] + A[j][i-1]</w:t>
      </w:r>
    </w:p>
    <w:p w14:paraId="5473B1A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A[j-</w:t>
      </w:r>
      <w:proofErr w:type="gramStart"/>
      <w:r>
        <w:rPr>
          <w:rFonts w:ascii="Courier New" w:hAnsi="Courier New" w:cs="Courier New"/>
          <w:color w:val="auto"/>
          <w:sz w:val="18"/>
          <w:szCs w:val="18"/>
        </w:rPr>
        <w:t>1][</w:t>
      </w:r>
      <w:proofErr w:type="spellStart"/>
      <w:proofErr w:type="gramEnd"/>
      <w:r>
        <w:rPr>
          <w:rFonts w:ascii="Courier New" w:hAnsi="Courier New" w:cs="Courier New"/>
          <w:color w:val="auto"/>
          <w:sz w:val="18"/>
          <w:szCs w:val="18"/>
        </w:rPr>
        <w:t>i</w:t>
      </w:r>
      <w:proofErr w:type="spellEnd"/>
      <w:r>
        <w:rPr>
          <w:rFonts w:ascii="Courier New" w:hAnsi="Courier New" w:cs="Courier New"/>
          <w:color w:val="auto"/>
          <w:sz w:val="18"/>
          <w:szCs w:val="18"/>
        </w:rPr>
        <w:t>] + A[j+1][</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7572E7D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error = </w:t>
      </w:r>
      <w:proofErr w:type="spellStart"/>
      <w:proofErr w:type="gramStart"/>
      <w:r>
        <w:rPr>
          <w:rFonts w:ascii="Courier New" w:hAnsi="Courier New" w:cs="Courier New"/>
          <w:color w:val="auto"/>
          <w:sz w:val="18"/>
          <w:szCs w:val="18"/>
        </w:rPr>
        <w:t>fmax</w:t>
      </w:r>
      <w:proofErr w:type="spellEnd"/>
      <w:r>
        <w:rPr>
          <w:rFonts w:ascii="Courier New" w:hAnsi="Courier New" w:cs="Courier New"/>
          <w:color w:val="auto"/>
          <w:sz w:val="18"/>
          <w:szCs w:val="18"/>
        </w:rPr>
        <w:t>( error</w:t>
      </w:r>
      <w:proofErr w:type="gramEnd"/>
      <w:r>
        <w:rPr>
          <w:rFonts w:ascii="Courier New" w:hAnsi="Courier New" w:cs="Courier New"/>
          <w:color w:val="auto"/>
          <w:sz w:val="18"/>
          <w:szCs w:val="18"/>
        </w:rPr>
        <w:t>, fabs(Anew[j][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A[j][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54345E2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80D93A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BE5529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9D5ED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B4B3F1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loop </w:t>
      </w:r>
      <w:proofErr w:type="spellStart"/>
      <w:r>
        <w:rPr>
          <w:rFonts w:ascii="Courier New" w:hAnsi="Courier New" w:cs="Courier New"/>
          <w:color w:val="auto"/>
          <w:sz w:val="18"/>
          <w:szCs w:val="18"/>
        </w:rPr>
        <w:t>device_type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tile(</w:t>
      </w:r>
      <w:proofErr w:type="gramEnd"/>
      <w:r>
        <w:rPr>
          <w:rFonts w:ascii="Courier New" w:hAnsi="Courier New" w:cs="Courier New"/>
          <w:color w:val="auto"/>
          <w:sz w:val="18"/>
          <w:szCs w:val="18"/>
        </w:rPr>
        <w:t>32,4) // Action 1.4 Change</w:t>
      </w:r>
    </w:p>
    <w:p w14:paraId="30C0DE1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1474F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j = 1; j &lt; n-1;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15D8F1F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loop </w:t>
      </w:r>
      <w:proofErr w:type="gramStart"/>
      <w:r>
        <w:rPr>
          <w:rFonts w:ascii="Courier New" w:hAnsi="Courier New" w:cs="Courier New"/>
          <w:color w:val="auto"/>
          <w:sz w:val="18"/>
          <w:szCs w:val="18"/>
        </w:rPr>
        <w:t>gang(</w:t>
      </w:r>
      <w:proofErr w:type="gramEnd"/>
      <w:r>
        <w:rPr>
          <w:rFonts w:ascii="Courier New" w:hAnsi="Courier New" w:cs="Courier New"/>
          <w:color w:val="auto"/>
          <w:sz w:val="18"/>
          <w:szCs w:val="18"/>
        </w:rPr>
        <w:t>16), vector(32)</w:t>
      </w:r>
    </w:p>
    <w:p w14:paraId="3EC670E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m-1;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w:t>
      </w:r>
    </w:p>
    <w:p w14:paraId="5DE663A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6A88C7D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C667CD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2CFE46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C7A01E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A80DD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3D28459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D0303E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 100 == 0)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&lt;&lt; </w:t>
      </w:r>
      <w:proofErr w:type="gramStart"/>
      <w:r>
        <w:rPr>
          <w:rFonts w:ascii="Courier New" w:hAnsi="Courier New" w:cs="Courier New"/>
          <w:color w:val="auto"/>
          <w:sz w:val="18"/>
          <w:szCs w:val="18"/>
        </w:rPr>
        <w:t>"  "</w:t>
      </w:r>
      <w:proofErr w:type="gram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setprecision</w:t>
      </w:r>
      <w:proofErr w:type="spellEnd"/>
      <w:r>
        <w:rPr>
          <w:rFonts w:ascii="Courier New" w:hAnsi="Courier New" w:cs="Courier New"/>
          <w:color w:val="auto"/>
          <w:sz w:val="18"/>
          <w:szCs w:val="18"/>
        </w:rPr>
        <w:t>(6)</w:t>
      </w:r>
    </w:p>
    <w:p w14:paraId="07B8ADE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fixed &lt;&lt; error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52F41E4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w:t>
      </w:r>
    </w:p>
    <w:p w14:paraId="7A398B5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CA264E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D0536C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runtime = </w:t>
      </w:r>
      <w:proofErr w:type="spellStart"/>
      <w:proofErr w:type="gramStart"/>
      <w:r>
        <w:rPr>
          <w:rFonts w:ascii="Courier New" w:hAnsi="Courier New" w:cs="Courier New"/>
          <w:color w:val="auto"/>
          <w:sz w:val="18"/>
          <w:szCs w:val="18"/>
        </w:rPr>
        <w:t>GetTimer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C14243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 total: " &lt;&lt; runtime/1000 &lt;&lt; " 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BBF738F" w14:textId="5E817EC7" w:rsidR="006442F0" w:rsidRDefault="006442F0" w:rsidP="006442F0">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w:t>
      </w:r>
    </w:p>
    <w:p w14:paraId="28E97AFA" w14:textId="0FCFE552" w:rsidR="00970068" w:rsidRDefault="00970068"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359D43D8" w14:textId="4FF1BB2A" w:rsidR="00970068" w:rsidRDefault="00970068"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07A617EC" w14:textId="45E7F221" w:rsidR="00970068" w:rsidRDefault="00970068"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E40C51C" w14:textId="77777777" w:rsidR="00970068" w:rsidRDefault="00970068"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7ABB5C90" w14:textId="74C53F16" w:rsidR="006442F0" w:rsidRDefault="006442F0" w:rsidP="006442F0">
      <w:pPr>
        <w:pStyle w:val="Heading2"/>
      </w:pPr>
      <w:bookmarkStart w:id="27" w:name="_Toc499509698"/>
      <w:r>
        <w:lastRenderedPageBreak/>
        <w:t>Laplace Source Code Part 2 Final</w:t>
      </w:r>
      <w:bookmarkEnd w:id="27"/>
    </w:p>
    <w:p w14:paraId="1011956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D9C642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Copyright 2017 NVIDIA Corporation</w:t>
      </w:r>
    </w:p>
    <w:p w14:paraId="43BB3C0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0FACF2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Licensed under the Apache License, Version 2.0 (the "License");</w:t>
      </w:r>
    </w:p>
    <w:p w14:paraId="30E9F99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you may not use this file except in compliance with the License.</w:t>
      </w:r>
    </w:p>
    <w:p w14:paraId="1B19CBD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You may obtain a copy of the License at</w:t>
      </w:r>
    </w:p>
    <w:p w14:paraId="47ADA0E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B01A88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http://www.apache.org/licenses/LICENSE-2.0</w:t>
      </w:r>
    </w:p>
    <w:p w14:paraId="39ABEC0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8BD63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Unless required by applicable law or agreed to in writing, software</w:t>
      </w:r>
    </w:p>
    <w:p w14:paraId="76A4C80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distributed under the License is distributed on an "AS IS" BASIS,</w:t>
      </w:r>
    </w:p>
    <w:p w14:paraId="2A999CA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WITHOUT WARRANTIES OR CONDITIONS OF ANY KIND, either express or implied.</w:t>
      </w:r>
    </w:p>
    <w:p w14:paraId="621BF88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See the License for the specific language governing permissions and</w:t>
      </w:r>
    </w:p>
    <w:p w14:paraId="661B2E6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limitations under the License.</w:t>
      </w:r>
    </w:p>
    <w:p w14:paraId="3BD04F4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load </w:t>
      </w:r>
      <w:proofErr w:type="spellStart"/>
      <w:r>
        <w:rPr>
          <w:rFonts w:ascii="Courier New" w:hAnsi="Courier New" w:cs="Courier New"/>
          <w:color w:val="auto"/>
          <w:sz w:val="18"/>
          <w:szCs w:val="18"/>
        </w:rPr>
        <w:t>pgi</w:t>
      </w:r>
      <w:proofErr w:type="spellEnd"/>
      <w:r>
        <w:rPr>
          <w:rFonts w:ascii="Courier New" w:hAnsi="Courier New" w:cs="Courier New"/>
          <w:color w:val="auto"/>
          <w:sz w:val="18"/>
          <w:szCs w:val="18"/>
        </w:rPr>
        <w:t xml:space="preserve"> compiler on dmc.asc.edu first type</w:t>
      </w:r>
    </w:p>
    <w:p w14:paraId="417E4E8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module load </w:t>
      </w:r>
      <w:proofErr w:type="spellStart"/>
      <w:r>
        <w:rPr>
          <w:rFonts w:ascii="Courier New" w:hAnsi="Courier New" w:cs="Courier New"/>
          <w:color w:val="auto"/>
          <w:sz w:val="18"/>
          <w:szCs w:val="18"/>
        </w:rPr>
        <w:t>pgi</w:t>
      </w:r>
      <w:proofErr w:type="spellEnd"/>
    </w:p>
    <w:p w14:paraId="259774E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3E6D607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compile type</w:t>
      </w:r>
    </w:p>
    <w:p w14:paraId="0519BFA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pgc</w:t>
      </w:r>
      <w:proofErr w:type="spellEnd"/>
      <w:r>
        <w:rPr>
          <w:rFonts w:ascii="Courier New" w:hAnsi="Courier New" w:cs="Courier New"/>
          <w:color w:val="auto"/>
          <w:sz w:val="18"/>
          <w:szCs w:val="18"/>
        </w:rPr>
        <w:t>++ -fast laplace2d_acc.cpp -o laplace2d_</w:t>
      </w:r>
      <w:proofErr w:type="gramStart"/>
      <w:r>
        <w:rPr>
          <w:rFonts w:ascii="Courier New" w:hAnsi="Courier New" w:cs="Courier New"/>
          <w:color w:val="auto"/>
          <w:sz w:val="18"/>
          <w:szCs w:val="18"/>
        </w:rPr>
        <w:t>acc  -</w:t>
      </w:r>
      <w:proofErr w:type="spellStart"/>
      <w:proofErr w:type="gramEnd"/>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-ta=</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Minfo</w:t>
      </w:r>
      <w:proofErr w:type="spellEnd"/>
      <w:r>
        <w:rPr>
          <w:rFonts w:ascii="Courier New" w:hAnsi="Courier New" w:cs="Courier New"/>
          <w:color w:val="auto"/>
          <w:sz w:val="18"/>
          <w:szCs w:val="18"/>
        </w:rPr>
        <w:t>=accel</w:t>
      </w:r>
    </w:p>
    <w:p w14:paraId="47DADD2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creates the</w:t>
      </w:r>
    </w:p>
    <w:p w14:paraId="32643AA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laplace2d_acc</w:t>
      </w:r>
    </w:p>
    <w:p w14:paraId="4A2AE5B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executable.</w:t>
      </w:r>
    </w:p>
    <w:p w14:paraId="6ABAAD0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68C33A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run -- use the </w:t>
      </w:r>
      <w:proofErr w:type="spellStart"/>
      <w:r>
        <w:rPr>
          <w:rFonts w:ascii="Courier New" w:hAnsi="Courier New" w:cs="Courier New"/>
          <w:color w:val="auto"/>
          <w:sz w:val="18"/>
          <w:szCs w:val="18"/>
        </w:rPr>
        <w:t>run_gpu</w:t>
      </w:r>
      <w:proofErr w:type="spellEnd"/>
      <w:r>
        <w:rPr>
          <w:rFonts w:ascii="Courier New" w:hAnsi="Courier New" w:cs="Courier New"/>
          <w:color w:val="auto"/>
          <w:sz w:val="18"/>
          <w:szCs w:val="18"/>
        </w:rPr>
        <w:t xml:space="preserve"> queue and place the following lines in a</w:t>
      </w:r>
    </w:p>
    <w:p w14:paraId="1BA5F57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bash script file</w:t>
      </w:r>
    </w:p>
    <w:p w14:paraId="48C6BCB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bin/bash</w:t>
      </w:r>
    </w:p>
    <w:p w14:paraId="0B433E5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w:t>
      </w:r>
      <w:proofErr w:type="gramEnd"/>
      <w:r>
        <w:rPr>
          <w:rFonts w:ascii="Courier New" w:hAnsi="Courier New" w:cs="Courier New"/>
          <w:color w:val="auto"/>
          <w:sz w:val="18"/>
          <w:szCs w:val="18"/>
        </w:rPr>
        <w:t>laplace2d_acc</w:t>
      </w:r>
    </w:p>
    <w:p w14:paraId="2DBBFC8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FD3AE3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6CF78C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05858D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 Final Exam Problem 1 -- add the necessary </w:t>
      </w:r>
      <w:proofErr w:type="spellStart"/>
      <w:r>
        <w:rPr>
          <w:rFonts w:ascii="Courier New" w:hAnsi="Courier New" w:cs="Courier New"/>
          <w:color w:val="auto"/>
          <w:sz w:val="18"/>
          <w:szCs w:val="18"/>
        </w:rPr>
        <w:t>OpenACC</w:t>
      </w:r>
      <w:proofErr w:type="spellEnd"/>
      <w:r>
        <w:rPr>
          <w:rFonts w:ascii="Courier New" w:hAnsi="Courier New" w:cs="Courier New"/>
          <w:color w:val="auto"/>
          <w:sz w:val="18"/>
          <w:szCs w:val="18"/>
        </w:rPr>
        <w:t xml:space="preserve"> pragmas that are</w:t>
      </w:r>
    </w:p>
    <w:p w14:paraId="4855B41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needed to accomplish the goals of each part.</w:t>
      </w:r>
    </w:p>
    <w:p w14:paraId="1AEB54E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124639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7C0CF9C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18D85A4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iomanip</w:t>
      </w:r>
      <w:proofErr w:type="spellEnd"/>
      <w:r>
        <w:rPr>
          <w:rFonts w:ascii="Courier New" w:hAnsi="Courier New" w:cs="Courier New"/>
          <w:color w:val="auto"/>
          <w:sz w:val="18"/>
          <w:szCs w:val="18"/>
        </w:rPr>
        <w:t>&gt;</w:t>
      </w:r>
    </w:p>
    <w:p w14:paraId="3F0B6AB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sstream</w:t>
      </w:r>
      <w:proofErr w:type="spellEnd"/>
      <w:r>
        <w:rPr>
          <w:rFonts w:ascii="Courier New" w:hAnsi="Courier New" w:cs="Courier New"/>
          <w:color w:val="auto"/>
          <w:sz w:val="18"/>
          <w:szCs w:val="18"/>
        </w:rPr>
        <w:t>&gt;</w:t>
      </w:r>
    </w:p>
    <w:p w14:paraId="3409FF6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7E97846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math.h</w:t>
      </w:r>
      <w:proofErr w:type="spellEnd"/>
      <w:r>
        <w:rPr>
          <w:rFonts w:ascii="Courier New" w:hAnsi="Courier New" w:cs="Courier New"/>
          <w:color w:val="auto"/>
          <w:sz w:val="18"/>
          <w:szCs w:val="18"/>
        </w:rPr>
        <w:t>&gt;</w:t>
      </w:r>
    </w:p>
    <w:p w14:paraId="15BF64E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string.h</w:t>
      </w:r>
      <w:proofErr w:type="spellEnd"/>
      <w:r>
        <w:rPr>
          <w:rFonts w:ascii="Courier New" w:hAnsi="Courier New" w:cs="Courier New"/>
          <w:color w:val="auto"/>
          <w:sz w:val="18"/>
          <w:szCs w:val="18"/>
        </w:rPr>
        <w:t>&gt;</w:t>
      </w:r>
    </w:p>
    <w:p w14:paraId="6A8E7A3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w:t>
      </w:r>
      <w:proofErr w:type="spellStart"/>
      <w:r>
        <w:rPr>
          <w:rFonts w:ascii="Courier New" w:hAnsi="Courier New" w:cs="Courier New"/>
          <w:color w:val="auto"/>
          <w:sz w:val="18"/>
          <w:szCs w:val="18"/>
        </w:rPr>
        <w:t>timer.h</w:t>
      </w:r>
      <w:proofErr w:type="spellEnd"/>
      <w:r>
        <w:rPr>
          <w:rFonts w:ascii="Courier New" w:hAnsi="Courier New" w:cs="Courier New"/>
          <w:color w:val="auto"/>
          <w:sz w:val="18"/>
          <w:szCs w:val="18"/>
        </w:rPr>
        <w:t>"</w:t>
      </w:r>
    </w:p>
    <w:p w14:paraId="76F42FD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0DCB92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NN 4096</w:t>
      </w:r>
    </w:p>
    <w:p w14:paraId="7EB7E9D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NM 4096</w:t>
      </w:r>
    </w:p>
    <w:p w14:paraId="7093447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5CB71F4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double A[NN][NM];</w:t>
      </w:r>
    </w:p>
    <w:p w14:paraId="7838366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double Anew[NN][NM];</w:t>
      </w:r>
    </w:p>
    <w:p w14:paraId="1F8C8D3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E12A25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5BEACD4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9D114F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n = NN;</w:t>
      </w:r>
    </w:p>
    <w:p w14:paraId="451D7C0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m = NM;</w:t>
      </w:r>
    </w:p>
    <w:p w14:paraId="172CED6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iter_max</w:t>
      </w:r>
      <w:proofErr w:type="spellEnd"/>
      <w:r>
        <w:rPr>
          <w:rFonts w:ascii="Courier New" w:hAnsi="Courier New" w:cs="Courier New"/>
          <w:color w:val="auto"/>
          <w:sz w:val="18"/>
          <w:szCs w:val="18"/>
        </w:rPr>
        <w:t xml:space="preserve"> = 1000;</w:t>
      </w:r>
    </w:p>
    <w:p w14:paraId="319BFA0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7D3E38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const</w:t>
      </w:r>
      <w:proofErr w:type="spellEnd"/>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tol</w:t>
      </w:r>
      <w:proofErr w:type="spellEnd"/>
      <w:r>
        <w:rPr>
          <w:rFonts w:ascii="Courier New" w:hAnsi="Courier New" w:cs="Courier New"/>
          <w:color w:val="auto"/>
          <w:sz w:val="18"/>
          <w:szCs w:val="18"/>
        </w:rPr>
        <w:t xml:space="preserve"> = 1.0e-6;</w:t>
      </w:r>
    </w:p>
    <w:p w14:paraId="26CD0EC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error     = 1.0f;</w:t>
      </w:r>
    </w:p>
    <w:p w14:paraId="23BCECD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21D6DA4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memset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 0, n * m * </w:t>
      </w:r>
      <w:proofErr w:type="spellStart"/>
      <w:r>
        <w:rPr>
          <w:rFonts w:ascii="Courier New" w:hAnsi="Courier New" w:cs="Courier New"/>
          <w:color w:val="auto"/>
          <w:sz w:val="18"/>
          <w:szCs w:val="18"/>
        </w:rPr>
        <w:t>sizeof</w:t>
      </w:r>
      <w:proofErr w:type="spellEnd"/>
      <w:r>
        <w:rPr>
          <w:rFonts w:ascii="Courier New" w:hAnsi="Courier New" w:cs="Courier New"/>
          <w:color w:val="auto"/>
          <w:sz w:val="18"/>
          <w:szCs w:val="18"/>
        </w:rPr>
        <w:t>(double));</w:t>
      </w:r>
    </w:p>
    <w:p w14:paraId="4A81D93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memset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Anew, 0, n * m * </w:t>
      </w:r>
      <w:proofErr w:type="spellStart"/>
      <w:r>
        <w:rPr>
          <w:rFonts w:ascii="Courier New" w:hAnsi="Courier New" w:cs="Courier New"/>
          <w:color w:val="auto"/>
          <w:sz w:val="18"/>
          <w:szCs w:val="18"/>
        </w:rPr>
        <w:t>sizeof</w:t>
      </w:r>
      <w:proofErr w:type="spellEnd"/>
      <w:r>
        <w:rPr>
          <w:rFonts w:ascii="Courier New" w:hAnsi="Courier New" w:cs="Courier New"/>
          <w:color w:val="auto"/>
          <w:sz w:val="18"/>
          <w:szCs w:val="18"/>
        </w:rPr>
        <w:t>(double));</w:t>
      </w:r>
    </w:p>
    <w:p w14:paraId="727829D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06EA02C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j = 0; j &lt; n;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w:t>
      </w:r>
    </w:p>
    <w:p w14:paraId="5A799F3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DE557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A[j][0]    = 1.0;</w:t>
      </w:r>
    </w:p>
    <w:p w14:paraId="1A82084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Anew[j][0] = 1.0;</w:t>
      </w:r>
    </w:p>
    <w:p w14:paraId="098384C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5896DA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543FA13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"Jacobi relaxation Calculation: " &lt;&lt; n &lt;&lt; " x "</w:t>
      </w:r>
    </w:p>
    <w:p w14:paraId="2817974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m &lt;&lt; " mesh"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2C12C39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6E6B1C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StartTimer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B3E058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 0;</w:t>
      </w:r>
    </w:p>
    <w:p w14:paraId="5567637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7A5F8805"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data copy(A), create(Anew) // Action 1.6 Change</w:t>
      </w:r>
    </w:p>
    <w:p w14:paraId="3DF2261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DAB5CE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 error</w:t>
      </w:r>
      <w:proofErr w:type="gramEnd"/>
      <w:r>
        <w:rPr>
          <w:rFonts w:ascii="Courier New" w:hAnsi="Courier New" w:cs="Courier New"/>
          <w:color w:val="auto"/>
          <w:sz w:val="18"/>
          <w:szCs w:val="18"/>
        </w:rPr>
        <w:t xml:space="preserve"> &gt; </w:t>
      </w:r>
      <w:proofErr w:type="spellStart"/>
      <w:r>
        <w:rPr>
          <w:rFonts w:ascii="Courier New" w:hAnsi="Courier New" w:cs="Courier New"/>
          <w:color w:val="auto"/>
          <w:sz w:val="18"/>
          <w:szCs w:val="18"/>
        </w:rPr>
        <w:t>tol</w:t>
      </w:r>
      <w:proofErr w:type="spellEnd"/>
      <w:r>
        <w:rPr>
          <w:rFonts w:ascii="Courier New" w:hAnsi="Courier New" w:cs="Courier New"/>
          <w:color w:val="auto"/>
          <w:sz w:val="18"/>
          <w:szCs w:val="18"/>
        </w:rPr>
        <w:t xml:space="preserve"> &amp;&amp;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iter_max</w:t>
      </w:r>
      <w:proofErr w:type="spellEnd"/>
      <w:r>
        <w:rPr>
          <w:rFonts w:ascii="Courier New" w:hAnsi="Courier New" w:cs="Courier New"/>
          <w:color w:val="auto"/>
          <w:sz w:val="18"/>
          <w:szCs w:val="18"/>
        </w:rPr>
        <w:t xml:space="preserve"> ) {</w:t>
      </w:r>
    </w:p>
    <w:p w14:paraId="0218C88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error = 0.0;</w:t>
      </w:r>
    </w:p>
    <w:p w14:paraId="0BD1305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73376E6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parallel loop reduction(</w:t>
      </w:r>
      <w:proofErr w:type="spellStart"/>
      <w:proofErr w:type="gramStart"/>
      <w:r>
        <w:rPr>
          <w:rFonts w:ascii="Courier New" w:hAnsi="Courier New" w:cs="Courier New"/>
          <w:color w:val="auto"/>
          <w:sz w:val="18"/>
          <w:szCs w:val="18"/>
        </w:rPr>
        <w:t>max:error</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device_type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tile (32, 4) // Action 1.5 Change // Action 1.7 Change</w:t>
      </w:r>
    </w:p>
    <w:p w14:paraId="3092D06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B52DC1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j = 1; j &lt; n-1;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04D10BF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m-1;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w:t>
      </w:r>
    </w:p>
    <w:p w14:paraId="62C48E0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0.25 * </w:t>
      </w:r>
      <w:proofErr w:type="gramStart"/>
      <w:r>
        <w:rPr>
          <w:rFonts w:ascii="Courier New" w:hAnsi="Courier New" w:cs="Courier New"/>
          <w:color w:val="auto"/>
          <w:sz w:val="18"/>
          <w:szCs w:val="18"/>
        </w:rPr>
        <w:t>( A</w:t>
      </w:r>
      <w:proofErr w:type="gramEnd"/>
      <w:r>
        <w:rPr>
          <w:rFonts w:ascii="Courier New" w:hAnsi="Courier New" w:cs="Courier New"/>
          <w:color w:val="auto"/>
          <w:sz w:val="18"/>
          <w:szCs w:val="18"/>
        </w:rPr>
        <w:t>[j][i+1] + A[j][i-1]</w:t>
      </w:r>
    </w:p>
    <w:p w14:paraId="298A263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A[j-</w:t>
      </w:r>
      <w:proofErr w:type="gramStart"/>
      <w:r>
        <w:rPr>
          <w:rFonts w:ascii="Courier New" w:hAnsi="Courier New" w:cs="Courier New"/>
          <w:color w:val="auto"/>
          <w:sz w:val="18"/>
          <w:szCs w:val="18"/>
        </w:rPr>
        <w:t>1][</w:t>
      </w:r>
      <w:proofErr w:type="spellStart"/>
      <w:proofErr w:type="gramEnd"/>
      <w:r>
        <w:rPr>
          <w:rFonts w:ascii="Courier New" w:hAnsi="Courier New" w:cs="Courier New"/>
          <w:color w:val="auto"/>
          <w:sz w:val="18"/>
          <w:szCs w:val="18"/>
        </w:rPr>
        <w:t>i</w:t>
      </w:r>
      <w:proofErr w:type="spellEnd"/>
      <w:r>
        <w:rPr>
          <w:rFonts w:ascii="Courier New" w:hAnsi="Courier New" w:cs="Courier New"/>
          <w:color w:val="auto"/>
          <w:sz w:val="18"/>
          <w:szCs w:val="18"/>
        </w:rPr>
        <w:t>] + A[j+1][</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33EA081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error = </w:t>
      </w:r>
      <w:proofErr w:type="spellStart"/>
      <w:proofErr w:type="gramStart"/>
      <w:r>
        <w:rPr>
          <w:rFonts w:ascii="Courier New" w:hAnsi="Courier New" w:cs="Courier New"/>
          <w:color w:val="auto"/>
          <w:sz w:val="18"/>
          <w:szCs w:val="18"/>
        </w:rPr>
        <w:t>fmax</w:t>
      </w:r>
      <w:proofErr w:type="spellEnd"/>
      <w:r>
        <w:rPr>
          <w:rFonts w:ascii="Courier New" w:hAnsi="Courier New" w:cs="Courier New"/>
          <w:color w:val="auto"/>
          <w:sz w:val="18"/>
          <w:szCs w:val="18"/>
        </w:rPr>
        <w:t>( error</w:t>
      </w:r>
      <w:proofErr w:type="gramEnd"/>
      <w:r>
        <w:rPr>
          <w:rFonts w:ascii="Courier New" w:hAnsi="Courier New" w:cs="Courier New"/>
          <w:color w:val="auto"/>
          <w:sz w:val="18"/>
          <w:szCs w:val="18"/>
        </w:rPr>
        <w:t>, fabs(Anew[j][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A[j][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344545F4"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099752F"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A317A37"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72A90A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16FB6C0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parallel loop </w:t>
      </w:r>
      <w:proofErr w:type="spellStart"/>
      <w:r>
        <w:rPr>
          <w:rFonts w:ascii="Courier New" w:hAnsi="Courier New" w:cs="Courier New"/>
          <w:color w:val="auto"/>
          <w:sz w:val="18"/>
          <w:szCs w:val="18"/>
        </w:rPr>
        <w:t>device_type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tile(</w:t>
      </w:r>
      <w:proofErr w:type="gramEnd"/>
      <w:r>
        <w:rPr>
          <w:rFonts w:ascii="Courier New" w:hAnsi="Courier New" w:cs="Courier New"/>
          <w:color w:val="auto"/>
          <w:sz w:val="18"/>
          <w:szCs w:val="18"/>
        </w:rPr>
        <w:t>32, 4) // Action 1.5 Change // Action 1.7 Change</w:t>
      </w:r>
    </w:p>
    <w:p w14:paraId="466CCFF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7740FA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j = 1; j &lt; n-1;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1A884A7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for(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m-1;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w:t>
      </w:r>
    </w:p>
    <w:p w14:paraId="799E5D52"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Anew[j][</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4B6F10A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EDF4FF3"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80B29B1"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F4B546D"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7F2AD5E"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43F1CBD6"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 100 == 0)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 xml:space="preserve"> &lt;&lt; </w:t>
      </w:r>
      <w:proofErr w:type="gramStart"/>
      <w:r>
        <w:rPr>
          <w:rFonts w:ascii="Courier New" w:hAnsi="Courier New" w:cs="Courier New"/>
          <w:color w:val="auto"/>
          <w:sz w:val="18"/>
          <w:szCs w:val="18"/>
        </w:rPr>
        <w:t>"  "</w:t>
      </w:r>
      <w:proofErr w:type="gram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setprecision</w:t>
      </w:r>
      <w:proofErr w:type="spellEnd"/>
      <w:r>
        <w:rPr>
          <w:rFonts w:ascii="Courier New" w:hAnsi="Courier New" w:cs="Courier New"/>
          <w:color w:val="auto"/>
          <w:sz w:val="18"/>
          <w:szCs w:val="18"/>
        </w:rPr>
        <w:t>(6)</w:t>
      </w:r>
    </w:p>
    <w:p w14:paraId="2E259EAB"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fixed &lt;&lt; error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444DC5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iter</w:t>
      </w:r>
      <w:proofErr w:type="spellEnd"/>
      <w:r>
        <w:rPr>
          <w:rFonts w:ascii="Courier New" w:hAnsi="Courier New" w:cs="Courier New"/>
          <w:color w:val="auto"/>
          <w:sz w:val="18"/>
          <w:szCs w:val="18"/>
        </w:rPr>
        <w:t>++;</w:t>
      </w:r>
    </w:p>
    <w:p w14:paraId="10C6B840"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97286C"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BF68169"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p>
    <w:p w14:paraId="6ACF929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runtime = </w:t>
      </w:r>
      <w:proofErr w:type="spellStart"/>
      <w:proofErr w:type="gramStart"/>
      <w:r>
        <w:rPr>
          <w:rFonts w:ascii="Courier New" w:hAnsi="Courier New" w:cs="Courier New"/>
          <w:color w:val="auto"/>
          <w:sz w:val="18"/>
          <w:szCs w:val="18"/>
        </w:rPr>
        <w:t>GetTimer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83808B8"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 total: " &lt;&lt; runtime/1000 &lt;&lt; " 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58B34E8A" w14:textId="77777777" w:rsidR="006442F0" w:rsidRDefault="006442F0" w:rsidP="006442F0">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13A0EC7" w14:textId="742ED2AB" w:rsidR="00C101E1" w:rsidRDefault="00C101E1" w:rsidP="00F84777"/>
    <w:p w14:paraId="4354F2A4" w14:textId="18052BA8" w:rsidR="00970068" w:rsidRDefault="00970068" w:rsidP="00F84777"/>
    <w:p w14:paraId="19688EF2" w14:textId="014EA0C7" w:rsidR="00970068" w:rsidRDefault="00970068" w:rsidP="00F84777"/>
    <w:p w14:paraId="407A9AD4" w14:textId="77777777" w:rsidR="00970068" w:rsidRDefault="00970068" w:rsidP="00F84777"/>
    <w:p w14:paraId="1DA2F86B" w14:textId="214128EA" w:rsidR="00FE5D59" w:rsidRDefault="00FE5D59" w:rsidP="00FE5D59">
      <w:pPr>
        <w:pStyle w:val="Heading2"/>
      </w:pPr>
      <w:bookmarkStart w:id="28" w:name="_Toc499509699"/>
      <w:r>
        <w:lastRenderedPageBreak/>
        <w:t>Matrix Multiplication Part 2 OpenAcc Source Code Final</w:t>
      </w:r>
      <w:bookmarkEnd w:id="28"/>
    </w:p>
    <w:p w14:paraId="59388B9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95089B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Matrix </w:t>
      </w:r>
      <w:proofErr w:type="spellStart"/>
      <w:r>
        <w:rPr>
          <w:rFonts w:ascii="Courier New" w:hAnsi="Courier New" w:cs="Courier New"/>
          <w:color w:val="auto"/>
          <w:sz w:val="18"/>
          <w:szCs w:val="18"/>
        </w:rPr>
        <w:t>Matrix</w:t>
      </w:r>
      <w:proofErr w:type="spellEnd"/>
      <w:r>
        <w:rPr>
          <w:rFonts w:ascii="Courier New" w:hAnsi="Courier New" w:cs="Courier New"/>
          <w:color w:val="auto"/>
          <w:sz w:val="18"/>
          <w:szCs w:val="18"/>
        </w:rPr>
        <w:t xml:space="preserve"> Multiplication Program Example -- serial version */</w:t>
      </w:r>
    </w:p>
    <w:p w14:paraId="51BFBAC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September 2017 -- B. Earl Wells -- University of Alabama       */</w:t>
      </w:r>
    </w:p>
    <w:p w14:paraId="436D057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 Huntsville               */</w:t>
      </w:r>
    </w:p>
    <w:p w14:paraId="487851C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E6BA3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mm_mult_serial.cpp</w:t>
      </w:r>
    </w:p>
    <w:p w14:paraId="108328F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compilation:</w:t>
      </w:r>
    </w:p>
    <w:p w14:paraId="12C7B37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gnu compiler</w:t>
      </w:r>
    </w:p>
    <w:p w14:paraId="123DDD3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pgc</w:t>
      </w:r>
      <w:proofErr w:type="spellEnd"/>
      <w:r>
        <w:rPr>
          <w:rFonts w:ascii="Courier New" w:hAnsi="Courier New" w:cs="Courier New"/>
          <w:color w:val="auto"/>
          <w:sz w:val="18"/>
          <w:szCs w:val="18"/>
        </w:rPr>
        <w:t xml:space="preserve">++ mm_mult_serial.cpp -o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-O3 -</w:t>
      </w:r>
      <w:proofErr w:type="spellStart"/>
      <w:r>
        <w:rPr>
          <w:rFonts w:ascii="Courier New" w:hAnsi="Courier New" w:cs="Courier New"/>
          <w:color w:val="auto"/>
          <w:sz w:val="18"/>
          <w:szCs w:val="18"/>
        </w:rPr>
        <w:t>lm</w:t>
      </w:r>
      <w:proofErr w:type="spellEnd"/>
    </w:p>
    <w:p w14:paraId="6A5C44C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0C81A5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is designed to perform matrix </w:t>
      </w:r>
      <w:proofErr w:type="spellStart"/>
      <w:r>
        <w:rPr>
          <w:rFonts w:ascii="Courier New" w:hAnsi="Courier New" w:cs="Courier New"/>
          <w:color w:val="auto"/>
          <w:sz w:val="18"/>
          <w:szCs w:val="18"/>
        </w:rPr>
        <w:t>matrix</w:t>
      </w:r>
      <w:proofErr w:type="spellEnd"/>
      <w:r>
        <w:rPr>
          <w:rFonts w:ascii="Courier New" w:hAnsi="Courier New" w:cs="Courier New"/>
          <w:color w:val="auto"/>
          <w:sz w:val="18"/>
          <w:szCs w:val="18"/>
        </w:rPr>
        <w:t xml:space="preserve"> multiplication</w:t>
      </w:r>
    </w:p>
    <w:p w14:paraId="47A6E8A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 x B = C, where A is an </w:t>
      </w:r>
      <w:proofErr w:type="spellStart"/>
      <w:r>
        <w:rPr>
          <w:rFonts w:ascii="Courier New" w:hAnsi="Courier New" w:cs="Courier New"/>
          <w:color w:val="auto"/>
          <w:sz w:val="18"/>
          <w:szCs w:val="18"/>
        </w:rPr>
        <w:t>lxm</w:t>
      </w:r>
      <w:proofErr w:type="spellEnd"/>
      <w:r>
        <w:rPr>
          <w:rFonts w:ascii="Courier New" w:hAnsi="Courier New" w:cs="Courier New"/>
          <w:color w:val="auto"/>
          <w:sz w:val="18"/>
          <w:szCs w:val="18"/>
        </w:rPr>
        <w:t xml:space="preserve"> matrix, B is a m x n matrix and</w:t>
      </w:r>
    </w:p>
    <w:p w14:paraId="693803F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 is a l x n matrix. The program is designed to be a template</w:t>
      </w:r>
    </w:p>
    <w:p w14:paraId="24FC140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serial program that can be expanded into a parallel </w:t>
      </w:r>
      <w:proofErr w:type="spellStart"/>
      <w:r>
        <w:rPr>
          <w:rFonts w:ascii="Courier New" w:hAnsi="Courier New" w:cs="Courier New"/>
          <w:color w:val="auto"/>
          <w:sz w:val="18"/>
          <w:szCs w:val="18"/>
        </w:rPr>
        <w:t>multiprocess</w:t>
      </w:r>
      <w:proofErr w:type="spellEnd"/>
    </w:p>
    <w:p w14:paraId="75987A4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and/or a multi-threaded program.</w:t>
      </w:r>
    </w:p>
    <w:p w14:paraId="7598B33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E1F22C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randomly assigns the elements of the A and B matrix</w:t>
      </w:r>
    </w:p>
    <w:p w14:paraId="0B85631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with values between 0 and a MAX_VALUE. It then multiples the</w:t>
      </w:r>
    </w:p>
    <w:p w14:paraId="1737318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two matrices with the result being placed in the C matrix.</w:t>
      </w:r>
    </w:p>
    <w:p w14:paraId="3B73455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prints out the A, B, and C matrices.</w:t>
      </w:r>
    </w:p>
    <w:p w14:paraId="50389AE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269CABB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is executed using one or three command line parameters.</w:t>
      </w:r>
    </w:p>
    <w:p w14:paraId="6374BD6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These parameters represent the dimension of the matrices. If only</w:t>
      </w:r>
    </w:p>
    <w:p w14:paraId="1094346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one parameter is used then then it is assumed that square matrices are</w:t>
      </w:r>
    </w:p>
    <w:p w14:paraId="20AA13A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be created and multiplied together that have the specified</w:t>
      </w:r>
    </w:p>
    <w:p w14:paraId="37C1B4A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dimension. In cases where three command line parameters are entered</w:t>
      </w:r>
    </w:p>
    <w:p w14:paraId="1D3C5E9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then the first parameter is the l dimension, the second the m, and</w:t>
      </w:r>
    </w:p>
    <w:p w14:paraId="300553E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third is the n dimension.</w:t>
      </w:r>
    </w:p>
    <w:p w14:paraId="577042E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08C328B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execute:</w:t>
      </w:r>
    </w:p>
    <w:p w14:paraId="41FD4F3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l_parameter</w:t>
      </w:r>
      <w:proofErr w:type="spellEnd"/>
      <w:r>
        <w:rPr>
          <w:rFonts w:ascii="Courier New" w:hAnsi="Courier New" w:cs="Courier New"/>
          <w:color w:val="auto"/>
          <w:sz w:val="18"/>
          <w:szCs w:val="18"/>
        </w:rPr>
        <w:t>] &lt;</w:t>
      </w:r>
      <w:proofErr w:type="spellStart"/>
      <w:r>
        <w:rPr>
          <w:rFonts w:ascii="Courier New" w:hAnsi="Courier New" w:cs="Courier New"/>
          <w:color w:val="auto"/>
          <w:sz w:val="18"/>
          <w:szCs w:val="18"/>
        </w:rPr>
        <w:t>m_parameter</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n_parameter</w:t>
      </w:r>
      <w:proofErr w:type="spellEnd"/>
      <w:r>
        <w:rPr>
          <w:rFonts w:ascii="Courier New" w:hAnsi="Courier New" w:cs="Courier New"/>
          <w:color w:val="auto"/>
          <w:sz w:val="18"/>
          <w:szCs w:val="18"/>
        </w:rPr>
        <w:t>&gt;</w:t>
      </w:r>
    </w:p>
    <w:p w14:paraId="2DD5CCC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E1E8EB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554FB4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5839EBD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4118EDA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iomanip</w:t>
      </w:r>
      <w:proofErr w:type="spellEnd"/>
      <w:r>
        <w:rPr>
          <w:rFonts w:ascii="Courier New" w:hAnsi="Courier New" w:cs="Courier New"/>
          <w:color w:val="auto"/>
          <w:sz w:val="18"/>
          <w:szCs w:val="18"/>
        </w:rPr>
        <w:t>&gt;</w:t>
      </w:r>
    </w:p>
    <w:p w14:paraId="7462A82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sstream</w:t>
      </w:r>
      <w:proofErr w:type="spellEnd"/>
      <w:r>
        <w:rPr>
          <w:rFonts w:ascii="Courier New" w:hAnsi="Courier New" w:cs="Courier New"/>
          <w:color w:val="auto"/>
          <w:sz w:val="18"/>
          <w:szCs w:val="18"/>
        </w:rPr>
        <w:t>&gt;</w:t>
      </w:r>
    </w:p>
    <w:p w14:paraId="07DA347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stdlib.h</w:t>
      </w:r>
      <w:proofErr w:type="spellEnd"/>
      <w:r>
        <w:rPr>
          <w:rFonts w:ascii="Courier New" w:hAnsi="Courier New" w:cs="Courier New"/>
          <w:color w:val="auto"/>
          <w:sz w:val="18"/>
          <w:szCs w:val="18"/>
        </w:rPr>
        <w:t>&gt;</w:t>
      </w:r>
    </w:p>
    <w:p w14:paraId="591A9D2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string.h</w:t>
      </w:r>
      <w:proofErr w:type="spellEnd"/>
      <w:r>
        <w:rPr>
          <w:rFonts w:ascii="Courier New" w:hAnsi="Courier New" w:cs="Courier New"/>
          <w:color w:val="auto"/>
          <w:sz w:val="18"/>
          <w:szCs w:val="18"/>
        </w:rPr>
        <w:t>&gt;</w:t>
      </w:r>
    </w:p>
    <w:p w14:paraId="6D0BD3A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&lt;sys/</w:t>
      </w:r>
      <w:proofErr w:type="spellStart"/>
      <w:r>
        <w:rPr>
          <w:rFonts w:ascii="Courier New" w:hAnsi="Courier New" w:cs="Courier New"/>
          <w:color w:val="auto"/>
          <w:sz w:val="18"/>
          <w:szCs w:val="18"/>
        </w:rPr>
        <w:t>time.h</w:t>
      </w:r>
      <w:proofErr w:type="spellEnd"/>
      <w:r>
        <w:rPr>
          <w:rFonts w:ascii="Courier New" w:hAnsi="Courier New" w:cs="Courier New"/>
          <w:color w:val="auto"/>
          <w:sz w:val="18"/>
          <w:szCs w:val="18"/>
        </w:rPr>
        <w:t>&gt;</w:t>
      </w:r>
    </w:p>
    <w:p w14:paraId="79C3C2D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w:t>
      </w:r>
      <w:proofErr w:type="spellStart"/>
      <w:r>
        <w:rPr>
          <w:rFonts w:ascii="Courier New" w:hAnsi="Courier New" w:cs="Courier New"/>
          <w:color w:val="auto"/>
          <w:sz w:val="18"/>
          <w:szCs w:val="18"/>
        </w:rPr>
        <w:t>timer.h</w:t>
      </w:r>
      <w:proofErr w:type="spellEnd"/>
      <w:r>
        <w:rPr>
          <w:rFonts w:ascii="Courier New" w:hAnsi="Courier New" w:cs="Courier New"/>
          <w:color w:val="auto"/>
          <w:sz w:val="18"/>
          <w:szCs w:val="18"/>
        </w:rPr>
        <w:t>"</w:t>
      </w:r>
    </w:p>
    <w:p w14:paraId="6616F18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193D654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MX_SZ 320</w:t>
      </w:r>
    </w:p>
    <w:p w14:paraId="6363DB7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08E8442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w:t>
      </w:r>
      <w:proofErr w:type="gramStart"/>
      <w:r>
        <w:rPr>
          <w:rFonts w:ascii="Courier New" w:hAnsi="Courier New" w:cs="Courier New"/>
          <w:color w:val="auto"/>
          <w:sz w:val="18"/>
          <w:szCs w:val="18"/>
        </w:rPr>
        <w:t>VALUE  100.0</w:t>
      </w:r>
      <w:proofErr w:type="gramEnd"/>
      <w:r>
        <w:rPr>
          <w:rFonts w:ascii="Courier New" w:hAnsi="Courier New" w:cs="Courier New"/>
          <w:color w:val="auto"/>
          <w:sz w:val="18"/>
          <w:szCs w:val="18"/>
        </w:rPr>
        <w:t xml:space="preserve">    /* maximum size of array elements A, and B */</w:t>
      </w:r>
    </w:p>
    <w:p w14:paraId="518C05D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03C8788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copied from </w:t>
      </w:r>
      <w:proofErr w:type="spellStart"/>
      <w:r>
        <w:rPr>
          <w:rFonts w:ascii="Courier New" w:hAnsi="Courier New" w:cs="Courier New"/>
          <w:color w:val="auto"/>
          <w:sz w:val="18"/>
          <w:szCs w:val="18"/>
        </w:rPr>
        <w:t>mpbench</w:t>
      </w:r>
      <w:proofErr w:type="spellEnd"/>
      <w:r>
        <w:rPr>
          <w:rFonts w:ascii="Courier New" w:hAnsi="Courier New" w:cs="Courier New"/>
          <w:color w:val="auto"/>
          <w:sz w:val="18"/>
          <w:szCs w:val="18"/>
        </w:rPr>
        <w:t xml:space="preserve"> */</w:t>
      </w:r>
    </w:p>
    <w:p w14:paraId="3CC5673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TIMER_CLEAR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tv1.tv_sec = tv1.tv_usec = tv2.tv_sec = tv2.tv_usec = 0)</w:t>
      </w:r>
    </w:p>
    <w:p w14:paraId="7C160A2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TIMER_START     </w:t>
      </w:r>
      <w:proofErr w:type="spellStart"/>
      <w:proofErr w:type="gramStart"/>
      <w:r>
        <w:rPr>
          <w:rFonts w:ascii="Courier New" w:hAnsi="Courier New" w:cs="Courier New"/>
          <w:color w:val="auto"/>
          <w:sz w:val="18"/>
          <w:szCs w:val="18"/>
        </w:rPr>
        <w:t>gettimeofday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&amp;tv1,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
    <w:p w14:paraId="748FDA6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TIMER_ELAPSED</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(long long) (tv3.tv_usec)+((long long) (tv3.tv_sec)*1000000))</w:t>
      </w:r>
    </w:p>
    <w:p w14:paraId="4DBA544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TIMER_STOP   </w:t>
      </w:r>
      <w:proofErr w:type="gramStart"/>
      <w:r>
        <w:rPr>
          <w:rFonts w:ascii="Courier New" w:hAnsi="Courier New" w:cs="Courier New"/>
          <w:color w:val="auto"/>
          <w:sz w:val="18"/>
          <w:szCs w:val="18"/>
        </w:rPr>
        <w:t xml:space="preserve">   {</w:t>
      </w:r>
      <w:proofErr w:type="spellStart"/>
      <w:proofErr w:type="gramEnd"/>
      <w:r>
        <w:rPr>
          <w:rFonts w:ascii="Courier New" w:hAnsi="Courier New" w:cs="Courier New"/>
          <w:color w:val="auto"/>
          <w:sz w:val="18"/>
          <w:szCs w:val="18"/>
        </w:rPr>
        <w:t>gettimeofday</w:t>
      </w:r>
      <w:proofErr w:type="spellEnd"/>
      <w:r>
        <w:rPr>
          <w:rFonts w:ascii="Courier New" w:hAnsi="Courier New" w:cs="Courier New"/>
          <w:color w:val="auto"/>
          <w:sz w:val="18"/>
          <w:szCs w:val="18"/>
        </w:rPr>
        <w:t xml:space="preserve">(&amp;tv2,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roofErr w:type="spellStart"/>
      <w:r>
        <w:rPr>
          <w:rFonts w:ascii="Courier New" w:hAnsi="Courier New" w:cs="Courier New"/>
          <w:color w:val="auto"/>
          <w:sz w:val="18"/>
          <w:szCs w:val="18"/>
        </w:rPr>
        <w:t>timersub</w:t>
      </w:r>
      <w:proofErr w:type="spellEnd"/>
      <w:r>
        <w:rPr>
          <w:rFonts w:ascii="Courier New" w:hAnsi="Courier New" w:cs="Courier New"/>
          <w:color w:val="auto"/>
          <w:sz w:val="18"/>
          <w:szCs w:val="18"/>
        </w:rPr>
        <w:t>(&amp;tv2,&amp;tv1,&amp;tv3);}</w:t>
      </w:r>
    </w:p>
    <w:p w14:paraId="0040A7F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struct </w:t>
      </w:r>
      <w:proofErr w:type="spellStart"/>
      <w:r>
        <w:rPr>
          <w:rFonts w:ascii="Courier New" w:hAnsi="Courier New" w:cs="Courier New"/>
          <w:color w:val="auto"/>
          <w:sz w:val="18"/>
          <w:szCs w:val="18"/>
        </w:rPr>
        <w:t>timeval</w:t>
      </w:r>
      <w:proofErr w:type="spellEnd"/>
      <w:r>
        <w:rPr>
          <w:rFonts w:ascii="Courier New" w:hAnsi="Courier New" w:cs="Courier New"/>
          <w:color w:val="auto"/>
          <w:sz w:val="18"/>
          <w:szCs w:val="18"/>
        </w:rPr>
        <w:t xml:space="preserve"> tv</w:t>
      </w:r>
      <w:proofErr w:type="gramStart"/>
      <w:r>
        <w:rPr>
          <w:rFonts w:ascii="Courier New" w:hAnsi="Courier New" w:cs="Courier New"/>
          <w:color w:val="auto"/>
          <w:sz w:val="18"/>
          <w:szCs w:val="18"/>
        </w:rPr>
        <w:t>1,tv</w:t>
      </w:r>
      <w:proofErr w:type="gramEnd"/>
      <w:r>
        <w:rPr>
          <w:rFonts w:ascii="Courier New" w:hAnsi="Courier New" w:cs="Courier New"/>
          <w:color w:val="auto"/>
          <w:sz w:val="18"/>
          <w:szCs w:val="18"/>
        </w:rPr>
        <w:t>2,tv3;</w:t>
      </w:r>
    </w:p>
    <w:p w14:paraId="4B78D66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5C6B45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301644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declaration facilitates the creation of a two dimensional</w:t>
      </w:r>
    </w:p>
    <w:p w14:paraId="4771604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dynamically allocated arrays (i.e. the </w:t>
      </w:r>
      <w:proofErr w:type="spellStart"/>
      <w:r>
        <w:rPr>
          <w:rFonts w:ascii="Courier New" w:hAnsi="Courier New" w:cs="Courier New"/>
          <w:color w:val="auto"/>
          <w:sz w:val="18"/>
          <w:szCs w:val="18"/>
        </w:rPr>
        <w:t>lxm</w:t>
      </w:r>
      <w:proofErr w:type="spellEnd"/>
      <w:r>
        <w:rPr>
          <w:rFonts w:ascii="Courier New" w:hAnsi="Courier New" w:cs="Courier New"/>
          <w:color w:val="auto"/>
          <w:sz w:val="18"/>
          <w:szCs w:val="18"/>
        </w:rPr>
        <w:t xml:space="preserve"> A array, the </w:t>
      </w:r>
      <w:proofErr w:type="spellStart"/>
      <w:r>
        <w:rPr>
          <w:rFonts w:ascii="Courier New" w:hAnsi="Courier New" w:cs="Courier New"/>
          <w:color w:val="auto"/>
          <w:sz w:val="18"/>
          <w:szCs w:val="18"/>
        </w:rPr>
        <w:t>mxn</w:t>
      </w:r>
      <w:proofErr w:type="spellEnd"/>
      <w:r>
        <w:rPr>
          <w:rFonts w:ascii="Courier New" w:hAnsi="Courier New" w:cs="Courier New"/>
          <w:color w:val="auto"/>
          <w:sz w:val="18"/>
          <w:szCs w:val="18"/>
        </w:rPr>
        <w:t xml:space="preserve"> B</w:t>
      </w:r>
    </w:p>
    <w:p w14:paraId="63880F4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array, and the </w:t>
      </w:r>
      <w:proofErr w:type="spellStart"/>
      <w:r>
        <w:rPr>
          <w:rFonts w:ascii="Courier New" w:hAnsi="Courier New" w:cs="Courier New"/>
          <w:color w:val="auto"/>
          <w:sz w:val="18"/>
          <w:szCs w:val="18"/>
        </w:rPr>
        <w:t>lxn</w:t>
      </w:r>
      <w:proofErr w:type="spellEnd"/>
      <w:r>
        <w:rPr>
          <w:rFonts w:ascii="Courier New" w:hAnsi="Courier New" w:cs="Courier New"/>
          <w:color w:val="auto"/>
          <w:sz w:val="18"/>
          <w:szCs w:val="18"/>
        </w:rPr>
        <w:t xml:space="preserve"> C array).  It allows pointer arithmetic to</w:t>
      </w:r>
    </w:p>
    <w:p w14:paraId="75BF4EE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be applied to a single data stream that can be dynamically allocated.</w:t>
      </w:r>
    </w:p>
    <w:p w14:paraId="474265D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address the element at row x, and column y you would use the</w:t>
      </w:r>
    </w:p>
    <w:p w14:paraId="5949708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following notation:  A(</w:t>
      </w:r>
      <w:proofErr w:type="spellStart"/>
      <w:proofErr w:type="gramStart"/>
      <w:r>
        <w:rPr>
          <w:rFonts w:ascii="Courier New" w:hAnsi="Courier New" w:cs="Courier New"/>
          <w:color w:val="auto"/>
          <w:sz w:val="18"/>
          <w:szCs w:val="18"/>
        </w:rPr>
        <w:t>x,y</w:t>
      </w:r>
      <w:proofErr w:type="spellEnd"/>
      <w:proofErr w:type="gramEnd"/>
      <w:r>
        <w:rPr>
          <w:rFonts w:ascii="Courier New" w:hAnsi="Courier New" w:cs="Courier New"/>
          <w:color w:val="auto"/>
          <w:sz w:val="18"/>
          <w:szCs w:val="18"/>
        </w:rPr>
        <w:t>),B(</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or C(</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respectively.</w:t>
      </w:r>
    </w:p>
    <w:p w14:paraId="716E9DD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 that this differs from the normal C notation if A were a</w:t>
      </w:r>
    </w:p>
    <w:p w14:paraId="3BAA472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roofErr w:type="gramStart"/>
      <w:r>
        <w:rPr>
          <w:rFonts w:ascii="Courier New" w:hAnsi="Courier New" w:cs="Courier New"/>
          <w:color w:val="auto"/>
          <w:sz w:val="18"/>
          <w:szCs w:val="18"/>
        </w:rPr>
        <w:t>two dimensional</w:t>
      </w:r>
      <w:proofErr w:type="gramEnd"/>
      <w:r>
        <w:rPr>
          <w:rFonts w:ascii="Courier New" w:hAnsi="Courier New" w:cs="Courier New"/>
          <w:color w:val="auto"/>
          <w:sz w:val="18"/>
          <w:szCs w:val="18"/>
        </w:rPr>
        <w:t xml:space="preserve"> array of A[x][y] but is still very descriptive</w:t>
      </w:r>
    </w:p>
    <w:p w14:paraId="0E787B5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of the data structure.</w:t>
      </w:r>
    </w:p>
    <w:p w14:paraId="3F214A3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B2A13D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float *</w:t>
      </w:r>
      <w:proofErr w:type="gramStart"/>
      <w:r>
        <w:rPr>
          <w:rFonts w:ascii="Courier New" w:hAnsi="Courier New" w:cs="Courier New"/>
          <w:color w:val="auto"/>
          <w:sz w:val="18"/>
          <w:szCs w:val="18"/>
        </w:rPr>
        <w:t>a,*</w:t>
      </w:r>
      <w:proofErr w:type="gramEnd"/>
      <w:r>
        <w:rPr>
          <w:rFonts w:ascii="Courier New" w:hAnsi="Courier New" w:cs="Courier New"/>
          <w:color w:val="auto"/>
          <w:sz w:val="18"/>
          <w:szCs w:val="18"/>
        </w:rPr>
        <w:t>b,*c;</w:t>
      </w:r>
    </w:p>
    <w:p w14:paraId="1848582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A(</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a+i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dim_m+j</w:t>
      </w:r>
      <w:proofErr w:type="spellEnd"/>
      <w:r>
        <w:rPr>
          <w:rFonts w:ascii="Courier New" w:hAnsi="Courier New" w:cs="Courier New"/>
          <w:color w:val="auto"/>
          <w:sz w:val="18"/>
          <w:szCs w:val="18"/>
        </w:rPr>
        <w:t>)</w:t>
      </w:r>
    </w:p>
    <w:p w14:paraId="2A6BA95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B(</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b+i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7F4D27A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C(</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c+i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4DF72DD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1EA5D0B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A45E1B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to retrieve the data size of the numbers array from the</w:t>
      </w:r>
    </w:p>
    <w:p w14:paraId="45F1EBE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command line or by prompting the user for the information</w:t>
      </w:r>
    </w:p>
    <w:p w14:paraId="6CF3A10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9759EE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get_index_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argc,char</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w:t>
      </w:r>
    </w:p>
    <w:p w14:paraId="105CD1A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if(</w:t>
      </w:r>
      <w:proofErr w:type="spellStart"/>
      <w:proofErr w:type="gramEnd"/>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!=2 &amp;&amp;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!=4) {</w:t>
      </w:r>
    </w:p>
    <w:p w14:paraId="53E43BE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&lt;&lt;"usage: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l_dimension</w:t>
      </w:r>
      <w:proofErr w:type="spellEnd"/>
      <w:r>
        <w:rPr>
          <w:rFonts w:ascii="Courier New" w:hAnsi="Courier New" w:cs="Courier New"/>
          <w:color w:val="auto"/>
          <w:sz w:val="18"/>
          <w:szCs w:val="18"/>
        </w:rPr>
        <w:t>] &lt;</w:t>
      </w:r>
      <w:proofErr w:type="spellStart"/>
      <w:r>
        <w:rPr>
          <w:rFonts w:ascii="Courier New" w:hAnsi="Courier New" w:cs="Courier New"/>
          <w:color w:val="auto"/>
          <w:sz w:val="18"/>
          <w:szCs w:val="18"/>
        </w:rPr>
        <w:t>m_dimension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n_dimmension</w:t>
      </w:r>
      <w:proofErr w:type="spellEnd"/>
      <w:r>
        <w:rPr>
          <w:rFonts w:ascii="Courier New" w:hAnsi="Courier New" w:cs="Courier New"/>
          <w:color w:val="auto"/>
          <w:sz w:val="18"/>
          <w:szCs w:val="18"/>
        </w:rPr>
        <w:t>&gt;"</w:t>
      </w:r>
    </w:p>
    <w:p w14:paraId="75D9E76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38F2AE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666D49F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9BB5A1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37C7B5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 2) {</w:t>
      </w:r>
    </w:p>
    <w:p w14:paraId="0993FDD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0D7ED18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539753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1851E5B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18E7770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2]);</w:t>
      </w:r>
    </w:p>
    <w:p w14:paraId="02CEFD1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59CF831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8E4E44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0151C0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&lt;=0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&lt;=0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&lt;=0) {</w:t>
      </w:r>
    </w:p>
    <w:p w14:paraId="54E11BE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&lt;&lt;"Error: number of rows and/or columns must be greater than 0"</w:t>
      </w:r>
    </w:p>
    <w:p w14:paraId="5AF81AD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B2ADDE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3690F14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8496A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69402B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739317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82BC69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fills the number matrix with Random Data with values</w:t>
      </w:r>
    </w:p>
    <w:p w14:paraId="726FAFA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between 0 and MAX_VALUE</w:t>
      </w:r>
    </w:p>
    <w:p w14:paraId="41B391F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simulates in some way what might happen if there was a</w:t>
      </w:r>
    </w:p>
    <w:p w14:paraId="20F345A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single sequential data acquisition source such as a single file</w:t>
      </w:r>
    </w:p>
    <w:p w14:paraId="2FC34BB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23B981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fill_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float *</w:t>
      </w:r>
      <w:proofErr w:type="spellStart"/>
      <w:r>
        <w:rPr>
          <w:rFonts w:ascii="Courier New" w:hAnsi="Courier New" w:cs="Courier New"/>
          <w:color w:val="auto"/>
          <w:sz w:val="18"/>
          <w:szCs w:val="18"/>
        </w:rPr>
        <w:t>array,int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7346C5E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D23326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w:t>
      </w:r>
    </w:p>
    <w:p w14:paraId="4A52045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dim_m;i</w:t>
      </w:r>
      <w:proofErr w:type="spellEnd"/>
      <w:r>
        <w:rPr>
          <w:rFonts w:ascii="Courier New" w:hAnsi="Courier New" w:cs="Courier New"/>
          <w:color w:val="auto"/>
          <w:sz w:val="18"/>
          <w:szCs w:val="18"/>
        </w:rPr>
        <w:t>++) {</w:t>
      </w:r>
    </w:p>
    <w:p w14:paraId="477C825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0EA171E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array[</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gramStart"/>
      <w:r>
        <w:rPr>
          <w:rFonts w:ascii="Courier New" w:hAnsi="Courier New" w:cs="Courier New"/>
          <w:color w:val="auto"/>
          <w:sz w:val="18"/>
          <w:szCs w:val="18"/>
        </w:rPr>
        <w:t>j</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drand48()*MAX_VALUE;</w:t>
      </w:r>
    </w:p>
    <w:p w14:paraId="629AFE5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1C002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3EF35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0A57B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69D35AF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C55E05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outputs the matrices to the screen</w:t>
      </w:r>
    </w:p>
    <w:p w14:paraId="358C5A4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470F6A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float *</w:t>
      </w:r>
      <w:proofErr w:type="spellStart"/>
      <w:r>
        <w:rPr>
          <w:rFonts w:ascii="Courier New" w:hAnsi="Courier New" w:cs="Courier New"/>
          <w:color w:val="auto"/>
          <w:sz w:val="18"/>
          <w:szCs w:val="18"/>
        </w:rPr>
        <w:t>array,int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5CB2D40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37D2AA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w:t>
      </w:r>
    </w:p>
    <w:p w14:paraId="03DAD45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dim_m;i</w:t>
      </w:r>
      <w:proofErr w:type="spellEnd"/>
      <w:r>
        <w:rPr>
          <w:rFonts w:ascii="Courier New" w:hAnsi="Courier New" w:cs="Courier New"/>
          <w:color w:val="auto"/>
          <w:sz w:val="18"/>
          <w:szCs w:val="18"/>
        </w:rPr>
        <w:t>++) {</w:t>
      </w:r>
    </w:p>
    <w:p w14:paraId="7D0FD40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63452D7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array[</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&lt;&lt; " ";</w:t>
      </w:r>
    </w:p>
    <w:p w14:paraId="6FEEE97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B7EE73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E78644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BAB959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978D1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110D6CA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B0DF15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MAIN ROUTINE: summation of a number list</w:t>
      </w:r>
    </w:p>
    <w:p w14:paraId="70F0C36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F84A7E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F2AE56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main(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2BB02E2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0E7B12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float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w:t>
      </w:r>
    </w:p>
    <w:p w14:paraId="7383682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w:t>
      </w:r>
      <w:proofErr w:type="gramStart"/>
      <w:r>
        <w:rPr>
          <w:rFonts w:ascii="Courier New" w:hAnsi="Courier New" w:cs="Courier New"/>
          <w:color w:val="auto"/>
          <w:sz w:val="18"/>
          <w:szCs w:val="18"/>
        </w:rPr>
        <w:t>l,dim</w:t>
      </w:r>
      <w:proofErr w:type="gramEnd"/>
      <w:r>
        <w:rPr>
          <w:rFonts w:ascii="Courier New" w:hAnsi="Courier New" w:cs="Courier New"/>
          <w:color w:val="auto"/>
          <w:sz w:val="18"/>
          <w:szCs w:val="18"/>
        </w:rPr>
        <w:t>_n,dim_m</w:t>
      </w:r>
      <w:proofErr w:type="spellEnd"/>
      <w:r>
        <w:rPr>
          <w:rFonts w:ascii="Courier New" w:hAnsi="Courier New" w:cs="Courier New"/>
          <w:color w:val="auto"/>
          <w:sz w:val="18"/>
          <w:szCs w:val="18"/>
        </w:rPr>
        <w:t>;</w:t>
      </w:r>
    </w:p>
    <w:p w14:paraId="134065B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gramEnd"/>
      <w:r>
        <w:rPr>
          <w:rFonts w:ascii="Courier New" w:hAnsi="Courier New" w:cs="Courier New"/>
          <w:color w:val="auto"/>
          <w:sz w:val="18"/>
          <w:szCs w:val="18"/>
        </w:rPr>
        <w:t>,k</w:t>
      </w:r>
      <w:proofErr w:type="spellEnd"/>
      <w:r>
        <w:rPr>
          <w:rFonts w:ascii="Courier New" w:hAnsi="Courier New" w:cs="Courier New"/>
          <w:color w:val="auto"/>
          <w:sz w:val="18"/>
          <w:szCs w:val="18"/>
        </w:rPr>
        <w:t>;</w:t>
      </w:r>
    </w:p>
    <w:p w14:paraId="288B999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E90FE5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get matrix sizes</w:t>
      </w:r>
    </w:p>
    <w:p w14:paraId="6B7A356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A60B76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get_index_size</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argc,</w:t>
      </w:r>
      <w:proofErr w:type="spellStart"/>
      <w:r>
        <w:rPr>
          <w:rFonts w:ascii="Courier New" w:hAnsi="Courier New" w:cs="Courier New"/>
          <w:color w:val="auto"/>
          <w:sz w:val="18"/>
          <w:szCs w:val="18"/>
        </w:rPr>
        <w:t>argv</w:t>
      </w:r>
      <w:proofErr w:type="spellEnd"/>
      <w:proofErr w:type="gramEnd"/>
      <w:r>
        <w:rPr>
          <w:rFonts w:ascii="Courier New" w:hAnsi="Courier New" w:cs="Courier New"/>
          <w:color w:val="auto"/>
          <w:sz w:val="18"/>
          <w:szCs w:val="18"/>
        </w:rPr>
        <w:t>,&amp;dim_l,&amp;dim_m,&amp;</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7B68700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709EFB0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in the memory space</w:t>
      </w:r>
    </w:p>
    <w:p w14:paraId="1E1071B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for the </w:t>
      </w:r>
      <w:proofErr w:type="spellStart"/>
      <w:proofErr w:type="gramStart"/>
      <w:r>
        <w:rPr>
          <w:rFonts w:ascii="Courier New" w:hAnsi="Courier New" w:cs="Courier New"/>
          <w:color w:val="auto"/>
          <w:sz w:val="18"/>
          <w:szCs w:val="18"/>
        </w:rPr>
        <w:t>a,b</w:t>
      </w:r>
      <w:proofErr w:type="spellEnd"/>
      <w:proofErr w:type="gramEnd"/>
      <w:r>
        <w:rPr>
          <w:rFonts w:ascii="Courier New" w:hAnsi="Courier New" w:cs="Courier New"/>
          <w:color w:val="auto"/>
          <w:sz w:val="18"/>
          <w:szCs w:val="18"/>
        </w:rPr>
        <w:t>, and c matrices</w:t>
      </w:r>
    </w:p>
    <w:p w14:paraId="77E83CC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23712F7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483765B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1045E3C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if(</w:t>
      </w:r>
      <w:proofErr w:type="gramEnd"/>
      <w:r>
        <w:rPr>
          <w:rFonts w:ascii="Courier New" w:hAnsi="Courier New" w:cs="Courier New"/>
          <w:color w:val="auto"/>
          <w:sz w:val="18"/>
          <w:szCs w:val="18"/>
        </w:rPr>
        <w:t>a==0 || b==0 || c==0) {</w:t>
      </w:r>
    </w:p>
    <w:p w14:paraId="643F983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&lt;&lt;"ERROR:  Insufficient Memory"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6BF50C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248B5B4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139A36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6B3ECD3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35350D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initialize numbers matrix with random data</w:t>
      </w:r>
    </w:p>
    <w:p w14:paraId="0E50C87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27ED0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32BBFC6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a,dim</w:t>
      </w:r>
      <w:proofErr w:type="gramEnd"/>
      <w:r>
        <w:rPr>
          <w:rFonts w:ascii="Courier New" w:hAnsi="Courier New" w:cs="Courier New"/>
          <w:color w:val="auto"/>
          <w:sz w:val="18"/>
          <w:szCs w:val="18"/>
        </w:rPr>
        <w:t>_l,dim_m</w:t>
      </w:r>
      <w:proofErr w:type="spellEnd"/>
      <w:r>
        <w:rPr>
          <w:rFonts w:ascii="Courier New" w:hAnsi="Courier New" w:cs="Courier New"/>
          <w:color w:val="auto"/>
          <w:sz w:val="18"/>
          <w:szCs w:val="18"/>
        </w:rPr>
        <w:t>);</w:t>
      </w:r>
    </w:p>
    <w:p w14:paraId="70CFE33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b,dim</w:t>
      </w:r>
      <w:proofErr w:type="gramEnd"/>
      <w:r>
        <w:rPr>
          <w:rFonts w:ascii="Courier New" w:hAnsi="Courier New" w:cs="Courier New"/>
          <w:color w:val="auto"/>
          <w:sz w:val="18"/>
          <w:szCs w:val="18"/>
        </w:rPr>
        <w:t>_m,dim_n</w:t>
      </w:r>
      <w:proofErr w:type="spellEnd"/>
      <w:r>
        <w:rPr>
          <w:rFonts w:ascii="Courier New" w:hAnsi="Courier New" w:cs="Courier New"/>
          <w:color w:val="auto"/>
          <w:sz w:val="18"/>
          <w:szCs w:val="18"/>
        </w:rPr>
        <w:t>);</w:t>
      </w:r>
    </w:p>
    <w:p w14:paraId="724CE4A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0AEE0BD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948A06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output numbers matrix</w:t>
      </w:r>
    </w:p>
    <w:p w14:paraId="223E67D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F223D1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"A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F8F0FC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a,dim</w:t>
      </w:r>
      <w:proofErr w:type="gramEnd"/>
      <w:r>
        <w:rPr>
          <w:rFonts w:ascii="Courier New" w:hAnsi="Courier New" w:cs="Courier New"/>
          <w:color w:val="auto"/>
          <w:sz w:val="18"/>
          <w:szCs w:val="18"/>
        </w:rPr>
        <w:t>_l,dim_m</w:t>
      </w:r>
      <w:proofErr w:type="spellEnd"/>
      <w:r>
        <w:rPr>
          <w:rFonts w:ascii="Courier New" w:hAnsi="Courier New" w:cs="Courier New"/>
          <w:color w:val="auto"/>
          <w:sz w:val="18"/>
          <w:szCs w:val="18"/>
        </w:rPr>
        <w:t>);</w:t>
      </w:r>
    </w:p>
    <w:p w14:paraId="5E5CE60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2CF1CFA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53B7C7C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"B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C7716A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b,dim</w:t>
      </w:r>
      <w:proofErr w:type="gramEnd"/>
      <w:r>
        <w:rPr>
          <w:rFonts w:ascii="Courier New" w:hAnsi="Courier New" w:cs="Courier New"/>
          <w:color w:val="auto"/>
          <w:sz w:val="18"/>
          <w:szCs w:val="18"/>
        </w:rPr>
        <w:t>_m,dim_n</w:t>
      </w:r>
      <w:proofErr w:type="spellEnd"/>
      <w:r>
        <w:rPr>
          <w:rFonts w:ascii="Courier New" w:hAnsi="Courier New" w:cs="Courier New"/>
          <w:color w:val="auto"/>
          <w:sz w:val="18"/>
          <w:szCs w:val="18"/>
        </w:rPr>
        <w:t>);</w:t>
      </w:r>
    </w:p>
    <w:p w14:paraId="0FACA87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DC8702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3D82FFC7"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59B41F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recording the execution time</w:t>
      </w:r>
    </w:p>
    <w:p w14:paraId="103DB3C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A26FBD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//TIMER_CLEAR;</w:t>
      </w:r>
    </w:p>
    <w:p w14:paraId="3497339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//TIMER_START;</w:t>
      </w:r>
    </w:p>
    <w:p w14:paraId="27A2868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0F2FF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StartTimer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EAF476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055246B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multiply local part of matrix</w:t>
      </w:r>
    </w:p>
    <w:p w14:paraId="40703C64"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data copy(a[</w:t>
      </w:r>
      <w:proofErr w:type="gramStart"/>
      <w:r>
        <w:rPr>
          <w:rFonts w:ascii="Courier New" w:hAnsi="Courier New" w:cs="Courier New"/>
          <w:color w:val="auto"/>
          <w:sz w:val="18"/>
          <w:szCs w:val="18"/>
        </w:rPr>
        <w:t>0:dim</w:t>
      </w:r>
      <w:proofErr w:type="gramEnd"/>
      <w:r>
        <w:rPr>
          <w:rFonts w:ascii="Courier New" w:hAnsi="Courier New" w:cs="Courier New"/>
          <w:color w:val="auto"/>
          <w:sz w:val="18"/>
          <w:szCs w:val="18"/>
        </w:rPr>
        <w:t>_l*</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copy( b[0:dim_m*</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copy(c[0:dim_l*</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2CC9949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56D4B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kernels</w:t>
      </w:r>
    </w:p>
    <w:p w14:paraId="3A2AC16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154B49B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#pragma </w:t>
      </w:r>
      <w:proofErr w:type="spellStart"/>
      <w:r>
        <w:rPr>
          <w:rFonts w:ascii="Courier New" w:hAnsi="Courier New" w:cs="Courier New"/>
          <w:color w:val="auto"/>
          <w:sz w:val="18"/>
          <w:szCs w:val="18"/>
        </w:rPr>
        <w:t>acc</w:t>
      </w:r>
      <w:proofErr w:type="spellEnd"/>
      <w:r>
        <w:rPr>
          <w:rFonts w:ascii="Courier New" w:hAnsi="Courier New" w:cs="Courier New"/>
          <w:color w:val="auto"/>
          <w:sz w:val="18"/>
          <w:szCs w:val="18"/>
        </w:rPr>
        <w:t xml:space="preserve"> loop </w:t>
      </w:r>
      <w:proofErr w:type="spellStart"/>
      <w:r>
        <w:rPr>
          <w:rFonts w:ascii="Courier New" w:hAnsi="Courier New" w:cs="Courier New"/>
          <w:color w:val="auto"/>
          <w:sz w:val="18"/>
          <w:szCs w:val="18"/>
        </w:rPr>
        <w:t>device_type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nvidia</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tile(</w:t>
      </w:r>
      <w:proofErr w:type="gramEnd"/>
      <w:r>
        <w:rPr>
          <w:rFonts w:ascii="Courier New" w:hAnsi="Courier New" w:cs="Courier New"/>
          <w:color w:val="auto"/>
          <w:sz w:val="18"/>
          <w:szCs w:val="18"/>
        </w:rPr>
        <w:t>32,4)</w:t>
      </w:r>
    </w:p>
    <w:p w14:paraId="0458BB0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B0B5CB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dim_l;i</w:t>
      </w:r>
      <w:proofErr w:type="spellEnd"/>
      <w:r>
        <w:rPr>
          <w:rFonts w:ascii="Courier New" w:hAnsi="Courier New" w:cs="Courier New"/>
          <w:color w:val="auto"/>
          <w:sz w:val="18"/>
          <w:szCs w:val="18"/>
        </w:rPr>
        <w:t>++) {</w:t>
      </w:r>
    </w:p>
    <w:p w14:paraId="5DF1F27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25F07CDA"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 xml:space="preserve"> = 0.0;</w:t>
      </w:r>
    </w:p>
    <w:p w14:paraId="15F2901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(k=</w:t>
      </w:r>
      <w:proofErr w:type="gramStart"/>
      <w:r>
        <w:rPr>
          <w:rFonts w:ascii="Courier New" w:hAnsi="Courier New" w:cs="Courier New"/>
          <w:color w:val="auto"/>
          <w:sz w:val="18"/>
          <w:szCs w:val="18"/>
        </w:rPr>
        <w:t>0;k</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dim_m;k</w:t>
      </w:r>
      <w:proofErr w:type="spellEnd"/>
      <w:r>
        <w:rPr>
          <w:rFonts w:ascii="Courier New" w:hAnsi="Courier New" w:cs="Courier New"/>
          <w:color w:val="auto"/>
          <w:sz w:val="18"/>
          <w:szCs w:val="18"/>
        </w:rPr>
        <w:t>++) {</w:t>
      </w:r>
    </w:p>
    <w:p w14:paraId="158D79A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 xml:space="preserve"> += A(</w:t>
      </w:r>
      <w:proofErr w:type="spellStart"/>
      <w:proofErr w:type="gramStart"/>
      <w:r>
        <w:rPr>
          <w:rFonts w:ascii="Courier New" w:hAnsi="Courier New" w:cs="Courier New"/>
          <w:color w:val="auto"/>
          <w:sz w:val="18"/>
          <w:szCs w:val="18"/>
        </w:rPr>
        <w:t>i,k</w:t>
      </w:r>
      <w:proofErr w:type="spellEnd"/>
      <w:proofErr w:type="gramEnd"/>
      <w:r>
        <w:rPr>
          <w:rFonts w:ascii="Courier New" w:hAnsi="Courier New" w:cs="Courier New"/>
          <w:color w:val="auto"/>
          <w:sz w:val="18"/>
          <w:szCs w:val="18"/>
        </w:rPr>
        <w:t>)*B(</w:t>
      </w:r>
      <w:proofErr w:type="spellStart"/>
      <w:r>
        <w:rPr>
          <w:rFonts w:ascii="Courier New" w:hAnsi="Courier New" w:cs="Courier New"/>
          <w:color w:val="auto"/>
          <w:sz w:val="18"/>
          <w:szCs w:val="18"/>
        </w:rPr>
        <w:t>k,j</w:t>
      </w:r>
      <w:proofErr w:type="spellEnd"/>
      <w:r>
        <w:rPr>
          <w:rFonts w:ascii="Courier New" w:hAnsi="Courier New" w:cs="Courier New"/>
          <w:color w:val="auto"/>
          <w:sz w:val="18"/>
          <w:szCs w:val="18"/>
        </w:rPr>
        <w:t>);</w:t>
      </w:r>
    </w:p>
    <w:p w14:paraId="6F7FB15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0C40625"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w:t>
      </w:r>
    </w:p>
    <w:p w14:paraId="4B2C665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15E506E"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A402A03"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A98625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301CA9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6C59AF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5D60BD2"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stop recording the execution time</w:t>
      </w:r>
    </w:p>
    <w:p w14:paraId="3F90479D"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182116"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//TIMER_STOP;</w:t>
      </w:r>
    </w:p>
    <w:p w14:paraId="41BA14AC"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1AB7CF7F"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"C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189FF9C8"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c,dim</w:t>
      </w:r>
      <w:proofErr w:type="gramEnd"/>
      <w:r>
        <w:rPr>
          <w:rFonts w:ascii="Courier New" w:hAnsi="Courier New" w:cs="Courier New"/>
          <w:color w:val="auto"/>
          <w:sz w:val="18"/>
          <w:szCs w:val="18"/>
        </w:rPr>
        <w:t>_l,dim_n</w:t>
      </w:r>
      <w:proofErr w:type="spellEnd"/>
      <w:r>
        <w:rPr>
          <w:rFonts w:ascii="Courier New" w:hAnsi="Courier New" w:cs="Courier New"/>
          <w:color w:val="auto"/>
          <w:sz w:val="18"/>
          <w:szCs w:val="18"/>
        </w:rPr>
        <w:t>);</w:t>
      </w:r>
    </w:p>
    <w:p w14:paraId="4C3E1B70"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5AF70D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runTime</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GetTimer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6893AE1"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&lt;&lt; </w:t>
      </w:r>
      <w:proofErr w:type="spellStart"/>
      <w:proofErr w:type="gramStart"/>
      <w:r>
        <w:rPr>
          <w:rFonts w:ascii="Courier New" w:hAnsi="Courier New" w:cs="Courier New"/>
          <w:color w:val="auto"/>
          <w:sz w:val="18"/>
          <w:szCs w:val="18"/>
        </w:rPr>
        <w:t>setprecision</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8) &lt;&lt;  </w:t>
      </w:r>
      <w:proofErr w:type="spellStart"/>
      <w:r>
        <w:rPr>
          <w:rFonts w:ascii="Courier New" w:hAnsi="Courier New" w:cs="Courier New"/>
          <w:color w:val="auto"/>
          <w:sz w:val="18"/>
          <w:szCs w:val="18"/>
        </w:rPr>
        <w:t>runTime</w:t>
      </w:r>
      <w:proofErr w:type="spellEnd"/>
      <w:r>
        <w:rPr>
          <w:rFonts w:ascii="Courier New" w:hAnsi="Courier New" w:cs="Courier New"/>
          <w:color w:val="auto"/>
          <w:sz w:val="18"/>
          <w:szCs w:val="18"/>
        </w:rPr>
        <w:t>/1000.0</w:t>
      </w:r>
    </w:p>
    <w:p w14:paraId="49A4A1DB"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BE21969" w14:textId="77777777" w:rsidR="00FE5D59" w:rsidRDefault="00FE5D59" w:rsidP="00FE5D59">
      <w:pPr>
        <w:autoSpaceDE w:val="0"/>
        <w:autoSpaceDN w:val="0"/>
        <w:adjustRightInd w:val="0"/>
        <w:spacing w:before="0" w:after="0" w:line="240" w:lineRule="auto"/>
        <w:rPr>
          <w:rFonts w:ascii="Courier New" w:hAnsi="Courier New" w:cs="Courier New"/>
          <w:color w:val="000000"/>
          <w:sz w:val="18"/>
          <w:szCs w:val="18"/>
          <w:highlight w:val="black"/>
        </w:rPr>
      </w:pPr>
    </w:p>
    <w:p w14:paraId="5BCB5E04" w14:textId="3BF5BC98" w:rsidR="00FE5D59" w:rsidRPr="00FE5D59" w:rsidRDefault="00FE5D59" w:rsidP="00FE5D59">
      <w:r>
        <w:rPr>
          <w:rFonts w:ascii="Courier New" w:hAnsi="Courier New" w:cs="Courier New"/>
          <w:color w:val="auto"/>
          <w:sz w:val="18"/>
          <w:szCs w:val="18"/>
        </w:rPr>
        <w:t>}</w:t>
      </w:r>
    </w:p>
    <w:sectPr w:rsidR="00FE5D59" w:rsidRPr="00FE5D59">
      <w:footerReference w:type="default" r:id="rId3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B543D" w14:textId="77777777" w:rsidR="008146FA" w:rsidRDefault="008146FA" w:rsidP="00C6554A">
      <w:pPr>
        <w:spacing w:before="0" w:after="0" w:line="240" w:lineRule="auto"/>
      </w:pPr>
      <w:r>
        <w:separator/>
      </w:r>
    </w:p>
  </w:endnote>
  <w:endnote w:type="continuationSeparator" w:id="0">
    <w:p w14:paraId="71B295B4" w14:textId="77777777" w:rsidR="008146FA" w:rsidRDefault="008146F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062D0899" w:rsidR="00834511" w:rsidRDefault="00834511">
    <w:pPr>
      <w:pStyle w:val="Footer"/>
    </w:pPr>
    <w:r>
      <w:t xml:space="preserve">Page </w:t>
    </w:r>
    <w:r>
      <w:fldChar w:fldCharType="begin"/>
    </w:r>
    <w:r>
      <w:instrText xml:space="preserve"> PAGE  \* Arabic  \* MERGEFORMAT </w:instrText>
    </w:r>
    <w:r>
      <w:fldChar w:fldCharType="separate"/>
    </w:r>
    <w:r w:rsidR="009222C8">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07DE" w14:textId="77777777" w:rsidR="008146FA" w:rsidRDefault="008146FA" w:rsidP="00C6554A">
      <w:pPr>
        <w:spacing w:before="0" w:after="0" w:line="240" w:lineRule="auto"/>
      </w:pPr>
      <w:r>
        <w:separator/>
      </w:r>
    </w:p>
  </w:footnote>
  <w:footnote w:type="continuationSeparator" w:id="0">
    <w:p w14:paraId="5B061B85" w14:textId="77777777" w:rsidR="008146FA" w:rsidRDefault="008146F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276BB"/>
    <w:rsid w:val="000466F8"/>
    <w:rsid w:val="00050F34"/>
    <w:rsid w:val="00057000"/>
    <w:rsid w:val="0007116F"/>
    <w:rsid w:val="000B508F"/>
    <w:rsid w:val="000C34C4"/>
    <w:rsid w:val="000E6B92"/>
    <w:rsid w:val="000F5F30"/>
    <w:rsid w:val="0011264F"/>
    <w:rsid w:val="00124621"/>
    <w:rsid w:val="00172E61"/>
    <w:rsid w:val="001747AE"/>
    <w:rsid w:val="00195961"/>
    <w:rsid w:val="001A4D5E"/>
    <w:rsid w:val="001B0C96"/>
    <w:rsid w:val="001D328C"/>
    <w:rsid w:val="00201265"/>
    <w:rsid w:val="00225A52"/>
    <w:rsid w:val="002405BE"/>
    <w:rsid w:val="002554CD"/>
    <w:rsid w:val="002631D1"/>
    <w:rsid w:val="0027287F"/>
    <w:rsid w:val="002736E7"/>
    <w:rsid w:val="00293B83"/>
    <w:rsid w:val="0029679A"/>
    <w:rsid w:val="002A6288"/>
    <w:rsid w:val="002B1065"/>
    <w:rsid w:val="002B3B4D"/>
    <w:rsid w:val="002B4294"/>
    <w:rsid w:val="002D5643"/>
    <w:rsid w:val="002F37B6"/>
    <w:rsid w:val="00307E17"/>
    <w:rsid w:val="00311726"/>
    <w:rsid w:val="00324B37"/>
    <w:rsid w:val="0032780C"/>
    <w:rsid w:val="00333D0D"/>
    <w:rsid w:val="003442B3"/>
    <w:rsid w:val="00354114"/>
    <w:rsid w:val="00362A1A"/>
    <w:rsid w:val="00366D5E"/>
    <w:rsid w:val="00370E5E"/>
    <w:rsid w:val="00371798"/>
    <w:rsid w:val="00374F1C"/>
    <w:rsid w:val="003A24A4"/>
    <w:rsid w:val="003C7C30"/>
    <w:rsid w:val="003D4328"/>
    <w:rsid w:val="004001E4"/>
    <w:rsid w:val="00400956"/>
    <w:rsid w:val="00414FC2"/>
    <w:rsid w:val="00455AF0"/>
    <w:rsid w:val="0045654D"/>
    <w:rsid w:val="004653BF"/>
    <w:rsid w:val="00475D8C"/>
    <w:rsid w:val="00484ED6"/>
    <w:rsid w:val="00490742"/>
    <w:rsid w:val="004A27FB"/>
    <w:rsid w:val="004C049F"/>
    <w:rsid w:val="004F6101"/>
    <w:rsid w:val="005000E2"/>
    <w:rsid w:val="005202BB"/>
    <w:rsid w:val="0053324E"/>
    <w:rsid w:val="00542124"/>
    <w:rsid w:val="00572E6C"/>
    <w:rsid w:val="00594766"/>
    <w:rsid w:val="005B5302"/>
    <w:rsid w:val="005E0ED1"/>
    <w:rsid w:val="00602360"/>
    <w:rsid w:val="006069D1"/>
    <w:rsid w:val="006123F3"/>
    <w:rsid w:val="006442F0"/>
    <w:rsid w:val="006A3313"/>
    <w:rsid w:val="006A3CE7"/>
    <w:rsid w:val="006B5A68"/>
    <w:rsid w:val="006E04EF"/>
    <w:rsid w:val="006E23FA"/>
    <w:rsid w:val="00772B7D"/>
    <w:rsid w:val="007736EC"/>
    <w:rsid w:val="007D562A"/>
    <w:rsid w:val="007E209C"/>
    <w:rsid w:val="007F4B2E"/>
    <w:rsid w:val="007F5CFF"/>
    <w:rsid w:val="0080250A"/>
    <w:rsid w:val="008146FA"/>
    <w:rsid w:val="008151D9"/>
    <w:rsid w:val="00815C0F"/>
    <w:rsid w:val="00834511"/>
    <w:rsid w:val="008442E3"/>
    <w:rsid w:val="00856C4A"/>
    <w:rsid w:val="00866F01"/>
    <w:rsid w:val="008B42F3"/>
    <w:rsid w:val="008D2ADF"/>
    <w:rsid w:val="00904400"/>
    <w:rsid w:val="009222C8"/>
    <w:rsid w:val="00932BC7"/>
    <w:rsid w:val="00935FFB"/>
    <w:rsid w:val="00970068"/>
    <w:rsid w:val="00994C89"/>
    <w:rsid w:val="009A21A8"/>
    <w:rsid w:val="009A395E"/>
    <w:rsid w:val="00A04BA8"/>
    <w:rsid w:val="00A05C6C"/>
    <w:rsid w:val="00A23025"/>
    <w:rsid w:val="00A24396"/>
    <w:rsid w:val="00A45493"/>
    <w:rsid w:val="00A53259"/>
    <w:rsid w:val="00A620C6"/>
    <w:rsid w:val="00A864F8"/>
    <w:rsid w:val="00A957F3"/>
    <w:rsid w:val="00A9630D"/>
    <w:rsid w:val="00AA3E19"/>
    <w:rsid w:val="00AB5399"/>
    <w:rsid w:val="00AC0A98"/>
    <w:rsid w:val="00B16C86"/>
    <w:rsid w:val="00B97F1C"/>
    <w:rsid w:val="00BA1FA5"/>
    <w:rsid w:val="00BA2993"/>
    <w:rsid w:val="00BA302F"/>
    <w:rsid w:val="00BB5AAA"/>
    <w:rsid w:val="00C0462F"/>
    <w:rsid w:val="00C070A1"/>
    <w:rsid w:val="00C101E1"/>
    <w:rsid w:val="00C11A41"/>
    <w:rsid w:val="00C27483"/>
    <w:rsid w:val="00C51110"/>
    <w:rsid w:val="00C6554A"/>
    <w:rsid w:val="00C66677"/>
    <w:rsid w:val="00C710E8"/>
    <w:rsid w:val="00C72632"/>
    <w:rsid w:val="00CC78B6"/>
    <w:rsid w:val="00CE65F1"/>
    <w:rsid w:val="00D125B4"/>
    <w:rsid w:val="00D35AB0"/>
    <w:rsid w:val="00D5140B"/>
    <w:rsid w:val="00D54347"/>
    <w:rsid w:val="00DB4430"/>
    <w:rsid w:val="00DE2164"/>
    <w:rsid w:val="00E15761"/>
    <w:rsid w:val="00E25B50"/>
    <w:rsid w:val="00E42773"/>
    <w:rsid w:val="00E54FE3"/>
    <w:rsid w:val="00E61854"/>
    <w:rsid w:val="00E80048"/>
    <w:rsid w:val="00EA4C26"/>
    <w:rsid w:val="00EB32F0"/>
    <w:rsid w:val="00ED1614"/>
    <w:rsid w:val="00ED5E3F"/>
    <w:rsid w:val="00ED7C44"/>
    <w:rsid w:val="00EE3538"/>
    <w:rsid w:val="00F00210"/>
    <w:rsid w:val="00F33E6C"/>
    <w:rsid w:val="00F42937"/>
    <w:rsid w:val="00F4317F"/>
    <w:rsid w:val="00F54F3B"/>
    <w:rsid w:val="00F84777"/>
    <w:rsid w:val="00F9116A"/>
    <w:rsid w:val="00F9130E"/>
    <w:rsid w:val="00F94C93"/>
    <w:rsid w:val="00FA0EBA"/>
    <w:rsid w:val="00FD11EE"/>
    <w:rsid w:val="00FD3E02"/>
    <w:rsid w:val="00FE1FD0"/>
    <w:rsid w:val="00FE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6880">
      <w:bodyDiv w:val="1"/>
      <w:marLeft w:val="0"/>
      <w:marRight w:val="0"/>
      <w:marTop w:val="0"/>
      <w:marBottom w:val="0"/>
      <w:divBdr>
        <w:top w:val="none" w:sz="0" w:space="0" w:color="auto"/>
        <w:left w:val="none" w:sz="0" w:space="0" w:color="auto"/>
        <w:bottom w:val="none" w:sz="0" w:space="0" w:color="auto"/>
        <w:right w:val="none" w:sz="0" w:space="0" w:color="auto"/>
      </w:divBdr>
    </w:div>
    <w:div w:id="670714540">
      <w:bodyDiv w:val="1"/>
      <w:marLeft w:val="0"/>
      <w:marRight w:val="0"/>
      <w:marTop w:val="0"/>
      <w:marBottom w:val="0"/>
      <w:divBdr>
        <w:top w:val="none" w:sz="0" w:space="0" w:color="auto"/>
        <w:left w:val="none" w:sz="0" w:space="0" w:color="auto"/>
        <w:bottom w:val="none" w:sz="0" w:space="0" w:color="auto"/>
        <w:right w:val="none" w:sz="0" w:space="0" w:color="auto"/>
      </w:divBdr>
    </w:div>
    <w:div w:id="15529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Microsoft_Word_Document2.docx"/><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Microsoft_Word_Document3.doc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8.emf"/><Relationship Id="rId25" Type="http://schemas.openxmlformats.org/officeDocument/2006/relationships/image" Target="media/image13.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Word_Document4.docx"/><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image" Target="media/image12.emf"/><Relationship Id="rId28"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9.emf"/><Relationship Id="rId31"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package" Target="embeddings/Microsoft_Word_Document5.docx"/><Relationship Id="rId30" Type="http://schemas.openxmlformats.org/officeDocument/2006/relationships/image" Target="media/image17.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EBF3-640B-418A-9CC8-9850C094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467</TotalTime>
  <Pages>1</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65</cp:revision>
  <cp:lastPrinted>2017-11-27T07:41:00Z</cp:lastPrinted>
  <dcterms:created xsi:type="dcterms:W3CDTF">2017-08-30T03:16:00Z</dcterms:created>
  <dcterms:modified xsi:type="dcterms:W3CDTF">2017-11-27T07:43:00Z</dcterms:modified>
</cp:coreProperties>
</file>